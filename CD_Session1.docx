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6F0F53" w14:textId="77777777" w:rsidR="00D4304F" w:rsidRDefault="002F221A" w:rsidP="001F0913">
      <w:pPr>
        <w:pStyle w:val="Heading1"/>
      </w:pPr>
      <w:r>
        <w:t>Introduction</w:t>
      </w:r>
      <w:r w:rsidR="009E57CB">
        <w:t xml:space="preserve"> to Cyber Security</w:t>
      </w:r>
    </w:p>
    <w:p w14:paraId="406F0F54" w14:textId="371071F3" w:rsidR="00D4304F" w:rsidRDefault="002F221A" w:rsidP="001F0913">
      <w:pPr>
        <w:contextualSpacing/>
      </w:pPr>
      <w:r>
        <w:t>Let</w:t>
      </w:r>
      <w:r w:rsidR="00E4207D">
        <w:t>'</w:t>
      </w:r>
      <w:r>
        <w:t>s get ourselves introduced to some of the basic definitions and concepts of cyber defen</w:t>
      </w:r>
      <w:r w:rsidR="00DE16A0">
        <w:t>s</w:t>
      </w:r>
      <w:r>
        <w:t>e.</w:t>
      </w:r>
    </w:p>
    <w:p w14:paraId="406F0F55" w14:textId="77777777" w:rsidR="00D4304F" w:rsidRDefault="002F221A" w:rsidP="001F0913">
      <w:pPr>
        <w:pStyle w:val="Heading2"/>
      </w:pPr>
      <w:r w:rsidRPr="002F221A">
        <w:t>What is Cybercrime?</w:t>
      </w:r>
    </w:p>
    <w:p w14:paraId="406F0F56" w14:textId="183DACB9" w:rsidR="00D4304F" w:rsidRDefault="002F221A" w:rsidP="001F0913">
      <w:pPr>
        <w:contextualSpacing/>
      </w:pPr>
      <w:r>
        <w:t>Cybercrime is where digital assets (like desktop</w:t>
      </w:r>
      <w:r w:rsidR="5D088925">
        <w:t>s</w:t>
      </w:r>
      <w:r>
        <w:t>, tablet</w:t>
      </w:r>
      <w:r w:rsidR="5614661D">
        <w:t>s</w:t>
      </w:r>
      <w:r>
        <w:t>, cell phone</w:t>
      </w:r>
      <w:r w:rsidR="6872DC29">
        <w:t>s</w:t>
      </w:r>
      <w:r>
        <w:t>, server</w:t>
      </w:r>
      <w:r w:rsidR="55A50429">
        <w:t>s</w:t>
      </w:r>
      <w:r>
        <w:t>, image</w:t>
      </w:r>
      <w:r w:rsidR="730641E6">
        <w:t>s</w:t>
      </w:r>
      <w:r>
        <w:t>, email address</w:t>
      </w:r>
      <w:r w:rsidR="54CAFA1F">
        <w:t>es</w:t>
      </w:r>
      <w:r w:rsidR="00D35D25">
        <w:t xml:space="preserve"> and content</w:t>
      </w:r>
      <w:r w:rsidR="790E0CD5">
        <w:t>s</w:t>
      </w:r>
      <w:r>
        <w:t>, credit card</w:t>
      </w:r>
      <w:r w:rsidR="368AB3D2">
        <w:t>s</w:t>
      </w:r>
      <w:r>
        <w:t>, personal identit</w:t>
      </w:r>
      <w:r w:rsidR="11DCC5BD">
        <w:t>ies</w:t>
      </w:r>
      <w:r w:rsidR="001261D9">
        <w:t>,</w:t>
      </w:r>
      <w:r>
        <w:t xml:space="preserve"> etc.) </w:t>
      </w:r>
      <w:r w:rsidR="001261D9">
        <w:t>are</w:t>
      </w:r>
      <w:r>
        <w:t xml:space="preserve"> the target of the crime. Computers </w:t>
      </w:r>
      <w:r w:rsidR="00D35D25">
        <w:t>–</w:t>
      </w:r>
      <w:r>
        <w:t xml:space="preserve"> </w:t>
      </w:r>
      <w:r w:rsidR="00D35D25">
        <w:t xml:space="preserve">secretly </w:t>
      </w:r>
      <w:r>
        <w:t xml:space="preserve">connected through </w:t>
      </w:r>
      <w:r w:rsidR="042A0EA5">
        <w:t xml:space="preserve">the </w:t>
      </w:r>
      <w:r>
        <w:t>internet - typically are used to initiate and carry out such crime</w:t>
      </w:r>
      <w:r w:rsidR="001261D9">
        <w:t>s</w:t>
      </w:r>
      <w:r>
        <w:t>.</w:t>
      </w:r>
    </w:p>
    <w:p w14:paraId="406F0F57" w14:textId="77777777" w:rsidR="00481249" w:rsidRDefault="00481249" w:rsidP="001F0913">
      <w:pPr>
        <w:pStyle w:val="Heading2"/>
      </w:pPr>
      <w:r w:rsidRPr="002F221A">
        <w:t xml:space="preserve">What is </w:t>
      </w:r>
      <w:r>
        <w:t>Information Security</w:t>
      </w:r>
      <w:r w:rsidRPr="002F221A">
        <w:t>?</w:t>
      </w:r>
    </w:p>
    <w:p w14:paraId="406F0F58" w14:textId="6B192FBA" w:rsidR="00FF5C4C" w:rsidRDefault="007168C0" w:rsidP="001F0913">
      <w:pPr>
        <w:contextualSpacing/>
      </w:pPr>
      <w:r>
        <w:t xml:space="preserve">Information security is all about </w:t>
      </w:r>
      <w:r w:rsidR="001261D9">
        <w:t xml:space="preserve">the </w:t>
      </w:r>
      <w:r w:rsidR="00E4207D">
        <w:t>"</w:t>
      </w:r>
      <w:r>
        <w:t>CIA</w:t>
      </w:r>
      <w:r w:rsidR="00790372">
        <w:t>,</w:t>
      </w:r>
      <w:r w:rsidR="00E4207D">
        <w:t>"</w:t>
      </w:r>
      <w:r>
        <w:t xml:space="preserve"> and no</w:t>
      </w:r>
      <w:r w:rsidR="00790372">
        <w:t>,</w:t>
      </w:r>
      <w:r>
        <w:t xml:space="preserve"> this CIA does not stand for what you think it </w:t>
      </w:r>
      <w:r w:rsidR="4F81DFDE">
        <w:t>does</w:t>
      </w:r>
      <w:r>
        <w:t xml:space="preserve">. This CIA is about maintaining 1) </w:t>
      </w:r>
      <w:r w:rsidRPr="67137371">
        <w:rPr>
          <w:b/>
          <w:bCs/>
          <w:u w:val="single"/>
        </w:rPr>
        <w:t>C</w:t>
      </w:r>
      <w:r>
        <w:t xml:space="preserve">onfidentiality, 2) </w:t>
      </w:r>
      <w:r w:rsidRPr="67137371">
        <w:rPr>
          <w:b/>
          <w:bCs/>
          <w:u w:val="single"/>
        </w:rPr>
        <w:t>I</w:t>
      </w:r>
      <w:r>
        <w:t xml:space="preserve">ntegrity, and 3) </w:t>
      </w:r>
      <w:r w:rsidRPr="67137371">
        <w:rPr>
          <w:b/>
          <w:bCs/>
          <w:u w:val="single"/>
        </w:rPr>
        <w:t>A</w:t>
      </w:r>
      <w:r>
        <w:t>vailability.</w:t>
      </w:r>
      <w:r w:rsidR="00FF5C4C">
        <w:t xml:space="preserve"> Confidentiality is also known as Military Security</w:t>
      </w:r>
      <w:r w:rsidR="00B80C74">
        <w:t>,</w:t>
      </w:r>
      <w:r w:rsidR="00FF5C4C">
        <w:t xml:space="preserve"> and Integrity is known</w:t>
      </w:r>
      <w:r w:rsidR="00481249">
        <w:t xml:space="preserve"> as</w:t>
      </w:r>
      <w:r w:rsidR="00FF5C4C">
        <w:t xml:space="preserve"> Commercial Security. </w:t>
      </w:r>
      <w:r w:rsidR="00B80C74">
        <w:t xml:space="preserve">Furthermore, </w:t>
      </w:r>
      <w:proofErr w:type="gramStart"/>
      <w:r w:rsidR="00053B05">
        <w:t>There</w:t>
      </w:r>
      <w:proofErr w:type="gramEnd"/>
      <w:r w:rsidR="00053B05">
        <w:t xml:space="preserve"> are two types of </w:t>
      </w:r>
      <w:r w:rsidR="00FF5C4C">
        <w:t>Integrity</w:t>
      </w:r>
      <w:r w:rsidR="00053B05">
        <w:t>: a)</w:t>
      </w:r>
      <w:r w:rsidR="00FF5C4C">
        <w:t xml:space="preserve"> origin integrity</w:t>
      </w:r>
      <w:r w:rsidR="00053B05">
        <w:t xml:space="preserve"> b)</w:t>
      </w:r>
      <w:r w:rsidR="00FF5C4C">
        <w:t xml:space="preserve"> data integrity.</w:t>
      </w:r>
      <w:r w:rsidR="00481249">
        <w:t xml:space="preserve"> </w:t>
      </w:r>
      <w:r w:rsidR="007919B4">
        <w:t xml:space="preserve">Altering </w:t>
      </w:r>
      <w:r w:rsidR="00481249">
        <w:t xml:space="preserve">the </w:t>
      </w:r>
      <w:r w:rsidR="00C92650">
        <w:t>data source constitutes an origin integrity breach; however, changing the content constitutes a</w:t>
      </w:r>
      <w:r w:rsidR="00481249">
        <w:t xml:space="preserve"> data integrity breach. </w:t>
      </w:r>
      <w:r w:rsidR="00707814">
        <w:t xml:space="preserve">For example, if I hear from a friend </w:t>
      </w:r>
      <w:r w:rsidR="00BF631F">
        <w:t xml:space="preserve">about </w:t>
      </w:r>
      <w:proofErr w:type="spellStart"/>
      <w:r w:rsidR="00BF631F">
        <w:t>highjacking</w:t>
      </w:r>
      <w:proofErr w:type="spellEnd"/>
      <w:r w:rsidR="00BF631F">
        <w:t xml:space="preserve"> an </w:t>
      </w:r>
      <w:proofErr w:type="spellStart"/>
      <w:r w:rsidR="006A32C6">
        <w:t>Afgan</w:t>
      </w:r>
      <w:proofErr w:type="spellEnd"/>
      <w:r w:rsidR="006A32C6">
        <w:t xml:space="preserve"> plane</w:t>
      </w:r>
      <w:r w:rsidR="00885CA9">
        <w:t>,</w:t>
      </w:r>
      <w:r w:rsidR="006A32C6">
        <w:t xml:space="preserve"> but I told you that I heard it on CNN, that</w:t>
      </w:r>
      <w:r w:rsidR="00E4207D">
        <w:t>'</w:t>
      </w:r>
      <w:r w:rsidR="006A32C6">
        <w:t xml:space="preserve">s an example of </w:t>
      </w:r>
      <w:r w:rsidR="00885CA9">
        <w:t xml:space="preserve">an origin integrity breach. </w:t>
      </w:r>
      <w:r w:rsidR="00674995">
        <w:t xml:space="preserve">On the other hand, if I see on CNN that </w:t>
      </w:r>
      <w:r w:rsidR="007428FD">
        <w:t xml:space="preserve">people are sitting on top of an </w:t>
      </w:r>
      <w:proofErr w:type="spellStart"/>
      <w:r w:rsidR="007428FD">
        <w:t>Afgan</w:t>
      </w:r>
      <w:proofErr w:type="spellEnd"/>
      <w:r w:rsidR="007428FD">
        <w:t xml:space="preserve"> plane</w:t>
      </w:r>
      <w:r w:rsidR="00542535">
        <w:t>,</w:t>
      </w:r>
      <w:r w:rsidR="007428FD">
        <w:t xml:space="preserve"> but I tell you that </w:t>
      </w:r>
      <w:proofErr w:type="spellStart"/>
      <w:r w:rsidR="007428FD">
        <w:t>Afgan</w:t>
      </w:r>
      <w:r w:rsidR="00E4207D">
        <w:t>'</w:t>
      </w:r>
      <w:r w:rsidR="00542535">
        <w:t>s</w:t>
      </w:r>
      <w:proofErr w:type="spellEnd"/>
      <w:r w:rsidR="00542535">
        <w:t xml:space="preserve"> bombed a plane</w:t>
      </w:r>
      <w:r w:rsidR="003C1269">
        <w:t>, that would be an example of a data integrity breach.</w:t>
      </w:r>
    </w:p>
    <w:p w14:paraId="406F0F59" w14:textId="047415A3" w:rsidR="00FF5C4C" w:rsidRDefault="00FF5C4C" w:rsidP="001F0913">
      <w:pPr>
        <w:contextualSpacing/>
      </w:pPr>
      <w:r>
        <w:t>Let</w:t>
      </w:r>
      <w:r w:rsidR="00E4207D">
        <w:t>'</w:t>
      </w:r>
      <w:r>
        <w:t>s see if you could spot</w:t>
      </w:r>
      <w:r w:rsidR="00BB166D">
        <w:t xml:space="preserve"> the violations </w:t>
      </w:r>
      <w:r w:rsidR="00542535">
        <w:t xml:space="preserve">of </w:t>
      </w:r>
      <w:r w:rsidR="00BB166D">
        <w:t>security in the following scenarios</w:t>
      </w:r>
      <w:r>
        <w:t>:</w:t>
      </w:r>
    </w:p>
    <w:p w14:paraId="406F0F5A" w14:textId="33A1B2A1" w:rsidR="00C6258B" w:rsidRDefault="00C6258B" w:rsidP="001F0913">
      <w:pPr>
        <w:pStyle w:val="ListParagraph"/>
        <w:numPr>
          <w:ilvl w:val="0"/>
          <w:numId w:val="28"/>
        </w:numPr>
      </w:pPr>
      <w:r>
        <w:t>Jim reads a letter addressed to Sylvia and then burns the letter.</w:t>
      </w:r>
      <w:r w:rsidR="003321FE">
        <w:t xml:space="preserve"> (</w:t>
      </w:r>
      <w:r w:rsidR="00086EDB">
        <w:t>CA)</w:t>
      </w:r>
    </w:p>
    <w:p w14:paraId="406F0F5B" w14:textId="2A95CC25" w:rsidR="00FF5C4C" w:rsidRDefault="00FF5C4C" w:rsidP="001F0913">
      <w:pPr>
        <w:pStyle w:val="ListParagraph"/>
        <w:numPr>
          <w:ilvl w:val="0"/>
          <w:numId w:val="28"/>
        </w:numPr>
      </w:pPr>
      <w:r>
        <w:lastRenderedPageBreak/>
        <w:t>Becky remotely logs onto her school server</w:t>
      </w:r>
      <w:r w:rsidR="00C6258B">
        <w:t xml:space="preserve"> as </w:t>
      </w:r>
      <w:r w:rsidR="00374B53">
        <w:t xml:space="preserve">a </w:t>
      </w:r>
      <w:r w:rsidR="00C6258B">
        <w:t xml:space="preserve">system administrator using </w:t>
      </w:r>
      <w:r w:rsidR="00374B53">
        <w:t xml:space="preserve">a </w:t>
      </w:r>
      <w:r w:rsidR="00C6258B">
        <w:t>stolen password</w:t>
      </w:r>
      <w:r w:rsidR="00DF301B">
        <w:t xml:space="preserve"> which</w:t>
      </w:r>
      <w:r w:rsidR="00082AA5">
        <w:t xml:space="preserve"> m</w:t>
      </w:r>
      <w:r w:rsidR="00C6258B">
        <w:t>odifie</w:t>
      </w:r>
      <w:r w:rsidR="00870AD7">
        <w:t>s</w:t>
      </w:r>
      <w:r w:rsidR="00C6258B">
        <w:t xml:space="preserve"> a script</w:t>
      </w:r>
      <w:r w:rsidR="00082AA5">
        <w:t xml:space="preserve"> (program)</w:t>
      </w:r>
      <w:r w:rsidR="00C6258B">
        <w:t xml:space="preserve"> owned by </w:t>
      </w:r>
      <w:r w:rsidR="00374B53">
        <w:t xml:space="preserve">a </w:t>
      </w:r>
      <w:r w:rsidR="00C6258B">
        <w:t xml:space="preserve">system administrator, runs </w:t>
      </w:r>
      <w:r w:rsidR="00DF301B">
        <w:t>it</w:t>
      </w:r>
      <w:r w:rsidR="00016049">
        <w:t>,</w:t>
      </w:r>
      <w:r w:rsidR="00082AA5">
        <w:t xml:space="preserve"> </w:t>
      </w:r>
      <w:r>
        <w:t>and crashes the server.</w:t>
      </w:r>
      <w:r w:rsidR="0080407D">
        <w:t xml:space="preserve"> (CI</w:t>
      </w:r>
      <w:r w:rsidR="00314A90">
        <w:t>(Data)</w:t>
      </w:r>
      <w:r w:rsidR="006008B3">
        <w:t>A)</w:t>
      </w:r>
    </w:p>
    <w:p w14:paraId="406F0F5C" w14:textId="37F5F2E6" w:rsidR="000D2319" w:rsidRDefault="000D2319" w:rsidP="001F0913">
      <w:pPr>
        <w:pStyle w:val="ListParagraph"/>
        <w:numPr>
          <w:ilvl w:val="0"/>
          <w:numId w:val="28"/>
        </w:numPr>
      </w:pPr>
      <w:r>
        <w:t xml:space="preserve">Sonia signs a check </w:t>
      </w:r>
      <w:r w:rsidR="00C6258B">
        <w:t>as</w:t>
      </w:r>
      <w:r>
        <w:t xml:space="preserve"> Debbi</w:t>
      </w:r>
      <w:r w:rsidR="00BB166D">
        <w:t xml:space="preserve"> and then cashes it.</w:t>
      </w:r>
      <w:r w:rsidR="006008B3">
        <w:t xml:space="preserve"> (I(Source) A)</w:t>
      </w:r>
    </w:p>
    <w:p w14:paraId="406F0F5D" w14:textId="50E364FA" w:rsidR="000D2319" w:rsidRDefault="000D2319" w:rsidP="001F0913">
      <w:pPr>
        <w:pStyle w:val="ListParagraph"/>
        <w:numPr>
          <w:ilvl w:val="0"/>
          <w:numId w:val="28"/>
        </w:numPr>
      </w:pPr>
      <w:r>
        <w:t xml:space="preserve">Cynthia changes the amount </w:t>
      </w:r>
      <w:r w:rsidR="00906B50">
        <w:t>from</w:t>
      </w:r>
      <w:r>
        <w:t xml:space="preserve"> 100 to 1000 on the check she received from Alan</w:t>
      </w:r>
      <w:r w:rsidR="00082AA5">
        <w:t xml:space="preserve"> and cashes it.</w:t>
      </w:r>
      <w:r w:rsidR="00314A90">
        <w:t xml:space="preserve"> (I(Data)</w:t>
      </w:r>
      <w:r w:rsidR="00BE423C">
        <w:t xml:space="preserve"> A)</w:t>
      </w:r>
    </w:p>
    <w:p w14:paraId="406F0F5E" w14:textId="77777777" w:rsidR="0013365F" w:rsidRDefault="0013365F" w:rsidP="001F0913">
      <w:pPr>
        <w:ind w:left="360"/>
        <w:contextualSpacing/>
      </w:pPr>
      <w:r>
        <w:t>Cybercrime includes all of these when committed digitally.</w:t>
      </w:r>
    </w:p>
    <w:p w14:paraId="406F0F5F" w14:textId="77777777" w:rsidR="00CC6301" w:rsidRDefault="005979EC" w:rsidP="001F0913">
      <w:pPr>
        <w:pStyle w:val="Heading2"/>
      </w:pPr>
      <w:r w:rsidRPr="005979EC">
        <w:t>Why is Cybercrime so prevalent?</w:t>
      </w:r>
    </w:p>
    <w:p w14:paraId="406F0F60" w14:textId="2E211BC8" w:rsidR="005979EC" w:rsidRPr="007711E7" w:rsidRDefault="005979EC" w:rsidP="001F0913">
      <w:pPr>
        <w:contextualSpacing/>
        <w:rPr>
          <w:rFonts w:asciiTheme="majorHAnsi" w:eastAsiaTheme="majorEastAsia" w:hAnsiTheme="majorHAnsi" w:cstheme="majorBidi"/>
          <w:color w:val="0072C6" w:themeColor="accent1"/>
          <w:spacing w:val="14"/>
          <w:sz w:val="40"/>
          <w:szCs w:val="26"/>
        </w:rPr>
      </w:pPr>
      <w:r>
        <w:t xml:space="preserve">Every day we hear news about another hacking story. Why is it so prevalent? Cybercrime is not prevalent because it is easy – it is, in fact, quite </w:t>
      </w:r>
      <w:r w:rsidR="00374B53">
        <w:t>challenging</w:t>
      </w:r>
      <w:r>
        <w:t xml:space="preserve"> to carry out – but because </w:t>
      </w:r>
      <w:r w:rsidR="00374B53">
        <w:t>people can do it</w:t>
      </w:r>
      <w:r>
        <w:t xml:space="preserve"> anonymously and often</w:t>
      </w:r>
      <w:r w:rsidR="00374B53">
        <w:t>,</w:t>
      </w:r>
      <w:r>
        <w:t xml:space="preserve"> there is no consequence. Here are some of </w:t>
      </w:r>
      <w:r w:rsidR="007711E7">
        <w:t xml:space="preserve">the </w:t>
      </w:r>
      <w:r>
        <w:t>reasons:</w:t>
      </w:r>
    </w:p>
    <w:p w14:paraId="406F0F61" w14:textId="585CD139" w:rsidR="00D35D25" w:rsidRPr="00D35D25" w:rsidRDefault="00D35D25" w:rsidP="001F0913">
      <w:pPr>
        <w:pStyle w:val="ListParagraph"/>
        <w:numPr>
          <w:ilvl w:val="0"/>
          <w:numId w:val="21"/>
        </w:numPr>
      </w:pPr>
      <w:r w:rsidRPr="0024083E">
        <w:rPr>
          <w:b/>
          <w:bCs/>
        </w:rPr>
        <w:t>Too many vulnerabilities</w:t>
      </w:r>
      <w:r>
        <w:t xml:space="preserve">: If you leave </w:t>
      </w:r>
      <w:r w:rsidR="35F2914D">
        <w:t xml:space="preserve">a </w:t>
      </w:r>
      <w:r w:rsidR="00E95195">
        <w:t xml:space="preserve">bunch of twenties scattered on a table </w:t>
      </w:r>
      <w:r w:rsidR="005D6C90">
        <w:t xml:space="preserve">at a </w:t>
      </w:r>
      <w:r>
        <w:t xml:space="preserve"> shopping mall</w:t>
      </w:r>
      <w:r w:rsidR="005D6C90">
        <w:t xml:space="preserve"> </w:t>
      </w:r>
      <w:r w:rsidR="00E95195">
        <w:t xml:space="preserve">food court and walk away </w:t>
      </w:r>
      <w:r w:rsidR="005D6C90">
        <w:t>to refill your soda and take a while to come back,</w:t>
      </w:r>
      <w:r>
        <w:t xml:space="preserve"> do you expect that some of </w:t>
      </w:r>
      <w:r w:rsidR="005D6C90">
        <w:t xml:space="preserve">the </w:t>
      </w:r>
      <w:r w:rsidR="00E95195">
        <w:t>bills</w:t>
      </w:r>
      <w:r w:rsidR="005D6C90">
        <w:t xml:space="preserve"> might </w:t>
      </w:r>
      <w:r w:rsidR="00E95195">
        <w:t>disappear</w:t>
      </w:r>
      <w:r>
        <w:t>? That</w:t>
      </w:r>
      <w:r w:rsidR="00E4207D">
        <w:t>'</w:t>
      </w:r>
      <w:r>
        <w:t xml:space="preserve">s pretty much the case with computers. Security holes in your smartphone, tablet, laptop, </w:t>
      </w:r>
      <w:r w:rsidR="006C5B6C">
        <w:t xml:space="preserve">Wi-Fi, </w:t>
      </w:r>
      <w:r>
        <w:t>Alexa, smart</w:t>
      </w:r>
      <w:r w:rsidR="4F528D6D">
        <w:t xml:space="preserve"> </w:t>
      </w:r>
      <w:r>
        <w:t>TV, smart</w:t>
      </w:r>
      <w:r w:rsidR="5365B6F5">
        <w:t xml:space="preserve"> </w:t>
      </w:r>
      <w:r w:rsidR="16790E12">
        <w:t>c</w:t>
      </w:r>
      <w:r>
        <w:t>amera,</w:t>
      </w:r>
      <w:r w:rsidR="006C5B6C">
        <w:t xml:space="preserve"> smart</w:t>
      </w:r>
      <w:r w:rsidR="6911925A">
        <w:t xml:space="preserve"> </w:t>
      </w:r>
      <w:r w:rsidR="39684773">
        <w:t>a</w:t>
      </w:r>
      <w:r w:rsidR="006C5B6C">
        <w:t>larm,</w:t>
      </w:r>
      <w:r>
        <w:t xml:space="preserve"> smart</w:t>
      </w:r>
      <w:r w:rsidR="171FCD53">
        <w:t xml:space="preserve"> t</w:t>
      </w:r>
      <w:r>
        <w:t>oy, smart</w:t>
      </w:r>
      <w:r w:rsidR="3FAA9DFA">
        <w:t xml:space="preserve"> t</w:t>
      </w:r>
      <w:r>
        <w:t>hermostat</w:t>
      </w:r>
      <w:r w:rsidR="00906B50">
        <w:t>,</w:t>
      </w:r>
      <w:r w:rsidR="006C5B6C">
        <w:t xml:space="preserve"> etc.</w:t>
      </w:r>
      <w:r w:rsidR="00906B50">
        <w:t>,</w:t>
      </w:r>
      <w:r w:rsidR="006C5B6C">
        <w:t xml:space="preserve"> are just too many entry points for hackers to explore. Some of them </w:t>
      </w:r>
      <w:r w:rsidR="00E07125">
        <w:t xml:space="preserve">have </w:t>
      </w:r>
      <w:r w:rsidR="006C5B6C">
        <w:t xml:space="preserve">got to have some </w:t>
      </w:r>
      <w:r w:rsidR="00F2646A">
        <w:t xml:space="preserve">security </w:t>
      </w:r>
      <w:r w:rsidR="006C5B6C">
        <w:t>weaknesses</w:t>
      </w:r>
      <w:r w:rsidR="00906B50">
        <w:t>.</w:t>
      </w:r>
      <w:r>
        <w:t xml:space="preserve"> </w:t>
      </w:r>
    </w:p>
    <w:p w14:paraId="566568B8" w14:textId="0CFD419D" w:rsidR="0024083E" w:rsidRDefault="005979EC" w:rsidP="001F0913">
      <w:pPr>
        <w:pStyle w:val="ListParagraph"/>
        <w:numPr>
          <w:ilvl w:val="0"/>
          <w:numId w:val="21"/>
        </w:numPr>
      </w:pPr>
      <w:r w:rsidRPr="0024083E">
        <w:rPr>
          <w:b/>
        </w:rPr>
        <w:t>Quick and easy access from a distance</w:t>
      </w:r>
      <w:r>
        <w:t>: Einstein said i</w:t>
      </w:r>
      <w:r w:rsidR="00F134A7">
        <w:t>t</w:t>
      </w:r>
      <w:r>
        <w:t xml:space="preserve"> </w:t>
      </w:r>
      <w:r w:rsidR="00790372">
        <w:t>correct</w:t>
      </w:r>
      <w:r w:rsidR="00906B50">
        <w:t>ly</w:t>
      </w:r>
      <w:r>
        <w:t xml:space="preserve"> - </w:t>
      </w:r>
      <w:r w:rsidR="00E4207D">
        <w:t>"</w:t>
      </w:r>
      <w:r>
        <w:t>spooky action at a distance</w:t>
      </w:r>
      <w:r w:rsidR="00906B50">
        <w:t>.</w:t>
      </w:r>
      <w:r w:rsidR="00E4207D">
        <w:t>"</w:t>
      </w:r>
      <w:r>
        <w:t xml:space="preserve"> Ok, I admit, Einstein was not talking about</w:t>
      </w:r>
      <w:r w:rsidR="00CD7A60">
        <w:t xml:space="preserve"> </w:t>
      </w:r>
      <w:r w:rsidR="00374B53">
        <w:t>C</w:t>
      </w:r>
      <w:r w:rsidR="002E0A3B">
        <w:t>ybercrime</w:t>
      </w:r>
      <w:r w:rsidR="00906B50">
        <w:t>;</w:t>
      </w:r>
      <w:r w:rsidR="002E0A3B">
        <w:t xml:space="preserve"> he was questioning </w:t>
      </w:r>
      <w:r w:rsidR="00E4207D">
        <w:t>"</w:t>
      </w:r>
      <w:r w:rsidR="00936D5A">
        <w:t xml:space="preserve">quantum </w:t>
      </w:r>
      <w:r w:rsidR="002E0A3B">
        <w:t>entanglement</w:t>
      </w:r>
      <w:r w:rsidR="00E4207D">
        <w:t>"</w:t>
      </w:r>
      <w:r w:rsidR="002E0A3B">
        <w:t xml:space="preserve"> </w:t>
      </w:r>
      <w:r w:rsidR="00936D5A">
        <w:t>– a feature of quantum mechanics</w:t>
      </w:r>
      <w:r>
        <w:t xml:space="preserve">. </w:t>
      </w:r>
      <w:r w:rsidR="00936D5A">
        <w:t>Now, let</w:t>
      </w:r>
      <w:r w:rsidR="00E4207D">
        <w:t>'</w:t>
      </w:r>
      <w:r w:rsidR="00936D5A">
        <w:t xml:space="preserve">s </w:t>
      </w:r>
      <w:r w:rsidR="00CE0D22">
        <w:t xml:space="preserve">get back to </w:t>
      </w:r>
      <w:r w:rsidR="00374B53">
        <w:t>C</w:t>
      </w:r>
      <w:r w:rsidR="00CE0D22">
        <w:t xml:space="preserve">ybercrime. </w:t>
      </w:r>
      <w:r>
        <w:t xml:space="preserve">The </w:t>
      </w:r>
      <w:r w:rsidR="00906B50">
        <w:t>internet interconnects the world</w:t>
      </w:r>
      <w:r>
        <w:t>, and it is as easy for you to access any website thousands of miles away as it is for a hacker</w:t>
      </w:r>
      <w:r w:rsidR="00D35D25">
        <w:t xml:space="preserve"> to connect to your machine</w:t>
      </w:r>
      <w:r w:rsidR="00CE0D22">
        <w:t xml:space="preserve"> from thousands of miles away</w:t>
      </w:r>
      <w:r w:rsidR="00ED2E63">
        <w:t xml:space="preserve"> if your </w:t>
      </w:r>
      <w:r w:rsidR="0024083E">
        <w:t>devic</w:t>
      </w:r>
      <w:r w:rsidR="00ED2E63">
        <w:t xml:space="preserve">e has some cyber weaknesses. </w:t>
      </w:r>
      <w:r w:rsidR="007711E7">
        <w:t xml:space="preserve"> </w:t>
      </w:r>
    </w:p>
    <w:p w14:paraId="406F0F63" w14:textId="7CEC6E3B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t>Uneven distribution of power</w:t>
      </w:r>
      <w:r>
        <w:t xml:space="preserve">: A single person or a small group can gain enormous damaging </w:t>
      </w:r>
      <w:r w:rsidR="00C24982">
        <w:t>control</w:t>
      </w:r>
      <w:r>
        <w:t xml:space="preserve"> over a gigantic enterprise or even a country</w:t>
      </w:r>
      <w:r w:rsidR="007711E7">
        <w:t xml:space="preserve"> in a </w:t>
      </w:r>
      <w:r w:rsidR="00C24982">
        <w:t>concise</w:t>
      </w:r>
      <w:r w:rsidR="007711E7">
        <w:t xml:space="preserve"> amount of time</w:t>
      </w:r>
      <w:r>
        <w:t>. This is impossible for any other type of crime. Hence, it is exciting and worth pursuing</w:t>
      </w:r>
      <w:r w:rsidR="00C24982">
        <w:t xml:space="preserve"> </w:t>
      </w:r>
      <w:r w:rsidR="00E4207D">
        <w:t xml:space="preserve">for </w:t>
      </w:r>
      <w:r w:rsidR="00C24982">
        <w:t>some people</w:t>
      </w:r>
      <w:r>
        <w:t>.</w:t>
      </w:r>
    </w:p>
    <w:p w14:paraId="406F0F64" w14:textId="131FA872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lastRenderedPageBreak/>
        <w:t>Anonymity</w:t>
      </w:r>
      <w:r>
        <w:t>: The criminal</w:t>
      </w:r>
      <w:r w:rsidR="004831E5">
        <w:t>s</w:t>
      </w:r>
      <w:r>
        <w:t xml:space="preserve"> can do everything without disclosing </w:t>
      </w:r>
      <w:r w:rsidR="004831E5">
        <w:t>thei</w:t>
      </w:r>
      <w:r>
        <w:t xml:space="preserve">r identity. All you get is either an IP address or email – at best - sometimes not even that. </w:t>
      </w:r>
      <w:r w:rsidR="004831E5">
        <w:t>For example, y</w:t>
      </w:r>
      <w:r>
        <w:t xml:space="preserve">ou can certainly rent a server in Tanzania from anywhere </w:t>
      </w:r>
      <w:r w:rsidR="00935F22">
        <w:t>globally</w:t>
      </w:r>
      <w:r w:rsidR="004831E5">
        <w:t>,</w:t>
      </w:r>
      <w:r>
        <w:t xml:space="preserve"> and the IP address you expose is </w:t>
      </w:r>
      <w:r w:rsidR="004831E5">
        <w:t>Tanzanian</w:t>
      </w:r>
      <w:r>
        <w:t xml:space="preserve">. Similarly, you can open a fake email address and start phishing. You can </w:t>
      </w:r>
      <w:r w:rsidR="007711E7">
        <w:t xml:space="preserve">also </w:t>
      </w:r>
      <w:r>
        <w:t>buy information or identity on the darknet without the risk of getting caught.</w:t>
      </w:r>
    </w:p>
    <w:p w14:paraId="406F0F65" w14:textId="7BF17E19" w:rsidR="007711E7" w:rsidRDefault="005979EC" w:rsidP="001F0913">
      <w:pPr>
        <w:pStyle w:val="ListParagraph"/>
        <w:numPr>
          <w:ilvl w:val="0"/>
          <w:numId w:val="21"/>
        </w:numPr>
      </w:pPr>
      <w:r w:rsidRPr="007711E7">
        <w:rPr>
          <w:b/>
        </w:rPr>
        <w:t>Lack of legal consequences</w:t>
      </w:r>
      <w:r>
        <w:t xml:space="preserve">: If an attack comes from a person initiating from a machine in a foreign country, what legal action is available to go after that person? Not much. Also, to catch a hacker, </w:t>
      </w:r>
      <w:r w:rsidR="00935F22">
        <w:t xml:space="preserve">you must </w:t>
      </w:r>
      <w:r>
        <w:t>hack the hacker</w:t>
      </w:r>
      <w:r w:rsidR="00E4207D">
        <w:t>'</w:t>
      </w:r>
      <w:r>
        <w:t>s computer</w:t>
      </w:r>
      <w:r w:rsidR="00935F22">
        <w:t>,</w:t>
      </w:r>
      <w:r>
        <w:t xml:space="preserve"> which is not legal either. So, you don</w:t>
      </w:r>
      <w:r w:rsidR="00E4207D">
        <w:t>'</w:t>
      </w:r>
      <w:r>
        <w:t>t.</w:t>
      </w:r>
    </w:p>
    <w:p w14:paraId="406F0F66" w14:textId="6CC00D48" w:rsidR="009F5E2B" w:rsidRDefault="005979EC" w:rsidP="001F0913">
      <w:pPr>
        <w:pStyle w:val="ListParagraph"/>
        <w:numPr>
          <w:ilvl w:val="0"/>
          <w:numId w:val="21"/>
        </w:numPr>
      </w:pPr>
      <w:r w:rsidRPr="67137371">
        <w:rPr>
          <w:b/>
          <w:bCs/>
        </w:rPr>
        <w:t>Substantial Reward</w:t>
      </w:r>
      <w:r>
        <w:t xml:space="preserve">: </w:t>
      </w:r>
      <w:r w:rsidR="00655EE6">
        <w:t>What is the risk-reward ratio of stea</w:t>
      </w:r>
      <w:r w:rsidR="004063F6">
        <w:t>ling a cell phone? The risk of getting caught is very high</w:t>
      </w:r>
      <w:r w:rsidR="00935F22">
        <w:t>,</w:t>
      </w:r>
      <w:r w:rsidR="004063F6">
        <w:t xml:space="preserve"> but the reward is </w:t>
      </w:r>
      <w:r w:rsidR="391EBFF2">
        <w:t>much</w:t>
      </w:r>
      <w:r w:rsidR="004063F6">
        <w:t xml:space="preserve"> less – maybe $100. </w:t>
      </w:r>
      <w:r w:rsidR="007711E7">
        <w:t>The risk-reward ratio</w:t>
      </w:r>
      <w:r w:rsidR="003667BE">
        <w:t xml:space="preserve"> in </w:t>
      </w:r>
      <w:r w:rsidR="00374B53">
        <w:t>C</w:t>
      </w:r>
      <w:r w:rsidR="003667BE">
        <w:t>ybercrime</w:t>
      </w:r>
      <w:r w:rsidR="007711E7">
        <w:t xml:space="preserve"> is upside down. </w:t>
      </w:r>
      <w:r>
        <w:t xml:space="preserve">If you can hack into some site or some server, the reward you get is </w:t>
      </w:r>
      <w:r w:rsidR="00935F22">
        <w:t>enormous. M</w:t>
      </w:r>
      <w:r w:rsidR="007711E7">
        <w:t>eanwhile</w:t>
      </w:r>
      <w:r w:rsidR="00935F22">
        <w:t>,</w:t>
      </w:r>
      <w:r w:rsidR="007711E7">
        <w:t xml:space="preserve"> the risk of getting caught is low</w:t>
      </w:r>
      <w:r>
        <w:t>. Somet</w:t>
      </w:r>
      <w:r w:rsidR="007711E7">
        <w:t>imes</w:t>
      </w:r>
      <w:r>
        <w:t xml:space="preserve"> the reward is money</w:t>
      </w:r>
      <w:r w:rsidR="00935F22">
        <w:t>;</w:t>
      </w:r>
      <w:r>
        <w:t xml:space="preserve"> other times</w:t>
      </w:r>
      <w:r w:rsidR="00935F22">
        <w:t>,</w:t>
      </w:r>
      <w:r>
        <w:t xml:space="preserve"> it is the satisfaction of revenge or even pure evil joy.</w:t>
      </w:r>
    </w:p>
    <w:p w14:paraId="406F0F67" w14:textId="74730A44" w:rsidR="009E57CB" w:rsidRDefault="00ED64BA" w:rsidP="001F0913">
      <w:pPr>
        <w:pStyle w:val="Heading2"/>
      </w:pPr>
      <w:r>
        <w:t xml:space="preserve">Examples of </w:t>
      </w:r>
      <w:r w:rsidR="0072553F">
        <w:t>hack</w:t>
      </w:r>
      <w:r>
        <w:t>ing</w:t>
      </w:r>
    </w:p>
    <w:p w14:paraId="406F0F69" w14:textId="5C836D31" w:rsidR="009E57CB" w:rsidRDefault="009E57CB" w:rsidP="001F0913">
      <w:pPr>
        <w:contextualSpacing/>
      </w:pPr>
      <w:r>
        <w:t xml:space="preserve">A </w:t>
      </w:r>
      <w:r w:rsidR="00E4207D">
        <w:t>"</w:t>
      </w:r>
      <w:r>
        <w:t>Hack</w:t>
      </w:r>
      <w:r w:rsidR="00E4207D">
        <w:t>"</w:t>
      </w:r>
      <w:r>
        <w:t xml:space="preserve"> is a cyber-attack. These attacks either destroy assets or change</w:t>
      </w:r>
      <w:r w:rsidR="009F25EA">
        <w:t xml:space="preserve"> the</w:t>
      </w:r>
      <w:r w:rsidR="00AE51A1">
        <w:t>m</w:t>
      </w:r>
      <w:r>
        <w:t xml:space="preserve"> or copy </w:t>
      </w:r>
      <w:r w:rsidR="00AE51A1">
        <w:t>data from them; sometimes, they do it all</w:t>
      </w:r>
      <w:r>
        <w:t>. Hackers either extort money or interrupt business processes or both.</w:t>
      </w:r>
      <w:r w:rsidR="00ED64BA">
        <w:t xml:space="preserve"> </w:t>
      </w:r>
      <w:r>
        <w:t xml:space="preserve">Examples of some </w:t>
      </w:r>
      <w:r w:rsidR="00AE51A1">
        <w:t>significant</w:t>
      </w:r>
      <w:r>
        <w:t xml:space="preserve"> cyber-attacks:</w:t>
      </w:r>
    </w:p>
    <w:p w14:paraId="3900D01C" w14:textId="6F3C9DCE" w:rsidR="00217B6C" w:rsidRDefault="00217B6C" w:rsidP="001F0913">
      <w:pPr>
        <w:contextualSpacing/>
      </w:pPr>
    </w:p>
    <w:p w14:paraId="037EEDA9" w14:textId="27B71AAC" w:rsidR="00217B6C" w:rsidRDefault="00217B6C" w:rsidP="001F0913">
      <w:pPr>
        <w:contextualSpacing/>
      </w:pPr>
      <w:r w:rsidRPr="007E0E17">
        <w:rPr>
          <w:b/>
          <w:bCs/>
        </w:rPr>
        <w:t>Log4</w:t>
      </w:r>
      <w:r w:rsidR="009E271A" w:rsidRPr="007E0E17">
        <w:rPr>
          <w:b/>
          <w:bCs/>
        </w:rPr>
        <w:t>JShell</w:t>
      </w:r>
      <w:r w:rsidR="009E271A">
        <w:t>:</w:t>
      </w:r>
      <w:r w:rsidR="007E0E17">
        <w:t xml:space="preserve"> Since Dec 2021, a deadly attack surfaced related to logging </w:t>
      </w:r>
      <w:r w:rsidR="00D36FA2">
        <w:t>user information. In this attack, the hacker</w:t>
      </w:r>
      <w:r w:rsidR="008B7B8A">
        <w:t xml:space="preserve">, instead of valid data, </w:t>
      </w:r>
      <w:r w:rsidR="00D36FA2">
        <w:t>sends a</w:t>
      </w:r>
      <w:r w:rsidR="006B7D67">
        <w:t xml:space="preserve"> lookup command</w:t>
      </w:r>
      <w:r w:rsidR="00347111">
        <w:t xml:space="preserve"> (back to </w:t>
      </w:r>
      <w:r w:rsidR="00CF5A7F">
        <w:t xml:space="preserve">the </w:t>
      </w:r>
      <w:r w:rsidR="00347111">
        <w:t>hacker</w:t>
      </w:r>
      <w:r w:rsidR="00DA3D93">
        <w:t>'</w:t>
      </w:r>
      <w:r w:rsidR="00347111">
        <w:t>s</w:t>
      </w:r>
      <w:r w:rsidR="00EB58B6">
        <w:t xml:space="preserve"> site)</w:t>
      </w:r>
      <w:r w:rsidR="006B7D67">
        <w:t xml:space="preserve"> </w:t>
      </w:r>
      <w:r w:rsidR="00FC4D40">
        <w:t xml:space="preserve">to </w:t>
      </w:r>
      <w:r w:rsidR="00E10FF2">
        <w:t xml:space="preserve">the </w:t>
      </w:r>
      <w:r w:rsidR="00DA3D93">
        <w:t xml:space="preserve">victim's </w:t>
      </w:r>
      <w:r w:rsidR="00E10FF2">
        <w:t>application</w:t>
      </w:r>
      <w:r w:rsidR="00FC4D40">
        <w:t xml:space="preserve"> that </w:t>
      </w:r>
      <w:r w:rsidR="006B7D67">
        <w:t xml:space="preserve">logs this command using Log4J – a logging </w:t>
      </w:r>
      <w:r w:rsidR="00347111">
        <w:t>software</w:t>
      </w:r>
      <w:r w:rsidR="00E10FF2">
        <w:t>.</w:t>
      </w:r>
      <w:r w:rsidR="009E271A">
        <w:t xml:space="preserve"> </w:t>
      </w:r>
      <w:r w:rsidR="00EB58B6">
        <w:t xml:space="preserve">Log4J executes this lookup command and downloads software that connects to the </w:t>
      </w:r>
      <w:r w:rsidR="004C47D1">
        <w:t xml:space="preserve">hacker's server. </w:t>
      </w:r>
      <w:r w:rsidR="00DA3D93">
        <w:t xml:space="preserve">As a result, the hacker now has complete control of the victim's machine. Although the patch for this </w:t>
      </w:r>
      <w:r w:rsidR="00CF5A7F">
        <w:t xml:space="preserve">issue has been published, organizations are still struggling to implement it to everyone needed. </w:t>
      </w:r>
    </w:p>
    <w:p w14:paraId="7A961E20" w14:textId="77777777" w:rsidR="00DA3D93" w:rsidRDefault="00DA3D93" w:rsidP="001F0913">
      <w:pPr>
        <w:contextualSpacing/>
      </w:pPr>
    </w:p>
    <w:p w14:paraId="406F0F6A" w14:textId="489C52DA" w:rsidR="009E57CB" w:rsidRDefault="000B00A9" w:rsidP="001F0913">
      <w:pPr>
        <w:contextualSpacing/>
      </w:pPr>
      <w:proofErr w:type="spellStart"/>
      <w:r>
        <w:rPr>
          <w:b/>
        </w:rPr>
        <w:t>Solarwinds</w:t>
      </w:r>
      <w:proofErr w:type="spellEnd"/>
      <w:r w:rsidR="009E57CB">
        <w:t xml:space="preserve">: </w:t>
      </w:r>
      <w:proofErr w:type="spellStart"/>
      <w:r w:rsidR="00284CE0">
        <w:t>Solarwinds</w:t>
      </w:r>
      <w:proofErr w:type="spellEnd"/>
      <w:r w:rsidR="00E4207D">
        <w:t>'</w:t>
      </w:r>
      <w:r w:rsidR="00284CE0">
        <w:t xml:space="preserve"> </w:t>
      </w:r>
      <w:r w:rsidR="00E627DD" w:rsidRPr="00E627DD">
        <w:t xml:space="preserve">Orion </w:t>
      </w:r>
      <w:r w:rsidR="00284CE0">
        <w:t xml:space="preserve">software </w:t>
      </w:r>
      <w:r w:rsidR="00E627DD" w:rsidRPr="00E627DD">
        <w:t>allow</w:t>
      </w:r>
      <w:r w:rsidR="00AE51A1">
        <w:t>s</w:t>
      </w:r>
      <w:r w:rsidR="00E627DD" w:rsidRPr="00E627DD">
        <w:t xml:space="preserve"> information technology departments to look on one screen and check their whole network: servers</w:t>
      </w:r>
      <w:r w:rsidR="00284CE0">
        <w:t xml:space="preserve">, </w:t>
      </w:r>
      <w:r w:rsidR="00731114">
        <w:t xml:space="preserve">printers, </w:t>
      </w:r>
      <w:r w:rsidR="00E627DD" w:rsidRPr="00E627DD">
        <w:t>firewall</w:t>
      </w:r>
      <w:r w:rsidR="00731114">
        <w:t>s – everything.</w:t>
      </w:r>
      <w:r w:rsidR="00E627DD" w:rsidRPr="00E627DD">
        <w:t xml:space="preserve"> </w:t>
      </w:r>
      <w:r w:rsidR="00EF587D" w:rsidRPr="00EF587D">
        <w:t>Hackers</w:t>
      </w:r>
      <w:r w:rsidR="00BB5485">
        <w:t xml:space="preserve"> -</w:t>
      </w:r>
      <w:r w:rsidR="00EF587D" w:rsidRPr="00EF587D">
        <w:t xml:space="preserve"> </w:t>
      </w:r>
      <w:r w:rsidR="00EF587D" w:rsidRPr="00EF587D">
        <w:lastRenderedPageBreak/>
        <w:t xml:space="preserve">believed to be directed by the Russian intelligence service, the SVR </w:t>
      </w:r>
      <w:r w:rsidR="00BB5485">
        <w:t xml:space="preserve">- hacked into </w:t>
      </w:r>
      <w:proofErr w:type="spellStart"/>
      <w:r w:rsidR="00BB5485">
        <w:t>Solarwind</w:t>
      </w:r>
      <w:r w:rsidR="00FD0570">
        <w:t>s</w:t>
      </w:r>
      <w:proofErr w:type="spellEnd"/>
      <w:r w:rsidR="00E4207D">
        <w:t>'</w:t>
      </w:r>
      <w:r w:rsidR="00FD0570">
        <w:t xml:space="preserve"> servers </w:t>
      </w:r>
      <w:r w:rsidR="00EF587D" w:rsidRPr="00EF587D">
        <w:t xml:space="preserve">used </w:t>
      </w:r>
      <w:r w:rsidR="00FD0570">
        <w:t>Orion</w:t>
      </w:r>
      <w:r w:rsidR="00E4207D">
        <w:t>'</w:t>
      </w:r>
      <w:r w:rsidR="00FD0570">
        <w:t>s</w:t>
      </w:r>
      <w:r w:rsidR="00EF587D" w:rsidRPr="00EF587D">
        <w:t xml:space="preserve"> routine software update to slip malicious code into Orion</w:t>
      </w:r>
      <w:r w:rsidR="00E4207D">
        <w:t>'</w:t>
      </w:r>
      <w:r w:rsidR="00EF587D" w:rsidRPr="00EF587D">
        <w:t>s software</w:t>
      </w:r>
      <w:r w:rsidR="007A5A92">
        <w:t xml:space="preserve">. </w:t>
      </w:r>
      <w:r w:rsidR="00CF2B03">
        <w:t>Thousands of American organizations</w:t>
      </w:r>
      <w:r w:rsidR="004F7626">
        <w:t xml:space="preserve"> – including some government agencies -</w:t>
      </w:r>
      <w:r w:rsidR="00CF2B03">
        <w:t xml:space="preserve"> downloaded and applied the update</w:t>
      </w:r>
      <w:r w:rsidR="004F7626">
        <w:t>,</w:t>
      </w:r>
      <w:r w:rsidR="00CF2B03">
        <w:t xml:space="preserve"> </w:t>
      </w:r>
      <w:r w:rsidR="00EF587D" w:rsidRPr="00EF587D">
        <w:t xml:space="preserve">and then </w:t>
      </w:r>
      <w:r w:rsidR="00CF2B03">
        <w:t xml:space="preserve">the hackers </w:t>
      </w:r>
      <w:r w:rsidR="004F7626">
        <w:t xml:space="preserve">were able to carry out a </w:t>
      </w:r>
      <w:r w:rsidR="00EF587D" w:rsidRPr="00EF587D">
        <w:t xml:space="preserve">massive cyberattack against </w:t>
      </w:r>
      <w:r w:rsidR="004F7626">
        <w:t xml:space="preserve">these </w:t>
      </w:r>
      <w:r w:rsidR="00EF587D" w:rsidRPr="00EF587D">
        <w:t>America</w:t>
      </w:r>
      <w:r w:rsidR="004F7626">
        <w:t>n organizations</w:t>
      </w:r>
      <w:r w:rsidR="00EF587D" w:rsidRPr="00EF587D">
        <w:t>.</w:t>
      </w:r>
    </w:p>
    <w:p w14:paraId="11155B2D" w14:textId="30F2BBBE" w:rsidR="00E66A11" w:rsidRDefault="00E66A11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  <w:r w:rsidRPr="007913C7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t>Colonial Pipelin</w:t>
      </w:r>
      <w:r w:rsidR="007913C7" w:rsidRPr="007913C7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t>e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: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Colonial Pipeline learned it was in trouble on May 7, 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2021</w:t>
      </w:r>
      <w:r w:rsidR="007913C7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,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when an employee found a ransom note from hackers on a control-room computer.</w:t>
      </w:r>
      <w:r w:rsidR="007913C7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Joseph Blount, CEO of Colonial Pipeline Co., authorized the ransom payment of $4.4 million because executives were unsure how badly the cyberattack had breached its systems and</w:t>
      </w:r>
      <w:r w:rsidR="00FE4D9F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,</w:t>
      </w:r>
      <w:r w:rsidRPr="00E66A11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consequently, how long it would take to bring the pipeline back.</w:t>
      </w:r>
    </w:p>
    <w:p w14:paraId="3674650F" w14:textId="2A55B1DD" w:rsidR="00103A1E" w:rsidRDefault="00103A1E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</w:p>
    <w:p w14:paraId="349534B7" w14:textId="578767D3" w:rsidR="00103A1E" w:rsidRPr="00E66A11" w:rsidRDefault="00103A1E" w:rsidP="001F0913">
      <w:pPr>
        <w:pStyle w:val="Heading2"/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</w:pPr>
      <w:r w:rsidRPr="00103A1E"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  <w:t>Turkish Hacktivists</w:t>
      </w:r>
      <w:r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: 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Turkish activists took over the social media accounts of U.S. journalists and used them to post messages praising Turkish President Recep Tayyip Erdogan, according to a prominent cybersecurity intelligence firm, which shared photos of the compromised accounts with CNBC.</w:t>
      </w:r>
      <w:r w:rsidR="00B824F3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 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 xml:space="preserve">The attacks targeted </w:t>
      </w:r>
      <w:r w:rsidR="00FE4D9F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Bloomberg, The New York Times, and Fox News journalist</w:t>
      </w:r>
      <w:r w:rsidRPr="00103A1E">
        <w:rPr>
          <w:rFonts w:asciiTheme="minorHAnsi" w:eastAsiaTheme="minorHAnsi" w:hAnsiTheme="minorHAnsi" w:cstheme="minorBidi"/>
          <w:bCs/>
          <w:color w:val="auto"/>
          <w:spacing w:val="0"/>
          <w:sz w:val="24"/>
          <w:szCs w:val="24"/>
        </w:rPr>
        <w:t>s.</w:t>
      </w:r>
    </w:p>
    <w:p w14:paraId="688E34F6" w14:textId="77777777" w:rsidR="00E66A11" w:rsidRDefault="00E66A11" w:rsidP="001F0913">
      <w:pPr>
        <w:pStyle w:val="Heading2"/>
        <w:rPr>
          <w:rFonts w:asciiTheme="minorHAnsi" w:eastAsiaTheme="minorHAnsi" w:hAnsiTheme="minorHAnsi" w:cstheme="minorBidi"/>
          <w:b/>
          <w:color w:val="auto"/>
          <w:spacing w:val="0"/>
          <w:sz w:val="24"/>
          <w:szCs w:val="24"/>
        </w:rPr>
      </w:pPr>
    </w:p>
    <w:p w14:paraId="406F0F6D" w14:textId="7B578B76" w:rsidR="001148C6" w:rsidRDefault="001148C6" w:rsidP="001F0913">
      <w:pPr>
        <w:pStyle w:val="Heading2"/>
      </w:pPr>
      <w:r w:rsidRPr="001148C6">
        <w:t>Who are the hackers</w:t>
      </w:r>
      <w:r>
        <w:t>?</w:t>
      </w:r>
    </w:p>
    <w:p w14:paraId="406F0F6E" w14:textId="55260785" w:rsidR="00780B77" w:rsidRDefault="00780B77" w:rsidP="001F0913">
      <w:pPr>
        <w:contextualSpacing/>
      </w:pPr>
      <w:r>
        <w:t xml:space="preserve">Well, there are essentially </w:t>
      </w:r>
      <w:r w:rsidR="00C74CD3">
        <w:t>three</w:t>
      </w:r>
      <w:r>
        <w:t xml:space="preserve"> kinds of hackers:</w:t>
      </w:r>
    </w:p>
    <w:p w14:paraId="406F0F6F" w14:textId="10839154" w:rsidR="00780B77" w:rsidRDefault="00780B77" w:rsidP="001F0913">
      <w:pPr>
        <w:pStyle w:val="ListParagraph"/>
        <w:numPr>
          <w:ilvl w:val="0"/>
          <w:numId w:val="22"/>
        </w:numPr>
      </w:pPr>
      <w:r>
        <w:t>People who do it for the money. These are criminal</w:t>
      </w:r>
      <w:r w:rsidR="00387F47">
        <w:t>-</w:t>
      </w:r>
      <w:r>
        <w:t>minded people.</w:t>
      </w:r>
    </w:p>
    <w:p w14:paraId="29FF24FB" w14:textId="467C4E4C" w:rsidR="000453CA" w:rsidRDefault="00780B77" w:rsidP="001F0913">
      <w:pPr>
        <w:ind w:left="360" w:firstLine="360"/>
        <w:contextualSpacing/>
      </w:pPr>
      <w:r>
        <w:t xml:space="preserve">Demo: Please watch </w:t>
      </w:r>
      <w:r w:rsidR="008428D5">
        <w:t>what happened to</w:t>
      </w:r>
      <w:r w:rsidR="00C13F91">
        <w:t xml:space="preserve"> Colonial Pipeline</w:t>
      </w:r>
      <w:r>
        <w:t>:</w:t>
      </w:r>
    </w:p>
    <w:p w14:paraId="17A09147" w14:textId="7859418C" w:rsidR="007A537F" w:rsidRDefault="00815016" w:rsidP="001F0913">
      <w:pPr>
        <w:pStyle w:val="ListParagraph"/>
      </w:pPr>
      <w:hyperlink r:id="rId8" w:history="1">
        <w:r w:rsidR="007A537F" w:rsidRPr="003A0329">
          <w:rPr>
            <w:rStyle w:val="Hyperlink"/>
          </w:rPr>
          <w:t>https://www.youtube.com/watch?v=YRwEjeFv99k</w:t>
        </w:r>
      </w:hyperlink>
    </w:p>
    <w:p w14:paraId="13347F57" w14:textId="77777777" w:rsidR="007A537F" w:rsidRDefault="007A537F" w:rsidP="001F0913">
      <w:pPr>
        <w:pStyle w:val="ListParagraph"/>
      </w:pPr>
    </w:p>
    <w:p w14:paraId="406F0F72" w14:textId="417A9B31" w:rsidR="00780B77" w:rsidRDefault="00780B77" w:rsidP="001F0913">
      <w:pPr>
        <w:pStyle w:val="ListParagraph"/>
        <w:numPr>
          <w:ilvl w:val="0"/>
          <w:numId w:val="22"/>
        </w:numPr>
      </w:pPr>
      <w:r>
        <w:t>People who do it for fun, excitement</w:t>
      </w:r>
      <w:r w:rsidR="00660453">
        <w:t>,</w:t>
      </w:r>
      <w:r>
        <w:t xml:space="preserve"> or some noble cause.</w:t>
      </w:r>
    </w:p>
    <w:p w14:paraId="406F0F73" w14:textId="625889C9" w:rsidR="00780B77" w:rsidRDefault="00780B77" w:rsidP="001F0913">
      <w:pPr>
        <w:ind w:left="360" w:firstLine="360"/>
        <w:contextualSpacing/>
      </w:pPr>
      <w:r>
        <w:t xml:space="preserve">Demo: Please watch </w:t>
      </w:r>
      <w:r w:rsidR="00E4207D">
        <w:t>"</w:t>
      </w:r>
      <w:r>
        <w:t>The Wolf</w:t>
      </w:r>
      <w:r w:rsidR="00E4207D">
        <w:t>"</w:t>
      </w:r>
      <w:r>
        <w:t xml:space="preserve"> from HP: </w:t>
      </w:r>
    </w:p>
    <w:p w14:paraId="39068B7E" w14:textId="74C3FC5D" w:rsidR="00797E7D" w:rsidRDefault="00815016" w:rsidP="001F0913">
      <w:pPr>
        <w:pStyle w:val="ListParagraph"/>
      </w:pPr>
      <w:hyperlink r:id="rId9" w:history="1">
        <w:r w:rsidR="00797E7D" w:rsidRPr="00217896">
          <w:rPr>
            <w:rStyle w:val="Hyperlink"/>
          </w:rPr>
          <w:t>https://www.youtube.com/watch?v=A0S1j7JGdsc</w:t>
        </w:r>
      </w:hyperlink>
    </w:p>
    <w:p w14:paraId="1DB560B7" w14:textId="77777777" w:rsidR="00797E7D" w:rsidRDefault="00797E7D" w:rsidP="001F0913">
      <w:pPr>
        <w:pStyle w:val="ListParagraph"/>
      </w:pPr>
    </w:p>
    <w:p w14:paraId="406F0F75" w14:textId="0CF7E1E0" w:rsidR="00780B77" w:rsidRDefault="00780B77" w:rsidP="001F0913">
      <w:pPr>
        <w:pStyle w:val="ListParagraph"/>
        <w:numPr>
          <w:ilvl w:val="0"/>
          <w:numId w:val="22"/>
        </w:numPr>
      </w:pPr>
      <w:r>
        <w:t xml:space="preserve">Government or State </w:t>
      </w:r>
      <w:r w:rsidR="00660453">
        <w:t xml:space="preserve">do it </w:t>
      </w:r>
      <w:r>
        <w:t>for political gain or power.</w:t>
      </w:r>
    </w:p>
    <w:p w14:paraId="406F0F76" w14:textId="02A8496B" w:rsidR="00780B77" w:rsidRDefault="00780B77" w:rsidP="001F0913">
      <w:pPr>
        <w:ind w:left="360" w:firstLine="360"/>
        <w:contextualSpacing/>
      </w:pPr>
      <w:r>
        <w:lastRenderedPageBreak/>
        <w:t xml:space="preserve">Demo: Please watch </w:t>
      </w:r>
      <w:r w:rsidR="00E4207D">
        <w:t>"</w:t>
      </w:r>
      <w:r>
        <w:t>New Russian Hacking Efforts</w:t>
      </w:r>
      <w:r w:rsidR="001B3D9C">
        <w:t xml:space="preserve"> using </w:t>
      </w:r>
      <w:r w:rsidR="00CB59B5">
        <w:t>SolarWinds</w:t>
      </w:r>
      <w:r w:rsidR="00954BEC">
        <w:t>.</w:t>
      </w:r>
      <w:r w:rsidR="00E4207D">
        <w:t>"</w:t>
      </w:r>
    </w:p>
    <w:p w14:paraId="052858F6" w14:textId="32A7FF2B" w:rsidR="001B3D9C" w:rsidRDefault="00815016" w:rsidP="001F0913">
      <w:pPr>
        <w:pStyle w:val="Heading2"/>
        <w:ind w:firstLine="720"/>
        <w:rPr>
          <w:rFonts w:asciiTheme="minorHAnsi" w:eastAsiaTheme="minorHAnsi" w:hAnsiTheme="minorHAnsi" w:cstheme="minorBidi"/>
          <w:color w:val="auto"/>
          <w:spacing w:val="0"/>
          <w:sz w:val="24"/>
          <w:szCs w:val="24"/>
        </w:rPr>
      </w:pPr>
      <w:hyperlink r:id="rId10" w:history="1">
        <w:r w:rsidR="001B3D9C" w:rsidRPr="00217896">
          <w:rPr>
            <w:rStyle w:val="Hyperlink"/>
            <w:rFonts w:asciiTheme="minorHAnsi" w:eastAsiaTheme="minorHAnsi" w:hAnsiTheme="minorHAnsi" w:cstheme="minorBidi"/>
            <w:spacing w:val="0"/>
            <w:sz w:val="24"/>
            <w:szCs w:val="24"/>
          </w:rPr>
          <w:t>https://www.youtube.com/watch?v=3kpaV4FNzc0</w:t>
        </w:r>
      </w:hyperlink>
    </w:p>
    <w:p w14:paraId="3E2958BE" w14:textId="6147BAF3" w:rsidR="001B3D9C" w:rsidRDefault="001B3D9C" w:rsidP="001F0913">
      <w:pPr>
        <w:pStyle w:val="Heading2"/>
        <w:rPr>
          <w:rFonts w:asciiTheme="minorHAnsi" w:eastAsiaTheme="minorHAnsi" w:hAnsiTheme="minorHAnsi" w:cstheme="minorBidi"/>
          <w:color w:val="auto"/>
          <w:spacing w:val="0"/>
          <w:sz w:val="24"/>
          <w:szCs w:val="24"/>
        </w:rPr>
      </w:pPr>
    </w:p>
    <w:p w14:paraId="406F0F78" w14:textId="6E7CBA45" w:rsidR="001148C6" w:rsidRDefault="00A7371B" w:rsidP="001F0913">
      <w:pPr>
        <w:pStyle w:val="Heading2"/>
      </w:pPr>
      <w:r>
        <w:t xml:space="preserve">How to implement </w:t>
      </w:r>
      <w:r w:rsidR="00CC6301" w:rsidRPr="00CC6301">
        <w:t>Cybersecurity</w:t>
      </w:r>
    </w:p>
    <w:p w14:paraId="406F0F79" w14:textId="2126D1A1" w:rsidR="00CC6301" w:rsidRDefault="00CC6301" w:rsidP="001F0913">
      <w:pPr>
        <w:contextualSpacing/>
      </w:pPr>
      <w:r>
        <w:t>Cybersecurity is the practice of protecting digital assets like desktops</w:t>
      </w:r>
      <w:r w:rsidR="00FE4D9F">
        <w:t xml:space="preserve"> and</w:t>
      </w:r>
      <w:r>
        <w:t xml:space="preserve"> networking devices. It involves processes not only to avoid attack</w:t>
      </w:r>
      <w:r w:rsidR="6A650212">
        <w:t>s</w:t>
      </w:r>
      <w:r>
        <w:t xml:space="preserve"> but also to deal with attempted a</w:t>
      </w:r>
      <w:r w:rsidR="00BE46EE">
        <w:t>nd</w:t>
      </w:r>
      <w:r>
        <w:t xml:space="preserve"> successful attacks. These processes require a substantial amount of people, budget, technology, hardware</w:t>
      </w:r>
      <w:r w:rsidR="00BE46EE">
        <w:t>,</w:t>
      </w:r>
      <w:r>
        <w:t xml:space="preserve"> and software tools. It also involves training people about what </w:t>
      </w:r>
      <w:r w:rsidR="00E4207D">
        <w:t>"</w:t>
      </w:r>
      <w:r>
        <w:t>to do</w:t>
      </w:r>
      <w:r w:rsidR="00E4207D">
        <w:t>"</w:t>
      </w:r>
      <w:r>
        <w:t xml:space="preserve"> and </w:t>
      </w:r>
      <w:r w:rsidR="00E4207D">
        <w:t>"</w:t>
      </w:r>
      <w:r>
        <w:t>not to do</w:t>
      </w:r>
      <w:r w:rsidR="00BE46EE">
        <w:t>.</w:t>
      </w:r>
      <w:r w:rsidR="00E4207D">
        <w:t>"</w:t>
      </w:r>
      <w:r>
        <w:t xml:space="preserve"> For example, </w:t>
      </w:r>
      <w:r w:rsidR="00BE46EE">
        <w:t>regularly backup data, using strong and lengthy passwords, and not opening email attachments from unknown sources are crucial steps,</w:t>
      </w:r>
      <w:r w:rsidR="077A222F">
        <w:t xml:space="preserve"> </w:t>
      </w:r>
      <w:r>
        <w:t xml:space="preserve">but </w:t>
      </w:r>
      <w:r w:rsidR="2EEC4B86">
        <w:t xml:space="preserve">it </w:t>
      </w:r>
      <w:r>
        <w:t>depends on people</w:t>
      </w:r>
      <w:r w:rsidR="00E4207D">
        <w:t>'</w:t>
      </w:r>
      <w:r>
        <w:t xml:space="preserve">s cooperation and discipline. After all, </w:t>
      </w:r>
      <w:r w:rsidR="37199ED8">
        <w:t xml:space="preserve">a </w:t>
      </w:r>
      <w:r>
        <w:t xml:space="preserve">human being is the weakest link in </w:t>
      </w:r>
      <w:r w:rsidR="14A6A605">
        <w:t xml:space="preserve">the </w:t>
      </w:r>
      <w:r>
        <w:t>security chain</w:t>
      </w:r>
      <w:r w:rsidR="000852C0">
        <w:t xml:space="preserve">. </w:t>
      </w:r>
      <w:r w:rsidR="00E4207D">
        <w:t>"</w:t>
      </w:r>
      <w:r w:rsidR="009143B3">
        <w:t>S</w:t>
      </w:r>
      <w:r w:rsidR="00B75E01">
        <w:t xml:space="preserve">ocial </w:t>
      </w:r>
      <w:r w:rsidR="009143B3">
        <w:t>E</w:t>
      </w:r>
      <w:r w:rsidR="00B75E01">
        <w:t>ngineering</w:t>
      </w:r>
      <w:r w:rsidR="00E4207D">
        <w:t>"</w:t>
      </w:r>
      <w:r w:rsidR="00B75E01">
        <w:t xml:space="preserve"> - the deceptive technique to manipulate individuals into giving away confidential or personal informatio</w:t>
      </w:r>
      <w:r w:rsidR="00D57501">
        <w:t xml:space="preserve">n </w:t>
      </w:r>
      <w:r w:rsidR="00B75E01">
        <w:t xml:space="preserve">– is </w:t>
      </w:r>
      <w:r w:rsidR="002F1340">
        <w:t>efficient,</w:t>
      </w:r>
      <w:r w:rsidR="009143B3">
        <w:t xml:space="preserve"> and we </w:t>
      </w:r>
      <w:r w:rsidR="00F57397">
        <w:t>must</w:t>
      </w:r>
      <w:r w:rsidR="009143B3">
        <w:t xml:space="preserve"> learn </w:t>
      </w:r>
      <w:r w:rsidR="00F57397">
        <w:t>how to defend against such attacks</w:t>
      </w:r>
      <w:r w:rsidR="00B75E01">
        <w:t>.</w:t>
      </w:r>
    </w:p>
    <w:p w14:paraId="50D23EDD" w14:textId="3916D858" w:rsidR="00EC2326" w:rsidRDefault="00EC2326" w:rsidP="001F0913">
      <w:pPr>
        <w:contextualSpacing/>
      </w:pPr>
    </w:p>
    <w:p w14:paraId="3C7678E5" w14:textId="53FE2CED" w:rsidR="00EC2326" w:rsidRDefault="00EC2326" w:rsidP="001F0913">
      <w:pPr>
        <w:contextualSpacing/>
      </w:pPr>
      <w:r>
        <w:t>Here is the general gui</w:t>
      </w:r>
      <w:r w:rsidR="0005043D">
        <w:t>de</w:t>
      </w:r>
      <w:r>
        <w:t xml:space="preserve">line for implementing </w:t>
      </w:r>
      <w:r w:rsidR="0005043D">
        <w:t>cyber security: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7"/>
        <w:gridCol w:w="5107"/>
      </w:tblGrid>
      <w:tr w:rsidR="0005043D" w14:paraId="5AEF98F0" w14:textId="77777777" w:rsidTr="0005043D">
        <w:tc>
          <w:tcPr>
            <w:tcW w:w="5107" w:type="dxa"/>
          </w:tcPr>
          <w:p w14:paraId="7AEA8B5F" w14:textId="25982DA9" w:rsidR="0005043D" w:rsidRDefault="0005043D" w:rsidP="0005043D">
            <w:pPr>
              <w:pStyle w:val="ListParagraph"/>
              <w:numPr>
                <w:ilvl w:val="0"/>
                <w:numId w:val="30"/>
              </w:numPr>
            </w:pPr>
            <w:r>
              <w:t>Asset Iden</w:t>
            </w:r>
            <w:r w:rsidR="005D2B27">
              <w:t>ti</w:t>
            </w:r>
            <w:r>
              <w:t>fi</w:t>
            </w:r>
            <w:r w:rsidR="005D2B27">
              <w:t>cation</w:t>
            </w:r>
          </w:p>
        </w:tc>
        <w:tc>
          <w:tcPr>
            <w:tcW w:w="5107" w:type="dxa"/>
          </w:tcPr>
          <w:p w14:paraId="12F1A264" w14:textId="0E0309B5" w:rsidR="0005043D" w:rsidRDefault="005D2B27" w:rsidP="001F0913">
            <w:pPr>
              <w:contextualSpacing/>
            </w:pPr>
            <w:r>
              <w:t>Get a total inventory of digital assets. Even at home, this is a difficult task.</w:t>
            </w:r>
          </w:p>
        </w:tc>
      </w:tr>
      <w:tr w:rsidR="0005043D" w14:paraId="17852596" w14:textId="77777777" w:rsidTr="0005043D">
        <w:tc>
          <w:tcPr>
            <w:tcW w:w="5107" w:type="dxa"/>
          </w:tcPr>
          <w:p w14:paraId="34CB1B63" w14:textId="265AAFB9" w:rsidR="0005043D" w:rsidRDefault="00A80E58" w:rsidP="005D2B27">
            <w:pPr>
              <w:pStyle w:val="ListParagraph"/>
              <w:numPr>
                <w:ilvl w:val="0"/>
                <w:numId w:val="30"/>
              </w:numPr>
            </w:pPr>
            <w:r>
              <w:t>Threat Identification</w:t>
            </w:r>
          </w:p>
        </w:tc>
        <w:tc>
          <w:tcPr>
            <w:tcW w:w="5107" w:type="dxa"/>
          </w:tcPr>
          <w:p w14:paraId="6EE66387" w14:textId="30112222" w:rsidR="0005043D" w:rsidRDefault="00A80E58" w:rsidP="001F0913">
            <w:pPr>
              <w:contextualSpacing/>
            </w:pPr>
            <w:r>
              <w:t>Classify threats by category</w:t>
            </w:r>
            <w:r w:rsidR="00A5455F">
              <w:t>. This is a tedious process and requires skills and in-depth knowledge of cyber security</w:t>
            </w:r>
          </w:p>
        </w:tc>
      </w:tr>
      <w:tr w:rsidR="0005043D" w14:paraId="68215058" w14:textId="77777777" w:rsidTr="0005043D">
        <w:tc>
          <w:tcPr>
            <w:tcW w:w="5107" w:type="dxa"/>
          </w:tcPr>
          <w:p w14:paraId="69FFA290" w14:textId="2A50AE39" w:rsidR="0005043D" w:rsidRDefault="00A5455F" w:rsidP="00A5455F">
            <w:pPr>
              <w:pStyle w:val="ListParagraph"/>
              <w:numPr>
                <w:ilvl w:val="0"/>
                <w:numId w:val="30"/>
              </w:numPr>
            </w:pPr>
            <w:r>
              <w:t>Vulnerability appra</w:t>
            </w:r>
            <w:r w:rsidR="00964DEE">
              <w:t>isal</w:t>
            </w:r>
          </w:p>
        </w:tc>
        <w:tc>
          <w:tcPr>
            <w:tcW w:w="5107" w:type="dxa"/>
          </w:tcPr>
          <w:p w14:paraId="0F0C5B90" w14:textId="2F645F9E" w:rsidR="0005043D" w:rsidRDefault="00964DEE" w:rsidP="001F0913">
            <w:pPr>
              <w:contextualSpacing/>
            </w:pPr>
            <w:r>
              <w:t xml:space="preserve">For each threat identified </w:t>
            </w:r>
            <w:r w:rsidR="00F13919">
              <w:t>i</w:t>
            </w:r>
            <w:r>
              <w:t xml:space="preserve">n step 2, </w:t>
            </w:r>
            <w:r w:rsidR="00F13919">
              <w:t>determine which assets are vulnerable to it and how.</w:t>
            </w:r>
          </w:p>
        </w:tc>
      </w:tr>
      <w:tr w:rsidR="0005043D" w14:paraId="4F7CCC1B" w14:textId="77777777" w:rsidTr="0005043D">
        <w:tc>
          <w:tcPr>
            <w:tcW w:w="5107" w:type="dxa"/>
          </w:tcPr>
          <w:p w14:paraId="6114202D" w14:textId="3813F99F" w:rsidR="0005043D" w:rsidRDefault="00F13919" w:rsidP="00F13919">
            <w:pPr>
              <w:pStyle w:val="ListParagraph"/>
              <w:numPr>
                <w:ilvl w:val="0"/>
                <w:numId w:val="30"/>
              </w:numPr>
            </w:pPr>
            <w:r>
              <w:t>Risk assessment</w:t>
            </w:r>
          </w:p>
        </w:tc>
        <w:tc>
          <w:tcPr>
            <w:tcW w:w="5107" w:type="dxa"/>
          </w:tcPr>
          <w:p w14:paraId="5C2340E1" w14:textId="0F000115" w:rsidR="0005043D" w:rsidRDefault="00FB1AD3" w:rsidP="001F0913">
            <w:pPr>
              <w:contextualSpacing/>
            </w:pPr>
            <w:r>
              <w:t xml:space="preserve">All </w:t>
            </w:r>
            <w:r w:rsidR="00954260">
              <w:t xml:space="preserve">known vulnerabilities </w:t>
            </w:r>
            <w:r>
              <w:t xml:space="preserve">are not rated equal. </w:t>
            </w:r>
            <w:r w:rsidR="00954260">
              <w:t>Calculate the likelihood and impact</w:t>
            </w:r>
            <w:r w:rsidR="008A3B27">
              <w:t>.</w:t>
            </w:r>
          </w:p>
        </w:tc>
      </w:tr>
      <w:tr w:rsidR="0005043D" w14:paraId="239214B1" w14:textId="77777777" w:rsidTr="0005043D">
        <w:tc>
          <w:tcPr>
            <w:tcW w:w="5107" w:type="dxa"/>
          </w:tcPr>
          <w:p w14:paraId="01AF15E2" w14:textId="68B49B88" w:rsidR="0005043D" w:rsidRDefault="008A3B27" w:rsidP="008A3B27">
            <w:pPr>
              <w:pStyle w:val="ListParagraph"/>
              <w:numPr>
                <w:ilvl w:val="0"/>
                <w:numId w:val="30"/>
              </w:numPr>
            </w:pPr>
            <w:r>
              <w:t>Risk mitigation</w:t>
            </w:r>
          </w:p>
        </w:tc>
        <w:tc>
          <w:tcPr>
            <w:tcW w:w="5107" w:type="dxa"/>
          </w:tcPr>
          <w:p w14:paraId="34E72C0F" w14:textId="1E7227D4" w:rsidR="0005043D" w:rsidRDefault="001C3D5E" w:rsidP="001F0913">
            <w:pPr>
              <w:contextualSpacing/>
            </w:pPr>
            <w:r>
              <w:t>Decide what to do with the risk starting from the highest rating</w:t>
            </w:r>
            <w:r w:rsidR="00A17124">
              <w:t>. Then, g</w:t>
            </w:r>
            <w:r>
              <w:t>o down the list</w:t>
            </w:r>
            <w:r w:rsidR="003D4385">
              <w:t xml:space="preserve"> one after another</w:t>
            </w:r>
            <w:r>
              <w:t xml:space="preserve">. </w:t>
            </w:r>
          </w:p>
        </w:tc>
      </w:tr>
    </w:tbl>
    <w:p w14:paraId="590E5B36" w14:textId="77777777" w:rsidR="0005043D" w:rsidRDefault="0005043D" w:rsidP="001F0913">
      <w:pPr>
        <w:contextualSpacing/>
      </w:pPr>
    </w:p>
    <w:p w14:paraId="2AD820C3" w14:textId="77777777" w:rsidR="0005043D" w:rsidRDefault="0005043D" w:rsidP="001F0913">
      <w:pPr>
        <w:contextualSpacing/>
      </w:pPr>
    </w:p>
    <w:p w14:paraId="406F0F7A" w14:textId="70624D63" w:rsidR="007D66CC" w:rsidRDefault="006142ED" w:rsidP="001F0913">
      <w:pPr>
        <w:pStyle w:val="Heading2"/>
      </w:pPr>
      <w:r>
        <w:lastRenderedPageBreak/>
        <w:t>Cyber</w:t>
      </w:r>
      <w:r w:rsidR="00F134A7">
        <w:t>a</w:t>
      </w:r>
      <w:r w:rsidR="007D66CC">
        <w:t>ttacks</w:t>
      </w:r>
    </w:p>
    <w:p w14:paraId="406F0F7E" w14:textId="6CE1952F" w:rsidR="007D66CC" w:rsidRDefault="007D66CC" w:rsidP="001F0913">
      <w:pPr>
        <w:contextualSpacing/>
      </w:pPr>
      <w:r>
        <w:t>Let</w:t>
      </w:r>
      <w:r w:rsidR="00E4207D">
        <w:t>'</w:t>
      </w:r>
      <w:r>
        <w:t xml:space="preserve">s watch the following video and </w:t>
      </w:r>
      <w:r w:rsidR="00797E35">
        <w:t xml:space="preserve">see </w:t>
      </w:r>
      <w:r w:rsidRPr="007D66CC">
        <w:t>Kevin Mitnick</w:t>
      </w:r>
      <w:r>
        <w:t>, a famous hacker</w:t>
      </w:r>
      <w:r w:rsidR="00797E35">
        <w:t>,</w:t>
      </w:r>
      <w:r>
        <w:t xml:space="preserve"> in action </w:t>
      </w:r>
      <w:r w:rsidR="006142ED">
        <w:t>w</w:t>
      </w:r>
      <w:r>
        <w:t xml:space="preserve">ith </w:t>
      </w:r>
      <w:r w:rsidR="00701A45">
        <w:t xml:space="preserve">a </w:t>
      </w:r>
      <w:r w:rsidR="00D110DD">
        <w:t>cyber</w:t>
      </w:r>
      <w:r>
        <w:t xml:space="preserve">attack: </w:t>
      </w:r>
    </w:p>
    <w:p w14:paraId="406F0F7F" w14:textId="77777777" w:rsidR="007D66CC" w:rsidRDefault="00815016" w:rsidP="001F0913">
      <w:pPr>
        <w:contextualSpacing/>
      </w:pPr>
      <w:hyperlink r:id="rId11" w:history="1">
        <w:r w:rsidR="007D66CC" w:rsidRPr="00825C13">
          <w:rPr>
            <w:rStyle w:val="Hyperlink"/>
          </w:rPr>
          <w:t>https://www.youtube.com/watch?v=NtzZBTjKngw</w:t>
        </w:r>
      </w:hyperlink>
    </w:p>
    <w:p w14:paraId="406F0F80" w14:textId="77777777" w:rsidR="0096044C" w:rsidRDefault="0096044C" w:rsidP="001F0913">
      <w:pPr>
        <w:pStyle w:val="Heading2"/>
      </w:pPr>
      <w:r>
        <w:t>What is Ethical Hacking</w:t>
      </w:r>
      <w:r w:rsidR="00BF5570">
        <w:t>?</w:t>
      </w:r>
    </w:p>
    <w:p w14:paraId="406F0F81" w14:textId="1EA049F0" w:rsidR="007D66CC" w:rsidRDefault="0096044C" w:rsidP="001F0913">
      <w:pPr>
        <w:contextualSpacing/>
      </w:pPr>
      <w:r>
        <w:t xml:space="preserve">Ethical hackers are the computer security experts who </w:t>
      </w:r>
      <w:r w:rsidR="00F254E4">
        <w:t>try to locate weaknesses and vulnerabilities of systems by carrying out a series of actions as malicious hackers with the</w:t>
      </w:r>
      <w:r w:rsidR="00E4207D">
        <w:t>ir clients' permission</w:t>
      </w:r>
      <w:r>
        <w:t>. Parts of ethical hacking are known as penetration testing, intrusion testing</w:t>
      </w:r>
      <w:r w:rsidR="00F254E4">
        <w:t>,</w:t>
      </w:r>
      <w:r>
        <w:t xml:space="preserve"> etc. Ethical Hackers are also known as </w:t>
      </w:r>
      <w:r w:rsidR="00E4207D">
        <w:t>"</w:t>
      </w:r>
      <w:r>
        <w:t>White Hat</w:t>
      </w:r>
      <w:r w:rsidR="00E4207D">
        <w:t>"</w:t>
      </w:r>
      <w:r>
        <w:t xml:space="preserve"> or </w:t>
      </w:r>
      <w:r w:rsidR="00E4207D">
        <w:t>"</w:t>
      </w:r>
      <w:r>
        <w:t>Red Team</w:t>
      </w:r>
      <w:r w:rsidR="00E4207D">
        <w:t>."</w:t>
      </w:r>
      <w:r>
        <w:t xml:space="preserve"> </w:t>
      </w:r>
      <w:r w:rsidR="00273678">
        <w:t>Kevin Mitnick has become an ethical hacker.</w:t>
      </w:r>
    </w:p>
    <w:p w14:paraId="406F0F82" w14:textId="77777777" w:rsidR="00BF5570" w:rsidRDefault="00BF5570" w:rsidP="001F0913">
      <w:pPr>
        <w:pStyle w:val="Heading2"/>
      </w:pPr>
      <w:r w:rsidRPr="00BF5570">
        <w:t>Terminologies</w:t>
      </w:r>
    </w:p>
    <w:p w14:paraId="406F0F83" w14:textId="25F6BDCA" w:rsidR="00BF5570" w:rsidRDefault="00BF5570" w:rsidP="001F0913">
      <w:pPr>
        <w:contextualSpacing/>
      </w:pPr>
      <w:r w:rsidRPr="67137371">
        <w:rPr>
          <w:b/>
          <w:bCs/>
        </w:rPr>
        <w:t>Black Hat</w:t>
      </w:r>
      <w:r>
        <w:t xml:space="preserve">: Another term for </w:t>
      </w:r>
      <w:r w:rsidR="00E4207D">
        <w:t>"</w:t>
      </w:r>
      <w:r>
        <w:t>Real Hacker</w:t>
      </w:r>
      <w:r w:rsidR="00A201C7">
        <w:t>."</w:t>
      </w:r>
      <w:r>
        <w:t xml:space="preserve">  A real hacker breaks into computers with bad intention</w:t>
      </w:r>
      <w:r w:rsidR="3A341246">
        <w:t>s</w:t>
      </w:r>
      <w:r>
        <w:t xml:space="preserve">. A black hat exploits security </w:t>
      </w:r>
      <w:r w:rsidR="00D3450E">
        <w:t>vulnerability</w:t>
      </w:r>
      <w:r>
        <w:t xml:space="preserve"> for financial benefit</w:t>
      </w:r>
      <w:r w:rsidR="00777776">
        <w:t>, stealing or destroying data, or disrupting</w:t>
      </w:r>
      <w:r>
        <w:t xml:space="preserve"> websites and networks.</w:t>
      </w:r>
    </w:p>
    <w:p w14:paraId="406F0F84" w14:textId="77777777" w:rsidR="00E845EC" w:rsidRDefault="00BF5570" w:rsidP="001F0913">
      <w:pPr>
        <w:contextualSpacing/>
      </w:pPr>
      <w:r w:rsidRPr="00E845EC">
        <w:rPr>
          <w:b/>
        </w:rPr>
        <w:t>White Hat</w:t>
      </w:r>
      <w:r>
        <w:t>: Another term for Ethical Hacker</w:t>
      </w:r>
      <w:r w:rsidR="00E845EC">
        <w:t xml:space="preserve">. </w:t>
      </w:r>
    </w:p>
    <w:p w14:paraId="406F0F85" w14:textId="1FEF1EDD" w:rsidR="00BF5570" w:rsidRDefault="00BF5570" w:rsidP="001F0913">
      <w:pPr>
        <w:contextualSpacing/>
      </w:pPr>
      <w:r w:rsidRPr="67137371">
        <w:rPr>
          <w:b/>
          <w:bCs/>
        </w:rPr>
        <w:t>Grey Hat</w:t>
      </w:r>
      <w:r>
        <w:t>: These people will find venerability without permission (so they are hacking)</w:t>
      </w:r>
      <w:r w:rsidR="00777776">
        <w:t>, but they report them expecting monetary benefit instead of doing something terrible</w:t>
      </w:r>
      <w:r>
        <w:t>.</w:t>
      </w:r>
    </w:p>
    <w:p w14:paraId="406F0F86" w14:textId="39DD113E" w:rsidR="00BF5570" w:rsidRDefault="00BF5570" w:rsidP="001F0913">
      <w:pPr>
        <w:contextualSpacing/>
      </w:pPr>
      <w:r w:rsidRPr="00E845EC">
        <w:rPr>
          <w:b/>
        </w:rPr>
        <w:t>Hacktivist</w:t>
      </w:r>
      <w:r w:rsidR="00777776">
        <w:rPr>
          <w:b/>
        </w:rPr>
        <w:t>s</w:t>
      </w:r>
      <w:r w:rsidR="00FE4D9F">
        <w:rPr>
          <w:b/>
        </w:rPr>
        <w:t>:</w:t>
      </w:r>
      <w:r>
        <w:t xml:space="preserve"> </w:t>
      </w:r>
      <w:r w:rsidR="00FE4D9F">
        <w:t>B</w:t>
      </w:r>
      <w:r>
        <w:t>lend hacking and activism for a political or social cause. Anonymous is a hacktivist group known for its various cyber-attacks against governments and corporations. They even attacked the Church of Scientology.</w:t>
      </w:r>
    </w:p>
    <w:p w14:paraId="406F0F87" w14:textId="77777777" w:rsidR="00797E35" w:rsidRDefault="00BF5570" w:rsidP="001F0913">
      <w:pPr>
        <w:contextualSpacing/>
      </w:pPr>
      <w:r w:rsidRPr="00E845EC">
        <w:rPr>
          <w:b/>
        </w:rPr>
        <w:t>Malware</w:t>
      </w:r>
      <w:r>
        <w:t>: Short for malicious software.</w:t>
      </w:r>
      <w:r w:rsidR="00797E35">
        <w:t xml:space="preserve"> Malware can be subdivided into two categories:</w:t>
      </w:r>
    </w:p>
    <w:p w14:paraId="406F0F88" w14:textId="77777777" w:rsidR="00797E35" w:rsidRDefault="00797E35" w:rsidP="001F0913">
      <w:pPr>
        <w:pStyle w:val="ListParagraph"/>
        <w:numPr>
          <w:ilvl w:val="0"/>
          <w:numId w:val="26"/>
        </w:numPr>
      </w:pPr>
      <w:r w:rsidRPr="00797E35">
        <w:rPr>
          <w:b/>
        </w:rPr>
        <w:t>Virus</w:t>
      </w:r>
      <w:r>
        <w:t xml:space="preserve">: </w:t>
      </w:r>
      <w:r w:rsidRPr="00797E35">
        <w:t>A virus typically attaches itself to a program</w:t>
      </w:r>
      <w:r>
        <w:t xml:space="preserve"> or</w:t>
      </w:r>
      <w:r w:rsidRPr="00797E35">
        <w:t xml:space="preserve"> file</w:t>
      </w:r>
      <w:r>
        <w:t xml:space="preserve">. </w:t>
      </w:r>
      <w:r w:rsidRPr="00797E35">
        <w:t>When the infected application or file runs in the computer, the virus activates and executes in the system</w:t>
      </w:r>
      <w:r>
        <w:t xml:space="preserve">. </w:t>
      </w:r>
      <w:r w:rsidRPr="00797E35">
        <w:t>A virus spreads when the infected program migrates through networks</w:t>
      </w:r>
      <w:r>
        <w:t>.</w:t>
      </w:r>
    </w:p>
    <w:p w14:paraId="406F0F89" w14:textId="7E5625B0" w:rsidR="00BF5570" w:rsidRDefault="00797E35" w:rsidP="001F0913">
      <w:pPr>
        <w:pStyle w:val="ListParagraph"/>
        <w:numPr>
          <w:ilvl w:val="0"/>
          <w:numId w:val="26"/>
        </w:numPr>
      </w:pPr>
      <w:r w:rsidRPr="00797E35">
        <w:rPr>
          <w:b/>
        </w:rPr>
        <w:t>Worm</w:t>
      </w:r>
      <w:r>
        <w:t>:</w:t>
      </w:r>
      <w:r w:rsidR="00DA5646">
        <w:t xml:space="preserve"> </w:t>
      </w:r>
      <w:r w:rsidRPr="00797E35">
        <w:t>Unlike virus</w:t>
      </w:r>
      <w:r>
        <w:t>es</w:t>
      </w:r>
      <w:r w:rsidRPr="00797E35">
        <w:t>, worms don</w:t>
      </w:r>
      <w:r w:rsidR="00E4207D">
        <w:t>'</w:t>
      </w:r>
      <w:r w:rsidRPr="00797E35">
        <w:t xml:space="preserve">t attach to a file or program. </w:t>
      </w:r>
      <w:r>
        <w:t>T</w:t>
      </w:r>
      <w:r w:rsidRPr="00797E35">
        <w:t>hey</w:t>
      </w:r>
      <w:r w:rsidR="00DA5646">
        <w:t xml:space="preserve"> self-execute</w:t>
      </w:r>
      <w:r w:rsidRPr="00797E35">
        <w:t xml:space="preserve"> and</w:t>
      </w:r>
      <w:r w:rsidR="00DA5646">
        <w:t xml:space="preserve"> </w:t>
      </w:r>
      <w:r w:rsidR="00DA5646" w:rsidRPr="00797E35">
        <w:t>self-replicat</w:t>
      </w:r>
      <w:r w:rsidR="00DA5646">
        <w:t>e</w:t>
      </w:r>
      <w:r w:rsidRPr="00797E35">
        <w:t xml:space="preserve"> </w:t>
      </w:r>
      <w:r w:rsidR="00DA5646">
        <w:t xml:space="preserve">to </w:t>
      </w:r>
      <w:r w:rsidRPr="00797E35">
        <w:t>spread</w:t>
      </w:r>
      <w:r>
        <w:t xml:space="preserve"> from one machine to another</w:t>
      </w:r>
      <w:r w:rsidRPr="00797E35">
        <w:t>.</w:t>
      </w:r>
      <w:r w:rsidR="00BF5570">
        <w:t xml:space="preserve"> </w:t>
      </w:r>
    </w:p>
    <w:p w14:paraId="406F0F8A" w14:textId="0646E351" w:rsidR="00BF5570" w:rsidRDefault="00BF5570" w:rsidP="001F0913">
      <w:pPr>
        <w:contextualSpacing/>
      </w:pPr>
      <w:r w:rsidRPr="00E845EC">
        <w:rPr>
          <w:b/>
        </w:rPr>
        <w:lastRenderedPageBreak/>
        <w:t>Steganography</w:t>
      </w:r>
      <w:r>
        <w:t xml:space="preserve">: The Greek word </w:t>
      </w:r>
      <w:r w:rsidR="00E4207D">
        <w:t>"</w:t>
      </w:r>
      <w:r>
        <w:t>steganos</w:t>
      </w:r>
      <w:r w:rsidR="00E4207D">
        <w:t>"</w:t>
      </w:r>
      <w:r>
        <w:t xml:space="preserve"> means </w:t>
      </w:r>
      <w:r w:rsidR="00E4207D">
        <w:t>"</w:t>
      </w:r>
      <w:r>
        <w:t>concealed</w:t>
      </w:r>
      <w:r w:rsidR="00777776">
        <w:t>,</w:t>
      </w:r>
      <w:r w:rsidR="00E4207D">
        <w:t>"</w:t>
      </w:r>
      <w:r>
        <w:t xml:space="preserve"> and </w:t>
      </w:r>
      <w:r w:rsidR="00E4207D">
        <w:t>"</w:t>
      </w:r>
      <w:r>
        <w:t>graphein</w:t>
      </w:r>
      <w:r w:rsidR="00E4207D">
        <w:t>"</w:t>
      </w:r>
      <w:r>
        <w:t xml:space="preserve"> means </w:t>
      </w:r>
      <w:r w:rsidR="00E4207D">
        <w:t>"</w:t>
      </w:r>
      <w:r>
        <w:t>writing</w:t>
      </w:r>
      <w:r w:rsidR="00777776">
        <w:t>."</w:t>
      </w:r>
      <w:r>
        <w:t xml:space="preserve"> Steganography is the art of concealing an executable or message within another image or video</w:t>
      </w:r>
      <w:r w:rsidR="00777776">
        <w:t>,</w:t>
      </w:r>
      <w:r>
        <w:t xml:space="preserve"> or file.</w:t>
      </w:r>
    </w:p>
    <w:p w14:paraId="406F0F8B" w14:textId="7FC62501" w:rsidR="00BF5570" w:rsidRDefault="00BF5570" w:rsidP="001F0913">
      <w:pPr>
        <w:contextualSpacing/>
      </w:pPr>
      <w:r w:rsidRPr="67137371">
        <w:rPr>
          <w:b/>
          <w:bCs/>
        </w:rPr>
        <w:t>Phishing</w:t>
      </w:r>
      <w:r>
        <w:t xml:space="preserve">:  A hacking practice of sending emails pretending to be from a reputable company to seduce people to reveal personal information, such as passwords and credit card numbers. Phishing can also be used to deliver </w:t>
      </w:r>
      <w:r w:rsidR="00622EBF">
        <w:t>m</w:t>
      </w:r>
      <w:r>
        <w:t xml:space="preserve">alware to </w:t>
      </w:r>
      <w:r w:rsidR="198684DF">
        <w:t xml:space="preserve">a </w:t>
      </w:r>
      <w:r>
        <w:t>user</w:t>
      </w:r>
      <w:r w:rsidR="00E4207D">
        <w:t>'</w:t>
      </w:r>
      <w:r>
        <w:t>s machine. Th</w:t>
      </w:r>
      <w:r w:rsidR="00622EBF">
        <w:t>is</w:t>
      </w:r>
      <w:r>
        <w:t xml:space="preserve"> malware </w:t>
      </w:r>
      <w:r w:rsidR="00622EBF">
        <w:t>is</w:t>
      </w:r>
      <w:r>
        <w:t xml:space="preserve"> often disguised by using steganography techniques.</w:t>
      </w:r>
    </w:p>
    <w:p w14:paraId="406F0F8C" w14:textId="70EB38DC" w:rsidR="00BF5570" w:rsidRDefault="00BF5570" w:rsidP="001F0913">
      <w:pPr>
        <w:contextualSpacing/>
      </w:pPr>
      <w:r w:rsidRPr="67137371">
        <w:rPr>
          <w:b/>
          <w:bCs/>
        </w:rPr>
        <w:t>Bot</w:t>
      </w:r>
      <w:r>
        <w:t>: A bot, shorten</w:t>
      </w:r>
      <w:r w:rsidR="2C3615E9">
        <w:t>ed</w:t>
      </w:r>
      <w:r>
        <w:t xml:space="preserve"> from </w:t>
      </w:r>
      <w:r w:rsidR="00E4207D">
        <w:t>"</w:t>
      </w:r>
      <w:r>
        <w:t>robot</w:t>
      </w:r>
      <w:r w:rsidR="00622EBF">
        <w:t>,"</w:t>
      </w:r>
      <w:r>
        <w:t xml:space="preserve"> is software that performs some automated task. There are many kinds of bots– chatbot, crawler bot</w:t>
      </w:r>
      <w:r w:rsidR="00622EBF">
        <w:t>,</w:t>
      </w:r>
      <w:r>
        <w:t xml:space="preserve"> etc. </w:t>
      </w:r>
      <w:r w:rsidR="00622EBF">
        <w:t>For example, a</w:t>
      </w:r>
      <w:r>
        <w:t xml:space="preserve"> google bot will crawl a website and discover all the </w:t>
      </w:r>
      <w:r w:rsidR="00622EBF">
        <w:t>URL</w:t>
      </w:r>
      <w:r>
        <w:t xml:space="preserve">s. Websites have a file called robot.txt that indicates which </w:t>
      </w:r>
      <w:r w:rsidR="00622EBF">
        <w:t>URL</w:t>
      </w:r>
      <w:r>
        <w:t>s are ok to crawl and which ones are prohibited</w:t>
      </w:r>
      <w:r w:rsidR="00622EBF">
        <w:t>,</w:t>
      </w:r>
      <w:r>
        <w:t xml:space="preserve"> but only good bots honor these restrictions.  </w:t>
      </w:r>
    </w:p>
    <w:p w14:paraId="406F0F8D" w14:textId="347BB4B0" w:rsidR="00BF5570" w:rsidRDefault="00BF5570" w:rsidP="001F0913">
      <w:pPr>
        <w:contextualSpacing/>
      </w:pPr>
      <w:r w:rsidRPr="67137371">
        <w:rPr>
          <w:b/>
          <w:bCs/>
        </w:rPr>
        <w:t>Botnet</w:t>
      </w:r>
      <w:r>
        <w:t xml:space="preserve">: </w:t>
      </w:r>
      <w:r w:rsidR="412522B6">
        <w:t xml:space="preserve">Several </w:t>
      </w:r>
      <w:r>
        <w:t xml:space="preserve">computers working together as bots. </w:t>
      </w:r>
      <w:r w:rsidR="00622EBF">
        <w:t>A b</w:t>
      </w:r>
      <w:r>
        <w:t>otnet is typically used with evil intent.</w:t>
      </w:r>
    </w:p>
    <w:p w14:paraId="406F0F8E" w14:textId="631AD5B8" w:rsidR="00BF5570" w:rsidRDefault="00BF5570" w:rsidP="001F0913">
      <w:pPr>
        <w:contextualSpacing/>
      </w:pPr>
      <w:r w:rsidRPr="67137371">
        <w:rPr>
          <w:b/>
          <w:bCs/>
        </w:rPr>
        <w:t>Brute force attack</w:t>
      </w:r>
      <w:r>
        <w:t xml:space="preserve">: </w:t>
      </w:r>
      <w:r w:rsidR="0059175D">
        <w:t>T</w:t>
      </w:r>
      <w:r>
        <w:t>he hacker tries all possible passwords for a given username</w:t>
      </w:r>
      <w:r w:rsidR="0059175D">
        <w:t xml:space="preserve"> </w:t>
      </w:r>
      <w:r>
        <w:t>to g</w:t>
      </w:r>
      <w:r w:rsidR="0059175D">
        <w:t>ain</w:t>
      </w:r>
      <w:r>
        <w:t xml:space="preserve"> access. Brute force attack</w:t>
      </w:r>
      <w:r w:rsidR="0B888882">
        <w:t>s</w:t>
      </w:r>
      <w:r>
        <w:t xml:space="preserve"> often do not work since most sites </w:t>
      </w:r>
      <w:r w:rsidR="00FE4D9F">
        <w:t>limit</w:t>
      </w:r>
      <w:r>
        <w:t xml:space="preserve"> ret</w:t>
      </w:r>
      <w:r w:rsidR="03A803AE">
        <w:t>r</w:t>
      </w:r>
      <w:r>
        <w:t xml:space="preserve">ies. </w:t>
      </w:r>
    </w:p>
    <w:p w14:paraId="406F0F8F" w14:textId="1785E7FC" w:rsidR="00BF5570" w:rsidRDefault="00BF5570" w:rsidP="001F0913">
      <w:pPr>
        <w:contextualSpacing/>
      </w:pPr>
      <w:r w:rsidRPr="67137371">
        <w:rPr>
          <w:b/>
          <w:bCs/>
        </w:rPr>
        <w:t>Denial of Service</w:t>
      </w:r>
      <w:r w:rsidR="4A2D6DB3" w:rsidRPr="67137371">
        <w:rPr>
          <w:b/>
          <w:bCs/>
        </w:rPr>
        <w:t xml:space="preserve"> (DOS)</w:t>
      </w:r>
      <w:r w:rsidRPr="67137371">
        <w:rPr>
          <w:b/>
          <w:bCs/>
        </w:rPr>
        <w:t xml:space="preserve"> Attack</w:t>
      </w:r>
      <w:r>
        <w:t xml:space="preserve">: Websites are meant to serve up pages. However, every website has a limit </w:t>
      </w:r>
      <w:r w:rsidR="0059175D">
        <w:t>to</w:t>
      </w:r>
      <w:r>
        <w:t xml:space="preserve"> handling traffic. If too much traffic hits a website, it will first slow down and stop working. Hackers know this, and they attack a website with hundreds of thousands</w:t>
      </w:r>
      <w:r w:rsidR="0081270C">
        <w:t>,</w:t>
      </w:r>
      <w:r>
        <w:t xml:space="preserve"> even millions of hits per second</w:t>
      </w:r>
      <w:r w:rsidR="0059175D">
        <w:t>,</w:t>
      </w:r>
      <w:r>
        <w:t xml:space="preserve"> using BOTs until the site is down. This is called </w:t>
      </w:r>
      <w:r w:rsidR="0059175D">
        <w:t xml:space="preserve">a </w:t>
      </w:r>
      <w:r>
        <w:t xml:space="preserve">Denial of Service (DOS) Attack. </w:t>
      </w:r>
    </w:p>
    <w:p w14:paraId="406F0F90" w14:textId="4060C48D" w:rsidR="00BF5570" w:rsidRDefault="00BF5570" w:rsidP="001F0913">
      <w:pPr>
        <w:contextualSpacing/>
      </w:pPr>
      <w:r w:rsidRPr="67137371">
        <w:rPr>
          <w:b/>
          <w:bCs/>
        </w:rPr>
        <w:t>Distributed Denial of Service</w:t>
      </w:r>
      <w:r w:rsidR="500FD1F5" w:rsidRPr="67137371">
        <w:rPr>
          <w:b/>
          <w:bCs/>
        </w:rPr>
        <w:t xml:space="preserve"> (DDOS)</w:t>
      </w:r>
      <w:r w:rsidRPr="67137371">
        <w:rPr>
          <w:b/>
          <w:bCs/>
        </w:rPr>
        <w:t xml:space="preserve"> Attack</w:t>
      </w:r>
      <w:r>
        <w:t xml:space="preserve">: </w:t>
      </w:r>
      <w:r w:rsidR="0059175D">
        <w:t>Hackers face</w:t>
      </w:r>
      <w:r w:rsidR="00A56853">
        <w:t xml:space="preserve"> a problem with</w:t>
      </w:r>
      <w:r w:rsidR="0059175D">
        <w:t xml:space="preserve"> a denial-of-service attack because</w:t>
      </w:r>
      <w:r>
        <w:t xml:space="preserve"> they all come from the same IP or a handful of similar IPs. So, DOS attack</w:t>
      </w:r>
      <w:r w:rsidR="297FE04C">
        <w:t>s</w:t>
      </w:r>
      <w:r>
        <w:t xml:space="preserve"> can easily be stopped by blocking those IPs. Hackers know this, </w:t>
      </w:r>
      <w:r w:rsidR="00FE4D9F">
        <w:t>turning</w:t>
      </w:r>
      <w:r>
        <w:t xml:space="preserve"> to distributed denial of service attacks (DDOS). </w:t>
      </w:r>
      <w:r w:rsidR="00A56853">
        <w:t xml:space="preserve">They rent or buy </w:t>
      </w:r>
      <w:r w:rsidR="00FE4D9F">
        <w:t>many</w:t>
      </w:r>
      <w:r w:rsidR="00A56853">
        <w:t xml:space="preserve"> machines with different IPs and different geographical locations</w:t>
      </w:r>
      <w:r>
        <w:t xml:space="preserve"> and run their BOTs from these machines. </w:t>
      </w:r>
      <w:r w:rsidR="00A56853">
        <w:t>I</w:t>
      </w:r>
      <w:r>
        <w:t>t becomes impossible to block them since the website can</w:t>
      </w:r>
      <w:r w:rsidR="00E4207D">
        <w:t>'</w:t>
      </w:r>
      <w:r>
        <w:t xml:space="preserve">t distinguish </w:t>
      </w:r>
      <w:r w:rsidR="00FE4D9F">
        <w:t>between a legitimate customer and</w:t>
      </w:r>
      <w:r>
        <w:t xml:space="preserve"> a BOT. One simple technique that works if block any IP that sends more than </w:t>
      </w:r>
      <w:r w:rsidR="00E4207D">
        <w:t>"</w:t>
      </w:r>
      <w:r>
        <w:t>x</w:t>
      </w:r>
      <w:r w:rsidR="00E4207D">
        <w:t>"</w:t>
      </w:r>
      <w:r>
        <w:t xml:space="preserve"> number of hits per second</w:t>
      </w:r>
      <w:r w:rsidR="00A56853">
        <w:t>,</w:t>
      </w:r>
      <w:r>
        <w:t xml:space="preserve"> knowing that a real user can</w:t>
      </w:r>
      <w:r w:rsidR="00E4207D">
        <w:t>'</w:t>
      </w:r>
      <w:r>
        <w:t>t possibly send many hits in a second – that</w:t>
      </w:r>
      <w:r w:rsidR="00E4207D">
        <w:t>'</w:t>
      </w:r>
      <w:r>
        <w:t xml:space="preserve">s humanly impossible.   </w:t>
      </w:r>
    </w:p>
    <w:p w14:paraId="406F0F91" w14:textId="38F2DA86" w:rsidR="00BF5570" w:rsidRDefault="00BF5570" w:rsidP="001F0913">
      <w:pPr>
        <w:contextualSpacing/>
      </w:pPr>
      <w:r w:rsidRPr="67137371">
        <w:rPr>
          <w:b/>
          <w:bCs/>
        </w:rPr>
        <w:t>Spoofing</w:t>
      </w:r>
      <w:r>
        <w:t xml:space="preserve">: Consider the following scenario. The </w:t>
      </w:r>
      <w:r w:rsidR="00FE4D9F">
        <w:t>company's CFO</w:t>
      </w:r>
      <w:r>
        <w:t xml:space="preserve"> got an email from the CEO to transfer fund</w:t>
      </w:r>
      <w:r w:rsidR="3CC18F82">
        <w:t>s</w:t>
      </w:r>
      <w:r>
        <w:t xml:space="preserve"> to an account </w:t>
      </w:r>
      <w:r w:rsidR="00A56853">
        <w:t>to acquire</w:t>
      </w:r>
      <w:r>
        <w:t xml:space="preserve"> another company. Acquisitions are top secret in a company, so it is not surprising that the CEO didn</w:t>
      </w:r>
      <w:r w:rsidR="00E4207D">
        <w:t>'</w:t>
      </w:r>
      <w:r>
        <w:t>t mention the specifics of the acquisition</w:t>
      </w:r>
      <w:r w:rsidR="00416EB9">
        <w:t>,</w:t>
      </w:r>
      <w:r>
        <w:t xml:space="preserve"> and </w:t>
      </w:r>
      <w:r>
        <w:lastRenderedPageBreak/>
        <w:t xml:space="preserve">the CFO is </w:t>
      </w:r>
      <w:r w:rsidR="00E845EC">
        <w:t>aware</w:t>
      </w:r>
      <w:r>
        <w:t xml:space="preserve"> of an upcoming acquisition</w:t>
      </w:r>
      <w:r w:rsidR="00E845EC">
        <w:t>, ex</w:t>
      </w:r>
      <w:r w:rsidR="02EFEEA3">
        <w:t>pect</w:t>
      </w:r>
      <w:r w:rsidR="00E845EC">
        <w:t xml:space="preserve"> the money transfer request to </w:t>
      </w:r>
      <w:r w:rsidR="6319CCD1">
        <w:t>come,</w:t>
      </w:r>
      <w:r w:rsidR="00E845EC">
        <w:t xml:space="preserve"> and</w:t>
      </w:r>
      <w:r>
        <w:t xml:space="preserve"> he</w:t>
      </w:r>
      <w:r w:rsidR="00E845EC">
        <w:t>/she</w:t>
      </w:r>
      <w:r>
        <w:t xml:space="preserve"> does the money transfer. </w:t>
      </w:r>
      <w:r w:rsidR="00416EB9">
        <w:t>Unfortunately, t</w:t>
      </w:r>
      <w:r>
        <w:t>he hackers got the money. How did this happen?</w:t>
      </w:r>
    </w:p>
    <w:p w14:paraId="406F0F92" w14:textId="68BBDEC2" w:rsidR="00BF5570" w:rsidRDefault="00BF5570" w:rsidP="001F0913">
      <w:pPr>
        <w:contextualSpacing/>
      </w:pPr>
      <w:r>
        <w:t>Well, using email software, hackers changed the sender</w:t>
      </w:r>
      <w:r w:rsidR="00E4207D">
        <w:t>'</w:t>
      </w:r>
      <w:r>
        <w:t xml:space="preserve">s name, </w:t>
      </w:r>
      <w:r w:rsidR="00416EB9">
        <w:t>a</w:t>
      </w:r>
      <w:r>
        <w:t xml:space="preserve">ddress, and source IP to make it look like the email </w:t>
      </w:r>
      <w:r w:rsidR="00FE4D9F">
        <w:t>wa</w:t>
      </w:r>
      <w:r>
        <w:t>s from a company</w:t>
      </w:r>
      <w:r w:rsidR="00E4207D">
        <w:t>'</w:t>
      </w:r>
      <w:r>
        <w:t>s CEO. Alternatively, they gained access to the CEO</w:t>
      </w:r>
      <w:r w:rsidR="00E4207D">
        <w:t>'</w:t>
      </w:r>
      <w:r>
        <w:t>s email account. Regardless of how they managed to send the email, the email passed through all the email filters and traveled to the CFO</w:t>
      </w:r>
      <w:r w:rsidR="00E4207D">
        <w:t>'</w:t>
      </w:r>
      <w:r>
        <w:t xml:space="preserve">s inbox. This is also known as </w:t>
      </w:r>
      <w:r w:rsidR="00E4207D">
        <w:t>"</w:t>
      </w:r>
      <w:r>
        <w:t>CEO fraud</w:t>
      </w:r>
      <w:r w:rsidR="00E4207D">
        <w:t>"</w:t>
      </w:r>
      <w:r>
        <w:t xml:space="preserve"> but could happen to anybody. These attacks are also known as </w:t>
      </w:r>
      <w:r w:rsidR="00E4207D">
        <w:t>"</w:t>
      </w:r>
      <w:r>
        <w:t>spear</w:t>
      </w:r>
      <w:r w:rsidR="00FE4D9F">
        <w:t>-</w:t>
      </w:r>
      <w:r>
        <w:t>phishing</w:t>
      </w:r>
      <w:r w:rsidR="00E4207D">
        <w:t>"</w:t>
      </w:r>
      <w:r>
        <w:t xml:space="preserve"> or </w:t>
      </w:r>
      <w:r w:rsidR="00E4207D">
        <w:t>"</w:t>
      </w:r>
      <w:r>
        <w:t>whale</w:t>
      </w:r>
      <w:r w:rsidR="00FE4D9F">
        <w:t>-</w:t>
      </w:r>
      <w:r>
        <w:t>phishing</w:t>
      </w:r>
      <w:r w:rsidR="00416EB9">
        <w:t>."</w:t>
      </w:r>
    </w:p>
    <w:p w14:paraId="406F0F93" w14:textId="5959B7F5" w:rsidR="00BF5570" w:rsidRDefault="00BF5570" w:rsidP="001F0913">
      <w:pPr>
        <w:contextualSpacing/>
      </w:pPr>
      <w:r w:rsidRPr="00E845EC">
        <w:rPr>
          <w:b/>
        </w:rPr>
        <w:t>Spyware</w:t>
      </w:r>
      <w:r>
        <w:t xml:space="preserve">: Spyware is software that gathers information about a person or organization without their knowledge. </w:t>
      </w:r>
      <w:r w:rsidR="00416EB9">
        <w:t>S</w:t>
      </w:r>
      <w:r>
        <w:t>pyware can turn on your microphone or record your keystrokes and send them over to the hackers.</w:t>
      </w:r>
    </w:p>
    <w:p w14:paraId="406F0F94" w14:textId="0A5D9BE9" w:rsidR="00FE1CDF" w:rsidRDefault="00BF5570" w:rsidP="001F0913">
      <w:pPr>
        <w:contextualSpacing/>
      </w:pPr>
      <w:r w:rsidRPr="00E845EC">
        <w:rPr>
          <w:b/>
        </w:rPr>
        <w:t>Trojan Horse</w:t>
      </w:r>
      <w:r>
        <w:t xml:space="preserve">: A Trojan horse is a program that appears </w:t>
      </w:r>
      <w:r w:rsidR="00416EB9">
        <w:t>valuable</w:t>
      </w:r>
      <w:r>
        <w:t xml:space="preserve"> and harmless but is, in fact, malicious. For example, a site might offer a</w:t>
      </w:r>
      <w:r w:rsidR="00416EB9">
        <w:t>n excellent</w:t>
      </w:r>
      <w:r>
        <w:t xml:space="preserve"> text editor or image viewer</w:t>
      </w:r>
      <w:r w:rsidR="006C74D7">
        <w:t>,</w:t>
      </w:r>
      <w:r>
        <w:t xml:space="preserve"> but </w:t>
      </w:r>
      <w:r w:rsidR="006C74D7">
        <w:t>it also installs software that enables your microphone when you install this softwar</w:t>
      </w:r>
      <w:r>
        <w:t>e</w:t>
      </w:r>
      <w:r w:rsidR="00420042">
        <w:t>.</w:t>
      </w:r>
      <w:r>
        <w:t xml:space="preserve"> </w:t>
      </w:r>
      <w:r w:rsidR="006C74D7">
        <w:t>So, y</w:t>
      </w:r>
      <w:r>
        <w:t>es, such malware does exist.</w:t>
      </w:r>
    </w:p>
    <w:p w14:paraId="406F0F95" w14:textId="77777777" w:rsidR="0094508E" w:rsidRDefault="0094508E" w:rsidP="001F0913">
      <w:pPr>
        <w:pStyle w:val="Heading2"/>
      </w:pPr>
      <w:r>
        <w:t>What is Cyber Spying?</w:t>
      </w:r>
    </w:p>
    <w:p w14:paraId="406F0F96" w14:textId="72ADF9B0" w:rsidR="0094508E" w:rsidRDefault="0094508E" w:rsidP="001F0913">
      <w:pPr>
        <w:contextualSpacing/>
      </w:pPr>
      <w:r>
        <w:t xml:space="preserve">Cyber spying is the practice of obtaining personal information without the knowledge of the </w:t>
      </w:r>
      <w:r w:rsidR="00FE4D9F">
        <w:t>data holder</w:t>
      </w:r>
      <w:r>
        <w:t xml:space="preserve">. Cyber spying is not necessarily a crime, </w:t>
      </w:r>
      <w:r w:rsidR="006C74D7">
        <w:t>notab</w:t>
      </w:r>
      <w:r>
        <w:t>ly if you agreed to it (</w:t>
      </w:r>
      <w:r w:rsidR="006C74D7">
        <w:t>accepting the contrac</w:t>
      </w:r>
      <w:r>
        <w:t xml:space="preserve">t you never read). </w:t>
      </w:r>
    </w:p>
    <w:p w14:paraId="406F0F97" w14:textId="6ECCEB87" w:rsidR="0094508E" w:rsidRDefault="0094508E" w:rsidP="001F0913">
      <w:pPr>
        <w:contextualSpacing/>
      </w:pPr>
      <w:r>
        <w:t xml:space="preserve">Not just the government, Google, </w:t>
      </w:r>
      <w:r w:rsidR="00420042">
        <w:t xml:space="preserve">Apple, </w:t>
      </w:r>
      <w:r>
        <w:t>Amazon,</w:t>
      </w:r>
      <w:r w:rsidR="00420042">
        <w:t xml:space="preserve"> Microsoft,</w:t>
      </w:r>
      <w:r>
        <w:t xml:space="preserve"> Facebook, Tw</w:t>
      </w:r>
      <w:r w:rsidR="0A1EACE3">
        <w:t>it</w:t>
      </w:r>
      <w:r>
        <w:t>ter, even your employer (assuming you are working somewhere) are spying on you. They know what websites you go to, what link you click on, what video you watch, what machine/phone you are using, what you like, what you don</w:t>
      </w:r>
      <w:r w:rsidR="00E4207D">
        <w:t>'</w:t>
      </w:r>
      <w:r>
        <w:t xml:space="preserve">t like, what you buy, what you research on, what your email contains, your phone number, your </w:t>
      </w:r>
      <w:r w:rsidR="00901024">
        <w:t>A</w:t>
      </w:r>
      <w:r>
        <w:t xml:space="preserve">ddress and many more. </w:t>
      </w:r>
    </w:p>
    <w:p w14:paraId="406F0F98" w14:textId="1750C269" w:rsidR="0094508E" w:rsidRDefault="0094508E" w:rsidP="001F0913">
      <w:pPr>
        <w:contextualSpacing/>
      </w:pPr>
      <w:r>
        <w:t>All this information is m</w:t>
      </w:r>
      <w:r w:rsidR="006C74D7">
        <w:t>ain</w:t>
      </w:r>
      <w:r>
        <w:t xml:space="preserve">ly used for targeted ad placement and search relevancy. </w:t>
      </w:r>
      <w:r w:rsidR="006C74D7">
        <w:t>However, t</w:t>
      </w:r>
      <w:r>
        <w:t>he data is also available to people who own sites tracking data via their analytical tool. The data can also be sold for a fair price. More importantly, this data could be hacked (and has been hacked)</w:t>
      </w:r>
      <w:r w:rsidR="006C74D7">
        <w:t>,</w:t>
      </w:r>
      <w:r>
        <w:t xml:space="preserve"> putting you in danger.</w:t>
      </w:r>
    </w:p>
    <w:p w14:paraId="406F0F99" w14:textId="12E3AE2D" w:rsidR="0094508E" w:rsidRDefault="0094508E" w:rsidP="001F0913">
      <w:pPr>
        <w:contextualSpacing/>
      </w:pPr>
      <w:r>
        <w:lastRenderedPageBreak/>
        <w:t>So, how much effort did you put in to protect yourself from tracking? Let</w:t>
      </w:r>
      <w:r w:rsidR="00E4207D">
        <w:t>'</w:t>
      </w:r>
      <w:r>
        <w:t>s find out</w:t>
      </w:r>
      <w:r w:rsidR="006C74D7">
        <w:t>;</w:t>
      </w:r>
      <w:r>
        <w:t xml:space="preserve"> from your home computer</w:t>
      </w:r>
      <w:r w:rsidR="006C74D7">
        <w:t>,</w:t>
      </w:r>
      <w:r>
        <w:t xml:space="preserve"> open your browser and type the following </w:t>
      </w:r>
      <w:r w:rsidR="0081270C">
        <w:t>URL</w:t>
      </w:r>
      <w:r>
        <w:t>:</w:t>
      </w:r>
    </w:p>
    <w:p w14:paraId="406F0F9A" w14:textId="3C60D864" w:rsidR="0094508E" w:rsidRDefault="0094508E" w:rsidP="001F0913">
      <w:pPr>
        <w:contextualSpacing/>
      </w:pPr>
      <w:r>
        <w:t>Click on Test Me. How exposed is your browser? What</w:t>
      </w:r>
      <w:r w:rsidR="006C74D7">
        <w:t xml:space="preserve"> are</w:t>
      </w:r>
      <w:r>
        <w:t xml:space="preserve"> your options to protect yourself?</w:t>
      </w:r>
    </w:p>
    <w:p w14:paraId="406F0F9B" w14:textId="77777777" w:rsidR="0094508E" w:rsidRDefault="0094508E" w:rsidP="001F0913">
      <w:pPr>
        <w:contextualSpacing/>
      </w:pPr>
      <w:r>
        <w:t>Also, go to:</w:t>
      </w:r>
    </w:p>
    <w:p w14:paraId="406F0F9C" w14:textId="77777777" w:rsidR="0094508E" w:rsidRDefault="00815016" w:rsidP="001F0913">
      <w:pPr>
        <w:contextualSpacing/>
      </w:pPr>
      <w:hyperlink r:id="rId12" w:history="1">
        <w:r w:rsidR="0094508E" w:rsidRPr="00825C13">
          <w:rPr>
            <w:rStyle w:val="Hyperlink"/>
          </w:rPr>
          <w:t>https://www.ghostery.com/</w:t>
        </w:r>
      </w:hyperlink>
    </w:p>
    <w:p w14:paraId="406F0F9D" w14:textId="12673963" w:rsidR="0094508E" w:rsidRDefault="0094508E" w:rsidP="001F0913">
      <w:pPr>
        <w:contextualSpacing/>
      </w:pPr>
      <w:r>
        <w:t>If you download their plug-in</w:t>
      </w:r>
      <w:r w:rsidR="0081270C">
        <w:t>, i</w:t>
      </w:r>
      <w:r>
        <w:t xml:space="preserve">t will tell you what tracking mechanism each site (or even your own company) </w:t>
      </w:r>
      <w:r w:rsidR="0081270C">
        <w:t>uses</w:t>
      </w:r>
      <w:r>
        <w:t xml:space="preserve"> as you move from one site to another.</w:t>
      </w:r>
    </w:p>
    <w:p w14:paraId="406F0F9E" w14:textId="77777777" w:rsidR="0094508E" w:rsidRDefault="0094508E" w:rsidP="001F0913">
      <w:pPr>
        <w:pStyle w:val="Heading2"/>
      </w:pPr>
      <w:r>
        <w:t>Safe Searching</w:t>
      </w:r>
    </w:p>
    <w:p w14:paraId="406F0F9F" w14:textId="1006BA5E" w:rsidR="0094508E" w:rsidRDefault="0094508E" w:rsidP="001F0913">
      <w:pPr>
        <w:contextualSpacing/>
      </w:pPr>
      <w:r>
        <w:t>What search engine</w:t>
      </w:r>
      <w:r w:rsidR="73543DEC">
        <w:t>s</w:t>
      </w:r>
      <w:r>
        <w:t xml:space="preserve"> can you use if </w:t>
      </w:r>
      <w:r w:rsidR="0000B989">
        <w:t xml:space="preserve">you </w:t>
      </w:r>
      <w:r>
        <w:t>don</w:t>
      </w:r>
      <w:r w:rsidR="00E4207D">
        <w:t>'</w:t>
      </w:r>
      <w:r>
        <w:t xml:space="preserve">t like to be tracked as you search the internet? </w:t>
      </w:r>
    </w:p>
    <w:p w14:paraId="406F0FA0" w14:textId="77777777" w:rsidR="0094508E" w:rsidRDefault="0094508E" w:rsidP="001F0913">
      <w:pPr>
        <w:contextualSpacing/>
      </w:pPr>
      <w:r>
        <w:t>Try:</w:t>
      </w:r>
    </w:p>
    <w:p w14:paraId="406F0FA1" w14:textId="77777777" w:rsidR="0094508E" w:rsidRDefault="00815016" w:rsidP="001F0913">
      <w:pPr>
        <w:contextualSpacing/>
      </w:pPr>
      <w:hyperlink r:id="rId13" w:history="1">
        <w:r w:rsidR="0094508E" w:rsidRPr="00825C13">
          <w:rPr>
            <w:rStyle w:val="Hyperlink"/>
          </w:rPr>
          <w:t>https://duckduckgo.com/</w:t>
        </w:r>
      </w:hyperlink>
    </w:p>
    <w:p w14:paraId="406F0FA2" w14:textId="77777777" w:rsidR="00626DF2" w:rsidRDefault="00626DF2" w:rsidP="001F0913">
      <w:pPr>
        <w:contextualSpacing/>
      </w:pPr>
      <w:r>
        <w:br w:type="page"/>
      </w:r>
    </w:p>
    <w:p w14:paraId="406F0FA3" w14:textId="77777777" w:rsidR="00626DF2" w:rsidRDefault="00626DF2" w:rsidP="001F0913">
      <w:pPr>
        <w:pStyle w:val="Heading1"/>
      </w:pPr>
      <w:r>
        <w:lastRenderedPageBreak/>
        <w:t>Introduction to Computer Science</w:t>
      </w:r>
    </w:p>
    <w:p w14:paraId="406F0FA4" w14:textId="77777777" w:rsidR="00C66C7B" w:rsidRDefault="00C66C7B" w:rsidP="001F0913">
      <w:pPr>
        <w:pStyle w:val="Heading2"/>
      </w:pPr>
      <w:r>
        <w:t>What is the difference between MAC Address (Physical) and IP Address (Logical)?</w:t>
      </w:r>
    </w:p>
    <w:p w14:paraId="406F0FA5" w14:textId="0B4F12FC" w:rsidR="00C66C7B" w:rsidRDefault="00C66C7B" w:rsidP="001F0913">
      <w:pPr>
        <w:contextualSpacing/>
      </w:pPr>
      <w:r>
        <w:t xml:space="preserve">Every network device has </w:t>
      </w:r>
      <w:r w:rsidR="00635A19">
        <w:t>at least</w:t>
      </w:r>
      <w:r w:rsidR="00481249">
        <w:t xml:space="preserve"> one network card</w:t>
      </w:r>
      <w:r w:rsidR="00C306ED">
        <w:t xml:space="preserve"> with a unique </w:t>
      </w:r>
      <w:r w:rsidR="00920BFC">
        <w:t>id</w:t>
      </w:r>
      <w:r>
        <w:t xml:space="preserve"> known as MAC</w:t>
      </w:r>
      <w:r w:rsidR="002E20C9">
        <w:t xml:space="preserve"> </w:t>
      </w:r>
      <w:r w:rsidR="0078678D">
        <w:t>(Media Access Control)</w:t>
      </w:r>
      <w:r>
        <w:t xml:space="preserve"> Address. </w:t>
      </w:r>
      <w:r w:rsidR="2914C3A2">
        <w:t xml:space="preserve">A </w:t>
      </w:r>
      <w:r>
        <w:t>MAC address is an absolute necessity for data communication</w:t>
      </w:r>
      <w:r w:rsidR="00BB0F23">
        <w:t xml:space="preserve"> of any kind</w:t>
      </w:r>
      <w:r>
        <w:t>.</w:t>
      </w:r>
    </w:p>
    <w:p w14:paraId="406F0FA6" w14:textId="43779675" w:rsidR="00C66C7B" w:rsidRDefault="00C66C7B" w:rsidP="001F0913">
      <w:pPr>
        <w:contextualSpacing/>
      </w:pPr>
      <w:r>
        <w:t xml:space="preserve">Every network device </w:t>
      </w:r>
      <w:r w:rsidR="00B64025">
        <w:t xml:space="preserve">is </w:t>
      </w:r>
      <w:r>
        <w:t xml:space="preserve">also </w:t>
      </w:r>
      <w:r w:rsidR="00EF3C80">
        <w:t xml:space="preserve">assigned </w:t>
      </w:r>
      <w:r>
        <w:t>a</w:t>
      </w:r>
      <w:r w:rsidR="00635A19">
        <w:t>t least one</w:t>
      </w:r>
      <w:r>
        <w:t xml:space="preserve"> logical </w:t>
      </w:r>
      <w:r w:rsidR="00901024">
        <w:t>A</w:t>
      </w:r>
      <w:r w:rsidR="00EF3C80">
        <w:t xml:space="preserve">ddress known as </w:t>
      </w:r>
      <w:r w:rsidR="00596B3F">
        <w:t xml:space="preserve">an </w:t>
      </w:r>
      <w:r w:rsidR="00EF3C80">
        <w:t>I</w:t>
      </w:r>
      <w:r>
        <w:t>P address. IP address</w:t>
      </w:r>
      <w:r w:rsidR="6DB3E334">
        <w:t>es</w:t>
      </w:r>
      <w:r>
        <w:t xml:space="preserve"> </w:t>
      </w:r>
      <w:r w:rsidR="2196F28B">
        <w:t>are</w:t>
      </w:r>
      <w:r>
        <w:t xml:space="preserve"> necessary to locate your machine</w:t>
      </w:r>
      <w:r w:rsidR="00E4207D">
        <w:t>'</w:t>
      </w:r>
      <w:r>
        <w:t>s vicinit</w:t>
      </w:r>
      <w:r w:rsidR="00635A19">
        <w:t>y</w:t>
      </w:r>
      <w:r>
        <w:t xml:space="preserve"> an</w:t>
      </w:r>
      <w:r w:rsidR="00635A19">
        <w:t xml:space="preserve">d </w:t>
      </w:r>
      <w:r w:rsidR="0867363B">
        <w:t>are</w:t>
      </w:r>
      <w:r>
        <w:t xml:space="preserve"> </w:t>
      </w:r>
      <w:r w:rsidR="00BB0F23">
        <w:t>necessary</w:t>
      </w:r>
      <w:r>
        <w:t xml:space="preserve"> for inter-network communication. </w:t>
      </w:r>
    </w:p>
    <w:p w14:paraId="676C4F02" w14:textId="77777777" w:rsidR="00D368FC" w:rsidRDefault="003D1333" w:rsidP="001F0913">
      <w:pPr>
        <w:contextualSpacing/>
      </w:pPr>
      <w:r>
        <w:t>An analogy of MAC address and IP address is hard to come up with but let</w:t>
      </w:r>
      <w:r w:rsidR="00E4207D">
        <w:t>'</w:t>
      </w:r>
      <w:r>
        <w:t xml:space="preserve">s </w:t>
      </w:r>
      <w:r w:rsidR="00746788">
        <w:t>try it</w:t>
      </w:r>
      <w:r>
        <w:t xml:space="preserve">. </w:t>
      </w:r>
      <w:r w:rsidR="00B924C0">
        <w:t>First, l</w:t>
      </w:r>
      <w:r w:rsidR="00746788">
        <w:t>et</w:t>
      </w:r>
      <w:r w:rsidR="00E4207D">
        <w:t>'</w:t>
      </w:r>
      <w:r w:rsidR="00746788">
        <w:t xml:space="preserve">s </w:t>
      </w:r>
      <w:r w:rsidR="00416500">
        <w:t>imagine</w:t>
      </w:r>
      <w:r w:rsidR="00B52EC8">
        <w:t xml:space="preserve"> a dramatic change in the postal system. </w:t>
      </w:r>
      <w:r w:rsidR="00ED70EA">
        <w:t>Every home has been assigned to a PO Box numbe</w:t>
      </w:r>
      <w:r w:rsidR="00D368FC">
        <w:t>r.</w:t>
      </w:r>
    </w:p>
    <w:p w14:paraId="5472CF18" w14:textId="77777777" w:rsidR="00FE4D9F" w:rsidRDefault="00FE4D9F" w:rsidP="001F0913">
      <w:pPr>
        <w:contextualSpacing/>
      </w:pPr>
      <w:r>
        <w:object w:dxaOrig="7486" w:dyaOrig="11446" w14:anchorId="12E6EC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85pt;height:302.25pt" o:ole="">
            <v:imagedata r:id="rId14" o:title=""/>
          </v:shape>
          <o:OLEObject Type="Embed" ProgID="Visio.Drawing.15" ShapeID="_x0000_i1025" DrawAspect="Content" ObjectID="_1707898451" r:id="rId15"/>
        </w:object>
      </w:r>
    </w:p>
    <w:p w14:paraId="52C45AE5" w14:textId="69D967DF" w:rsidR="00D9195F" w:rsidRDefault="006C2BB8" w:rsidP="001F0913">
      <w:pPr>
        <w:contextualSpacing/>
      </w:pPr>
      <w:r>
        <w:lastRenderedPageBreak/>
        <w:t>Y</w:t>
      </w:r>
      <w:r w:rsidR="00D84FC5">
        <w:t>ou don</w:t>
      </w:r>
      <w:r w:rsidR="00A43AAE">
        <w:t>'</w:t>
      </w:r>
      <w:r w:rsidR="00D84FC5">
        <w:t xml:space="preserve">t have to write the full address on your mail anymore, simply zip code followed by </w:t>
      </w:r>
      <w:r w:rsidR="00FE4D9F">
        <w:t xml:space="preserve">the </w:t>
      </w:r>
      <w:r w:rsidR="00D84FC5">
        <w:t>recipient</w:t>
      </w:r>
      <w:r w:rsidR="00A43AAE">
        <w:t>'</w:t>
      </w:r>
      <w:r w:rsidR="00D84FC5">
        <w:t xml:space="preserve">s </w:t>
      </w:r>
      <w:r w:rsidR="00470A9F">
        <w:t>PO Box number.</w:t>
      </w:r>
    </w:p>
    <w:p w14:paraId="68FB908E" w14:textId="77777777" w:rsidR="001F0913" w:rsidRDefault="001F0913" w:rsidP="001F0913">
      <w:pPr>
        <w:contextualSpacing/>
      </w:pPr>
      <w:r>
        <w:t>Here is an example:</w:t>
      </w:r>
    </w:p>
    <w:p w14:paraId="6EFE2112" w14:textId="497612DF" w:rsidR="001F0913" w:rsidRDefault="00A2408E" w:rsidP="001F0913">
      <w:pPr>
        <w:contextualSpacing/>
      </w:pPr>
      <w:r>
        <w:t xml:space="preserve">To: </w:t>
      </w:r>
      <w:r w:rsidR="001F0913">
        <w:t>John Doe</w:t>
      </w:r>
    </w:p>
    <w:p w14:paraId="0BF58CE7" w14:textId="77777777" w:rsidR="00A2408E" w:rsidRDefault="001F0913" w:rsidP="001F0913">
      <w:pPr>
        <w:contextualSpacing/>
      </w:pPr>
      <w:r>
        <w:t>11703-1143</w:t>
      </w:r>
    </w:p>
    <w:p w14:paraId="22A1600B" w14:textId="51BED704" w:rsidR="00A2408E" w:rsidRDefault="00A2408E" w:rsidP="001F0913">
      <w:pPr>
        <w:contextualSpacing/>
      </w:pPr>
    </w:p>
    <w:p w14:paraId="214BA4C6" w14:textId="7C22795C" w:rsidR="00A2408E" w:rsidRDefault="00A2408E" w:rsidP="001F0913">
      <w:pPr>
        <w:contextualSpacing/>
      </w:pPr>
      <w:r>
        <w:t>That</w:t>
      </w:r>
      <w:r w:rsidR="00A43AAE">
        <w:t>'</w:t>
      </w:r>
      <w:r>
        <w:t xml:space="preserve">s it. </w:t>
      </w:r>
      <w:r w:rsidR="00060BFC">
        <w:t xml:space="preserve">When the mail arrives at </w:t>
      </w:r>
      <w:r w:rsidR="006F1A42">
        <w:t>p</w:t>
      </w:r>
      <w:r w:rsidR="00060BFC">
        <w:t xml:space="preserve">ost </w:t>
      </w:r>
      <w:r w:rsidR="006F1A42">
        <w:t>o</w:t>
      </w:r>
      <w:r w:rsidR="00060BFC">
        <w:t xml:space="preserve">ffice 11703, </w:t>
      </w:r>
      <w:r w:rsidR="00A43AAE">
        <w:t>the post office</w:t>
      </w:r>
      <w:r w:rsidR="006F1A42">
        <w:t xml:space="preserve"> will </w:t>
      </w:r>
      <w:r w:rsidR="00B003A7">
        <w:t>email</w:t>
      </w:r>
      <w:r w:rsidR="006F1A42">
        <w:t xml:space="preserve"> everyone in the nei</w:t>
      </w:r>
      <w:r w:rsidR="00A43AAE">
        <w:t>ghbo</w:t>
      </w:r>
      <w:r w:rsidR="006F1A42">
        <w:t>rhood asking</w:t>
      </w:r>
      <w:r w:rsidR="00A43AAE">
        <w:t>,</w:t>
      </w:r>
      <w:r w:rsidR="006F1A42">
        <w:t xml:space="preserve"> </w:t>
      </w:r>
      <w:r w:rsidR="00A43AAE">
        <w:t>"</w:t>
      </w:r>
      <w:r w:rsidR="006F1A42">
        <w:t xml:space="preserve">Who has PO Box </w:t>
      </w:r>
      <w:r w:rsidR="009E5E5F">
        <w:t>4321</w:t>
      </w:r>
      <w:r w:rsidR="00950D83">
        <w:t>?</w:t>
      </w:r>
      <w:r w:rsidR="00A43AAE">
        <w:t>"</w:t>
      </w:r>
      <w:r w:rsidR="00060BFC">
        <w:t xml:space="preserve"> </w:t>
      </w:r>
      <w:r w:rsidR="00A43AAE">
        <w:t xml:space="preserve">Someone will answer: </w:t>
      </w:r>
      <w:r w:rsidR="00B003A7">
        <w:t>"</w:t>
      </w:r>
      <w:r w:rsidR="00A43AAE">
        <w:t xml:space="preserve">I do. My physical address is </w:t>
      </w:r>
      <w:r w:rsidR="00FC68AB">
        <w:t>1145 Park Road.</w:t>
      </w:r>
      <w:r w:rsidR="00B003A7">
        <w:t>"</w:t>
      </w:r>
      <w:r w:rsidR="00FC68AB">
        <w:t xml:space="preserve"> And the post office will gladly deliver the mail to </w:t>
      </w:r>
      <w:r w:rsidR="00082060">
        <w:t>that address.</w:t>
      </w:r>
    </w:p>
    <w:p w14:paraId="0B1A61C1" w14:textId="5381C85B" w:rsidR="00082060" w:rsidRDefault="008A4767" w:rsidP="001F0913">
      <w:pPr>
        <w:contextualSpacing/>
      </w:pPr>
      <w:r>
        <w:object w:dxaOrig="14805" w:dyaOrig="7410" w14:anchorId="093A5E94">
          <v:shape id="_x0000_i1026" type="#_x0000_t75" style="width:510.5pt;height:255.55pt" o:ole="">
            <v:imagedata r:id="rId16" o:title=""/>
          </v:shape>
          <o:OLEObject Type="Embed" ProgID="Visio.Drawing.15" ShapeID="_x0000_i1026" DrawAspect="Content" ObjectID="_1707898452" r:id="rId17"/>
        </w:object>
      </w:r>
    </w:p>
    <w:p w14:paraId="78C7A293" w14:textId="77777777" w:rsidR="00B003A7" w:rsidRDefault="00B003A7" w:rsidP="001F0913">
      <w:pPr>
        <w:contextualSpacing/>
      </w:pPr>
    </w:p>
    <w:p w14:paraId="285A8666" w14:textId="12A4AF7C" w:rsidR="003C6816" w:rsidRDefault="003C6816" w:rsidP="001F0913">
      <w:pPr>
        <w:contextualSpacing/>
      </w:pPr>
      <w:r>
        <w:t>Let</w:t>
      </w:r>
      <w:r w:rsidR="00E4207D">
        <w:t>'</w:t>
      </w:r>
      <w:r>
        <w:t xml:space="preserve">s now imagine that I </w:t>
      </w:r>
      <w:r w:rsidR="0089454C">
        <w:t>live</w:t>
      </w:r>
      <w:r>
        <w:t xml:space="preserve"> in your neighborhood</w:t>
      </w:r>
      <w:r w:rsidR="00DF21E3">
        <w:t xml:space="preserve"> </w:t>
      </w:r>
      <w:r w:rsidR="00CE1F05">
        <w:t xml:space="preserve">and wish to send you a </w:t>
      </w:r>
      <w:r w:rsidR="00A901D4">
        <w:t xml:space="preserve">letter </w:t>
      </w:r>
      <w:r w:rsidR="00BC46F9">
        <w:t xml:space="preserve">but only know your </w:t>
      </w:r>
      <w:r w:rsidR="00A901D4">
        <w:t>PO Box number.</w:t>
      </w:r>
      <w:r w:rsidR="00BC46F9">
        <w:t xml:space="preserve"> </w:t>
      </w:r>
      <w:r>
        <w:t>Do I need to go to a post office to find you?</w:t>
      </w:r>
      <w:r w:rsidR="008239BB">
        <w:t xml:space="preserve"> Instead,</w:t>
      </w:r>
      <w:r>
        <w:t xml:space="preserve"> </w:t>
      </w:r>
      <w:r w:rsidR="00DF21E3">
        <w:t xml:space="preserve">I can </w:t>
      </w:r>
      <w:r w:rsidR="004424E4">
        <w:t xml:space="preserve">send an email to everyone in the neighborhood </w:t>
      </w:r>
      <w:r w:rsidR="00E4207D">
        <w:t>"</w:t>
      </w:r>
      <w:r w:rsidR="00DF21E3">
        <w:t xml:space="preserve">who has the </w:t>
      </w:r>
      <w:r w:rsidR="004424E4">
        <w:t xml:space="preserve">PO Box </w:t>
      </w:r>
      <w:r w:rsidR="00DB299A">
        <w:t xml:space="preserve">number </w:t>
      </w:r>
      <w:r w:rsidR="009E5E5F">
        <w:t>4321</w:t>
      </w:r>
      <w:r w:rsidR="00DB299A">
        <w:t>?</w:t>
      </w:r>
      <w:r w:rsidR="00D31ADB">
        <w:t>"</w:t>
      </w:r>
      <w:r w:rsidR="00CE1F05">
        <w:t>. You will come back with a response</w:t>
      </w:r>
      <w:r w:rsidR="00DB299A">
        <w:t xml:space="preserve"> containing your physical address</w:t>
      </w:r>
      <w:r w:rsidR="00FE4D9F">
        <w:t>,</w:t>
      </w:r>
      <w:r w:rsidR="00DB299A">
        <w:t xml:space="preserve"> and</w:t>
      </w:r>
      <w:r w:rsidR="00CE1F05">
        <w:t xml:space="preserve"> I will give you the </w:t>
      </w:r>
      <w:r w:rsidR="00DB299A">
        <w:t>letter to you</w:t>
      </w:r>
      <w:r w:rsidR="00CE1F05">
        <w:t>.</w:t>
      </w:r>
      <w:r w:rsidR="000C091F">
        <w:t xml:space="preserve"> </w:t>
      </w:r>
    </w:p>
    <w:p w14:paraId="58CC4934" w14:textId="1A36A150" w:rsidR="00907975" w:rsidRDefault="007F64B7" w:rsidP="001F0913">
      <w:pPr>
        <w:contextualSpacing/>
      </w:pPr>
      <w:r>
        <w:object w:dxaOrig="7965" w:dyaOrig="7410" w14:anchorId="7B1CC821">
          <v:shape id="_x0000_i1027" type="#_x0000_t75" style="width:398.25pt;height:370.4pt" o:ole="">
            <v:imagedata r:id="rId18" o:title=""/>
          </v:shape>
          <o:OLEObject Type="Embed" ProgID="Visio.Drawing.15" ShapeID="_x0000_i1027" DrawAspect="Content" ObjectID="_1707898453" r:id="rId19"/>
        </w:object>
      </w:r>
    </w:p>
    <w:p w14:paraId="64B62DA9" w14:textId="24F33818" w:rsidR="00B21B62" w:rsidRDefault="00B21B62" w:rsidP="001F0913">
      <w:pPr>
        <w:contextualSpacing/>
      </w:pPr>
      <w:r>
        <w:t xml:space="preserve">In </w:t>
      </w:r>
      <w:r w:rsidR="00FE05C7">
        <w:t xml:space="preserve">the </w:t>
      </w:r>
      <w:r>
        <w:t>case of computers, the Zip Code</w:t>
      </w:r>
      <w:r w:rsidR="00D20C6B">
        <w:t xml:space="preserve"> &amp;</w:t>
      </w:r>
      <w:r>
        <w:t xml:space="preserve"> PO Box number combination, like 11703-4321</w:t>
      </w:r>
      <w:r w:rsidR="00FE05C7">
        <w:t>,</w:t>
      </w:r>
      <w:r>
        <w:t xml:space="preserve"> is your IP address</w:t>
      </w:r>
      <w:r w:rsidR="00EB5CAB">
        <w:t>,</w:t>
      </w:r>
      <w:r>
        <w:t xml:space="preserve"> and your physical address</w:t>
      </w:r>
      <w:r w:rsidR="00FE05C7">
        <w:t>,</w:t>
      </w:r>
      <w:r>
        <w:t xml:space="preserve"> like </w:t>
      </w:r>
      <w:r w:rsidR="00FE05C7">
        <w:t>1145 Park Road, is the MAC address.</w:t>
      </w:r>
      <w:r w:rsidR="00EB5CAB">
        <w:t xml:space="preserve"> The IP address is required to route the </w:t>
      </w:r>
      <w:r w:rsidR="00D9042A">
        <w:t>message to the correct network (post office)</w:t>
      </w:r>
      <w:r w:rsidR="00FE4D9F">
        <w:t>,</w:t>
      </w:r>
      <w:r w:rsidR="00D9042A">
        <w:t xml:space="preserve"> and the MAC address is </w:t>
      </w:r>
      <w:r w:rsidR="00D20C6B">
        <w:t>necessary</w:t>
      </w:r>
      <w:r w:rsidR="00D9042A">
        <w:t xml:space="preserve"> </w:t>
      </w:r>
      <w:r w:rsidR="00D20C6B">
        <w:t>for the last hop</w:t>
      </w:r>
      <w:r w:rsidR="006D671B">
        <w:t xml:space="preserve"> (destination computer)</w:t>
      </w:r>
      <w:r w:rsidR="00D20C6B">
        <w:t>.</w:t>
      </w:r>
    </w:p>
    <w:p w14:paraId="406F0FAC" w14:textId="37EB9B6B" w:rsidR="00C66C7B" w:rsidRDefault="008108E7" w:rsidP="001F0913">
      <w:pPr>
        <w:contextualSpacing/>
      </w:pPr>
      <w:r>
        <w:t xml:space="preserve">This is how </w:t>
      </w:r>
      <w:r w:rsidR="00C66C7B">
        <w:t>MAC address</w:t>
      </w:r>
      <w:r w:rsidR="5836FFC4">
        <w:t>es</w:t>
      </w:r>
      <w:r w:rsidR="00C66C7B">
        <w:t xml:space="preserve"> and IP address</w:t>
      </w:r>
      <w:r w:rsidR="779AE04E">
        <w:t>es</w:t>
      </w:r>
      <w:r w:rsidR="00C66C7B">
        <w:t xml:space="preserve"> together make all network communications (like email, web surfing, chatting) possible.    </w:t>
      </w:r>
    </w:p>
    <w:p w14:paraId="406F0FAD" w14:textId="6ED0E8CD" w:rsidR="00C66C7B" w:rsidRPr="001E2D74" w:rsidRDefault="006E01A8" w:rsidP="001F0913">
      <w:pPr>
        <w:pStyle w:val="Heading2"/>
      </w:pPr>
      <w:proofErr w:type="spellStart"/>
      <w:r>
        <w:t>getmac</w:t>
      </w:r>
      <w:proofErr w:type="spellEnd"/>
      <w:r>
        <w:t xml:space="preserve"> and </w:t>
      </w:r>
      <w:r w:rsidR="007D0AEB">
        <w:t>ipc</w:t>
      </w:r>
      <w:r w:rsidR="00C66C7B" w:rsidRPr="001E2D74">
        <w:t>onfig (or</w:t>
      </w:r>
      <w:r w:rsidR="007D0AEB">
        <w:t xml:space="preserve"> </w:t>
      </w:r>
      <w:r w:rsidR="001261D9">
        <w:t>"</w:t>
      </w:r>
      <w:r w:rsidR="00C66C7B" w:rsidRPr="001E2D74">
        <w:t>ifconfig</w:t>
      </w:r>
      <w:r w:rsidR="001261D9">
        <w:t>"</w:t>
      </w:r>
      <w:r w:rsidR="00C66C7B" w:rsidRPr="001E2D74">
        <w:t xml:space="preserve"> for </w:t>
      </w:r>
      <w:r w:rsidR="001E2D74">
        <w:t>L</w:t>
      </w:r>
      <w:r w:rsidR="00C66C7B" w:rsidRPr="001E2D74">
        <w:t>inux</w:t>
      </w:r>
      <w:r w:rsidR="001E2D74">
        <w:t>/Mac</w:t>
      </w:r>
      <w:r w:rsidR="00154D64">
        <w:t>OS</w:t>
      </w:r>
      <w:r w:rsidR="00C66C7B" w:rsidRPr="001E2D74">
        <w:t>)</w:t>
      </w:r>
    </w:p>
    <w:p w14:paraId="4A3CBA53" w14:textId="77777777" w:rsidR="006E01A8" w:rsidRDefault="006E01A8" w:rsidP="001F0913">
      <w:pPr>
        <w:contextualSpacing/>
      </w:pPr>
    </w:p>
    <w:p w14:paraId="19B40B63" w14:textId="1752EFF2" w:rsidR="006E01A8" w:rsidRDefault="006E01A8" w:rsidP="00FD128A">
      <w:pPr>
        <w:pStyle w:val="ListParagraph"/>
        <w:numPr>
          <w:ilvl w:val="0"/>
          <w:numId w:val="29"/>
        </w:numPr>
      </w:pPr>
      <w:proofErr w:type="spellStart"/>
      <w:r>
        <w:t>getmac</w:t>
      </w:r>
      <w:proofErr w:type="spellEnd"/>
      <w:r>
        <w:t xml:space="preserve"> is a program (windows only) that shows your MAC</w:t>
      </w:r>
      <w:r w:rsidR="00FD128A">
        <w:t xml:space="preserve"> addresses:</w:t>
      </w:r>
    </w:p>
    <w:p w14:paraId="2D2BCD62" w14:textId="0472FC60" w:rsidR="00FD128A" w:rsidRDefault="00FD128A" w:rsidP="001F0913">
      <w:pPr>
        <w:contextualSpacing/>
      </w:pPr>
    </w:p>
    <w:p w14:paraId="5FF66373" w14:textId="77777777" w:rsidR="00FD128A" w:rsidRDefault="00FD128A" w:rsidP="00FD128A">
      <w:pPr>
        <w:contextualSpacing/>
      </w:pPr>
      <w:r>
        <w:t>Please run the following command on your machine's command prompt (windows only):</w:t>
      </w:r>
    </w:p>
    <w:p w14:paraId="0A522F63" w14:textId="77777777" w:rsidR="00FD128A" w:rsidRDefault="00FD128A" w:rsidP="00FD128A">
      <w:pPr>
        <w:contextualSpacing/>
      </w:pPr>
      <w:proofErr w:type="spellStart"/>
      <w:r w:rsidRPr="00E1036A">
        <w:t>getmac</w:t>
      </w:r>
      <w:proofErr w:type="spellEnd"/>
      <w:r w:rsidRPr="00E1036A">
        <w:t xml:space="preserve"> /v</w:t>
      </w:r>
    </w:p>
    <w:p w14:paraId="0DF09F11" w14:textId="77777777" w:rsidR="00FD128A" w:rsidRDefault="00FD128A" w:rsidP="00FD128A">
      <w:pPr>
        <w:contextualSpacing/>
      </w:pPr>
      <w:r>
        <w:t>How many physical addresses (MAC addresses) does your machine have? What are they used for?</w:t>
      </w:r>
    </w:p>
    <w:p w14:paraId="406F0FAE" w14:textId="5FCA26F0" w:rsidR="00C66C7B" w:rsidRDefault="00360142" w:rsidP="00FD128A">
      <w:pPr>
        <w:pStyle w:val="ListParagraph"/>
        <w:numPr>
          <w:ilvl w:val="0"/>
          <w:numId w:val="29"/>
        </w:numPr>
      </w:pPr>
      <w:proofErr w:type="gramStart"/>
      <w:r>
        <w:t>i</w:t>
      </w:r>
      <w:r w:rsidR="007D0AEB">
        <w:t>pco</w:t>
      </w:r>
      <w:r w:rsidR="00C66C7B">
        <w:t>nfig</w:t>
      </w:r>
      <w:r>
        <w:t xml:space="preserve"> </w:t>
      </w:r>
      <w:r w:rsidR="00C66C7B">
        <w:t xml:space="preserve"> is</w:t>
      </w:r>
      <w:proofErr w:type="gramEnd"/>
      <w:r w:rsidR="00C66C7B">
        <w:t xml:space="preserve"> a program that will show you your IP address and various network card</w:t>
      </w:r>
      <w:r w:rsidR="00E4207D">
        <w:t>'</w:t>
      </w:r>
      <w:r w:rsidR="00C66C7B">
        <w:t>s that you have and their physical MAC addresses.</w:t>
      </w:r>
    </w:p>
    <w:p w14:paraId="7B1C0109" w14:textId="440DEAE7" w:rsidR="002867AA" w:rsidRPr="00360142" w:rsidRDefault="002867AA" w:rsidP="001F0913">
      <w:pPr>
        <w:contextualSpacing/>
        <w:rPr>
          <w:b/>
          <w:bCs/>
        </w:rPr>
      </w:pPr>
      <w:r w:rsidRPr="00360142">
        <w:rPr>
          <w:b/>
          <w:bCs/>
        </w:rPr>
        <w:t>Windows Machine:</w:t>
      </w:r>
    </w:p>
    <w:p w14:paraId="4E0CEDE7" w14:textId="29068B55" w:rsidR="002867AA" w:rsidRDefault="007D0AEB" w:rsidP="001F0913">
      <w:pPr>
        <w:contextualSpacing/>
      </w:pPr>
      <w:r>
        <w:t>ipconfig</w:t>
      </w:r>
      <w:r w:rsidR="00F43AF4">
        <w:t xml:space="preserve"> /all</w:t>
      </w:r>
      <w:r w:rsidR="00762AF0">
        <w:t xml:space="preserve"> </w:t>
      </w:r>
    </w:p>
    <w:p w14:paraId="770B6678" w14:textId="5F86EE19" w:rsidR="00866026" w:rsidRDefault="002867AA" w:rsidP="001F0913">
      <w:pPr>
        <w:contextualSpacing/>
      </w:pPr>
      <w:r>
        <w:t xml:space="preserve">The above command </w:t>
      </w:r>
      <w:r w:rsidR="00F43AF4">
        <w:t>will show your IP addresses and MAC addresses</w:t>
      </w:r>
      <w:r w:rsidR="00762AF0">
        <w:t xml:space="preserve"> on </w:t>
      </w:r>
      <w:r w:rsidR="77E35945">
        <w:t xml:space="preserve">a </w:t>
      </w:r>
      <w:r w:rsidR="00762AF0">
        <w:t>windows machine</w:t>
      </w:r>
      <w:r>
        <w:t xml:space="preserve">. </w:t>
      </w:r>
      <w:r w:rsidR="00866026">
        <w:t>The MAC address will be of xx-xx-xx-xx</w:t>
      </w:r>
      <w:r>
        <w:t>-xx-xx format</w:t>
      </w:r>
      <w:r w:rsidR="6FC7C12A">
        <w:t>.</w:t>
      </w:r>
    </w:p>
    <w:p w14:paraId="08258643" w14:textId="77777777" w:rsidR="00360142" w:rsidRDefault="00360142" w:rsidP="001F0913">
      <w:pPr>
        <w:contextualSpacing/>
      </w:pPr>
    </w:p>
    <w:p w14:paraId="14F47249" w14:textId="69449C1A" w:rsidR="00154D64" w:rsidRPr="00360142" w:rsidRDefault="00154D64" w:rsidP="001F0913">
      <w:pPr>
        <w:contextualSpacing/>
        <w:rPr>
          <w:b/>
          <w:bCs/>
        </w:rPr>
      </w:pPr>
      <w:r w:rsidRPr="00360142">
        <w:rPr>
          <w:b/>
          <w:bCs/>
        </w:rPr>
        <w:t>Linux/MacOS:</w:t>
      </w:r>
    </w:p>
    <w:p w14:paraId="10AEF626" w14:textId="77777777" w:rsidR="006E66BA" w:rsidRDefault="00762AF0" w:rsidP="001F0913">
      <w:pPr>
        <w:contextualSpacing/>
      </w:pPr>
      <w:r>
        <w:t xml:space="preserve">ifconfig </w:t>
      </w:r>
    </w:p>
    <w:p w14:paraId="09F37B67" w14:textId="1E01CE35" w:rsidR="00762AF0" w:rsidRDefault="006E66BA" w:rsidP="001F0913">
      <w:pPr>
        <w:contextualSpacing/>
      </w:pPr>
      <w:r>
        <w:t xml:space="preserve">The above command </w:t>
      </w:r>
      <w:r w:rsidR="00762AF0">
        <w:t>will show your</w:t>
      </w:r>
      <w:r w:rsidR="009C3DAC">
        <w:t xml:space="preserve"> IP addresses and MAC addresses on a Linux/Mac</w:t>
      </w:r>
      <w:r w:rsidR="00154D64">
        <w:t>OS</w:t>
      </w:r>
      <w:r w:rsidR="009C3DAC">
        <w:t xml:space="preserve"> machine</w:t>
      </w:r>
      <w:r>
        <w:t xml:space="preserve">. The MAC address will be shown in </w:t>
      </w:r>
      <w:proofErr w:type="spellStart"/>
      <w:proofErr w:type="gramStart"/>
      <w:r>
        <w:t>xx:xx</w:t>
      </w:r>
      <w:proofErr w:type="gramEnd"/>
      <w:r>
        <w:t>:xx:xx:xx:xx</w:t>
      </w:r>
      <w:proofErr w:type="spellEnd"/>
      <w:r>
        <w:t xml:space="preserve"> format.</w:t>
      </w:r>
    </w:p>
    <w:p w14:paraId="47258D39" w14:textId="77777777" w:rsidR="00FE4D9F" w:rsidRDefault="00C66C7B" w:rsidP="001F0913">
      <w:pPr>
        <w:contextualSpacing/>
      </w:pPr>
      <w:r>
        <w:t xml:space="preserve">Demo: </w:t>
      </w:r>
    </w:p>
    <w:p w14:paraId="406F0FB3" w14:textId="2AF654F2" w:rsidR="00C66C7B" w:rsidRDefault="00C66C7B" w:rsidP="001F0913">
      <w:pPr>
        <w:contextualSpacing/>
      </w:pPr>
      <w:r>
        <w:t xml:space="preserve">Assuming you are running a </w:t>
      </w:r>
      <w:r w:rsidR="00E569C7">
        <w:t>W</w:t>
      </w:r>
      <w:r>
        <w:t>indows machine, click the search icon</w:t>
      </w:r>
      <w:r w:rsidR="00D3450E">
        <w:t xml:space="preserve"> </w:t>
      </w:r>
      <w:r>
        <w:t xml:space="preserve">on your </w:t>
      </w:r>
      <w:r w:rsidR="00E569C7">
        <w:t>devic</w:t>
      </w:r>
      <w:r>
        <w:t xml:space="preserve">e and type: </w:t>
      </w:r>
      <w:proofErr w:type="spellStart"/>
      <w:r>
        <w:t>cmd</w:t>
      </w:r>
      <w:proofErr w:type="spellEnd"/>
    </w:p>
    <w:p w14:paraId="406F0FB4" w14:textId="77777777" w:rsidR="00C66C7B" w:rsidRDefault="00C66C7B" w:rsidP="001F0913">
      <w:pPr>
        <w:contextualSpacing/>
      </w:pPr>
      <w:r>
        <w:t>You will now be on the black command prompt.</w:t>
      </w:r>
    </w:p>
    <w:p w14:paraId="406F0FB5" w14:textId="77777777" w:rsidR="00C66C7B" w:rsidRDefault="00C66C7B" w:rsidP="001F0913">
      <w:pPr>
        <w:contextualSpacing/>
      </w:pPr>
      <w:r>
        <w:t>Please run the following command on your computer:</w:t>
      </w:r>
    </w:p>
    <w:p w14:paraId="406F0FB6" w14:textId="34815D5A" w:rsidR="00924496" w:rsidRDefault="00866026" w:rsidP="001F0913">
      <w:pPr>
        <w:contextualSpacing/>
      </w:pPr>
      <w:r>
        <w:t>i</w:t>
      </w:r>
      <w:r w:rsidR="00C66C7B">
        <w:t>pconfig /all</w:t>
      </w:r>
    </w:p>
    <w:p w14:paraId="406F0FB7" w14:textId="2BAC22A8" w:rsidR="00C66C7B" w:rsidRDefault="00C66C7B" w:rsidP="001F0913">
      <w:pPr>
        <w:pStyle w:val="ListParagraph"/>
        <w:numPr>
          <w:ilvl w:val="0"/>
          <w:numId w:val="23"/>
        </w:numPr>
      </w:pPr>
      <w:r>
        <w:t>How many IP</w:t>
      </w:r>
      <w:r w:rsidR="69368CA0">
        <w:t xml:space="preserve"> addresses</w:t>
      </w:r>
      <w:r>
        <w:t xml:space="preserve"> did you find on your machine? How many </w:t>
      </w:r>
      <w:r w:rsidR="00D3450E">
        <w:t>MAC</w:t>
      </w:r>
      <w:r>
        <w:t xml:space="preserve"> addresses </w:t>
      </w:r>
      <w:r w:rsidR="35E98087">
        <w:t>did</w:t>
      </w:r>
      <w:r>
        <w:t xml:space="preserve"> you </w:t>
      </w:r>
      <w:r w:rsidR="00025A7B">
        <w:t>see</w:t>
      </w:r>
      <w:r>
        <w:t xml:space="preserve"> on your </w:t>
      </w:r>
      <w:r w:rsidR="00025A7B">
        <w:t>devic</w:t>
      </w:r>
      <w:r>
        <w:t>e?</w:t>
      </w:r>
    </w:p>
    <w:p w14:paraId="406F0FB8" w14:textId="77777777" w:rsidR="00C66C7B" w:rsidRDefault="00C66C7B" w:rsidP="001F0913">
      <w:pPr>
        <w:pStyle w:val="ListParagraph"/>
        <w:numPr>
          <w:ilvl w:val="0"/>
          <w:numId w:val="23"/>
        </w:numPr>
      </w:pPr>
      <w:r>
        <w:t xml:space="preserve">What </w:t>
      </w:r>
      <w:r w:rsidR="00924496">
        <w:t>is</w:t>
      </w:r>
      <w:r>
        <w:t xml:space="preserve"> </w:t>
      </w:r>
      <w:r w:rsidR="00924496">
        <w:t xml:space="preserve">your </w:t>
      </w:r>
      <w:r>
        <w:t>Default Gateway</w:t>
      </w:r>
      <w:r w:rsidR="00D3450E">
        <w:t xml:space="preserve"> (router)</w:t>
      </w:r>
      <w:r>
        <w:t>? Note down the Default Gateway information.</w:t>
      </w:r>
    </w:p>
    <w:p w14:paraId="644D1AAF" w14:textId="54F5FF2F" w:rsidR="4F1A33C3" w:rsidRDefault="4F1A33C3" w:rsidP="001F0913">
      <w:pPr>
        <w:contextualSpacing/>
      </w:pPr>
      <w:r w:rsidRPr="67137371">
        <w:t>On a MacOS, search for Terminal and select it.</w:t>
      </w:r>
      <w:r w:rsidR="1425AF59" w:rsidRPr="67137371">
        <w:t xml:space="preserve"> You will see a </w:t>
      </w:r>
      <w:r w:rsidR="5A46D359" w:rsidRPr="67137371">
        <w:t xml:space="preserve">small </w:t>
      </w:r>
      <w:r w:rsidR="1425AF59" w:rsidRPr="67137371">
        <w:t>new window.</w:t>
      </w:r>
      <w:r w:rsidR="01761E4F" w:rsidRPr="67137371">
        <w:t xml:space="preserve"> Type:</w:t>
      </w:r>
    </w:p>
    <w:p w14:paraId="39289B71" w14:textId="489A512E" w:rsidR="01761E4F" w:rsidRDefault="01761E4F" w:rsidP="001F0913">
      <w:pPr>
        <w:contextualSpacing/>
      </w:pPr>
      <w:r w:rsidRPr="67137371">
        <w:t>Ifconfig</w:t>
      </w:r>
    </w:p>
    <w:p w14:paraId="5298CB45" w14:textId="0D575CB4" w:rsidR="01761E4F" w:rsidRDefault="01761E4F" w:rsidP="001F0913">
      <w:pPr>
        <w:contextualSpacing/>
      </w:pPr>
      <w:r w:rsidRPr="67137371">
        <w:lastRenderedPageBreak/>
        <w:t xml:space="preserve">You will </w:t>
      </w:r>
      <w:r w:rsidR="629B9916" w:rsidRPr="67137371">
        <w:t>see your IP addresses and MAC addresses.</w:t>
      </w:r>
      <w:r w:rsidR="00C901AE">
        <w:t xml:space="preserve"> Of course, on MacOS, you can go to system preferences and the network and find all the information.</w:t>
      </w:r>
    </w:p>
    <w:p w14:paraId="406F0FB9" w14:textId="77777777" w:rsidR="00C66C7B" w:rsidRDefault="00C66C7B" w:rsidP="001F0913">
      <w:pPr>
        <w:pStyle w:val="Heading2"/>
      </w:pPr>
      <w:r>
        <w:t>What is ARP Cache?</w:t>
      </w:r>
    </w:p>
    <w:p w14:paraId="18984F2F" w14:textId="351235B7" w:rsidR="00A519AC" w:rsidRDefault="00DC002F" w:rsidP="001F0913">
      <w:pPr>
        <w:contextualSpacing/>
      </w:pPr>
      <w:r>
        <w:t xml:space="preserve">In our previous example, </w:t>
      </w:r>
      <w:r w:rsidR="00174E3D">
        <w:t>i</w:t>
      </w:r>
      <w:r w:rsidR="00105140">
        <w:t xml:space="preserve">n </w:t>
      </w:r>
      <w:r w:rsidR="005C428F">
        <w:t>the</w:t>
      </w:r>
      <w:r w:rsidR="00A67D63">
        <w:t xml:space="preserve"> second </w:t>
      </w:r>
      <w:r w:rsidR="00105140">
        <w:t>case</w:t>
      </w:r>
      <w:r w:rsidR="00A67D63">
        <w:t xml:space="preserve">, </w:t>
      </w:r>
      <w:r w:rsidR="00A64052">
        <w:t>I</w:t>
      </w:r>
      <w:r w:rsidR="006A2168">
        <w:t>,</w:t>
      </w:r>
      <w:r w:rsidR="00A67D63">
        <w:t xml:space="preserve"> being in your </w:t>
      </w:r>
      <w:r w:rsidR="00A54C7B">
        <w:t>n</w:t>
      </w:r>
      <w:r w:rsidR="00424AA9">
        <w:t>eighbor</w:t>
      </w:r>
      <w:r w:rsidR="00A64052">
        <w:t xml:space="preserve">hood, </w:t>
      </w:r>
      <w:r w:rsidR="00713297">
        <w:t>ask</w:t>
      </w:r>
      <w:r w:rsidR="00A54C7B">
        <w:t>ed</w:t>
      </w:r>
      <w:r w:rsidR="00424AA9">
        <w:t>,</w:t>
      </w:r>
      <w:r w:rsidR="00713297">
        <w:t xml:space="preserve"> </w:t>
      </w:r>
      <w:r w:rsidR="00E4207D">
        <w:t>"</w:t>
      </w:r>
      <w:r w:rsidR="00D31ADB">
        <w:t>W</w:t>
      </w:r>
      <w:r w:rsidR="00311DC4">
        <w:t>ho has</w:t>
      </w:r>
      <w:r w:rsidR="00174E3D">
        <w:t xml:space="preserve"> PO Box 1143?</w:t>
      </w:r>
      <w:r w:rsidR="00E2387F">
        <w:t>"</w:t>
      </w:r>
      <w:r w:rsidR="00E80EAB">
        <w:t xml:space="preserve"> </w:t>
      </w:r>
      <w:r w:rsidR="00A519AC">
        <w:t xml:space="preserve">Computers become neighbors when they are connected via </w:t>
      </w:r>
      <w:r w:rsidR="00E80EAB">
        <w:t xml:space="preserve">a </w:t>
      </w:r>
      <w:r w:rsidR="00A519AC">
        <w:t>switch as follows:</w:t>
      </w:r>
    </w:p>
    <w:p w14:paraId="156D5D3D" w14:textId="77777777" w:rsidR="00A519AC" w:rsidRDefault="00A519AC" w:rsidP="001F0913">
      <w:pPr>
        <w:contextualSpacing/>
      </w:pPr>
    </w:p>
    <w:p w14:paraId="1BB6724E" w14:textId="0B20B8E5" w:rsidR="00E80EAB" w:rsidRPr="00E80EAB" w:rsidRDefault="00A519AC" w:rsidP="00E80EAB">
      <w:pPr>
        <w:rPr>
          <w:rFonts w:ascii="Britannic Bold" w:eastAsia="Times New Roman" w:hAnsi="Britannic Bold" w:cs="Times New Roman"/>
          <w:lang w:eastAsia="en-US"/>
        </w:rPr>
      </w:pPr>
      <w:r>
        <w:t xml:space="preserve"> </w:t>
      </w:r>
      <w:r w:rsidR="00F71EC4">
        <w:rPr>
          <w:noProof/>
        </w:rPr>
        <w:drawing>
          <wp:inline distT="0" distB="0" distL="0" distR="0" wp14:anchorId="3DB6C955" wp14:editId="73C5ECF7">
            <wp:extent cx="6437630" cy="34378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9B4D" w14:textId="36C6B5C4" w:rsidR="00167B6C" w:rsidRDefault="006B1F40" w:rsidP="00E2387F">
      <w:pPr>
        <w:contextualSpacing/>
      </w:pPr>
      <w:r>
        <w:t xml:space="preserve">Computers in the same </w:t>
      </w:r>
      <w:r w:rsidR="00AB06EC">
        <w:t xml:space="preserve">neighborhood (network) </w:t>
      </w:r>
      <w:r w:rsidR="00281DAA">
        <w:t>get to know each other</w:t>
      </w:r>
      <w:r w:rsidR="00E2387F">
        <w:t>'</w:t>
      </w:r>
      <w:r w:rsidR="00281DAA">
        <w:t>s physical address (MAC Address) by using a protocol</w:t>
      </w:r>
      <w:r w:rsidR="00E2387F">
        <w:t>. T</w:t>
      </w:r>
      <w:r w:rsidR="00EA7920">
        <w:t>hat</w:t>
      </w:r>
      <w:r w:rsidR="00E4207D">
        <w:t>'</w:t>
      </w:r>
      <w:r w:rsidR="00EA7920">
        <w:t>s called Address Resolution Protocol (ARP).</w:t>
      </w:r>
      <w:r w:rsidR="00F701E2">
        <w:t xml:space="preserve"> </w:t>
      </w:r>
      <w:r w:rsidR="00E2387F">
        <w:t>In this protocol</w:t>
      </w:r>
      <w:r w:rsidR="00056862">
        <w:t>,</w:t>
      </w:r>
      <w:r w:rsidR="00E2387F">
        <w:t xml:space="preserve"> an ARP request is sen</w:t>
      </w:r>
      <w:r w:rsidR="00B541FA">
        <w:t>t to everyone in the neighborhood asking for the MAC Address of an IP address</w:t>
      </w:r>
      <w:r w:rsidR="00056862">
        <w:t>,</w:t>
      </w:r>
      <w:r w:rsidR="00B541FA">
        <w:t xml:space="preserve"> and</w:t>
      </w:r>
      <w:r w:rsidR="00056862">
        <w:t xml:space="preserve"> an ARP reply is received from the machine that has that IP Address. </w:t>
      </w:r>
    </w:p>
    <w:p w14:paraId="047547E3" w14:textId="77777777" w:rsidR="00167B6C" w:rsidRDefault="00167B6C" w:rsidP="001F0913">
      <w:pPr>
        <w:contextualSpacing/>
      </w:pPr>
    </w:p>
    <w:p w14:paraId="7618A8A5" w14:textId="46E553FA" w:rsidR="00167B6C" w:rsidRDefault="00167B6C" w:rsidP="001F0913">
      <w:pPr>
        <w:contextualSpacing/>
      </w:pPr>
      <w:r>
        <w:t>Here is an ARP request:</w:t>
      </w:r>
    </w:p>
    <w:p w14:paraId="66D36E97" w14:textId="164D1589" w:rsidR="00167B6C" w:rsidRDefault="00F65F74" w:rsidP="001F0913">
      <w:pPr>
        <w:contextualSpacing/>
      </w:pPr>
      <w:r>
        <w:rPr>
          <w:noProof/>
        </w:rPr>
        <w:lastRenderedPageBreak/>
        <w:drawing>
          <wp:inline distT="0" distB="0" distL="0" distR="0" wp14:anchorId="6840CA5B" wp14:editId="246A1FA7">
            <wp:extent cx="6437630" cy="343789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489" w14:textId="6B226755" w:rsidR="00167B6C" w:rsidRDefault="00167B6C" w:rsidP="001F0913">
      <w:pPr>
        <w:contextualSpacing/>
      </w:pPr>
      <w:r>
        <w:t>Here is an ARP reply:</w:t>
      </w:r>
    </w:p>
    <w:p w14:paraId="7E90B1E0" w14:textId="31B0ADBB" w:rsidR="00167B6C" w:rsidRDefault="004845AC" w:rsidP="001F0913">
      <w:pPr>
        <w:contextualSpacing/>
      </w:pPr>
      <w:r>
        <w:rPr>
          <w:noProof/>
        </w:rPr>
        <w:drawing>
          <wp:inline distT="0" distB="0" distL="0" distR="0" wp14:anchorId="0C1AEFF5" wp14:editId="05D75A52">
            <wp:extent cx="6437630" cy="34378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1DF7" w14:textId="4E3C3763" w:rsidR="00BB4779" w:rsidRDefault="00F701E2" w:rsidP="001F0913">
      <w:pPr>
        <w:contextualSpacing/>
      </w:pPr>
      <w:r>
        <w:t>Once a re</w:t>
      </w:r>
      <w:r w:rsidR="00167B6C">
        <w:t>ply</w:t>
      </w:r>
      <w:r>
        <w:t xml:space="preserve"> is obtained, the </w:t>
      </w:r>
      <w:r w:rsidR="00167B6C">
        <w:t>switch</w:t>
      </w:r>
      <w:r w:rsidR="000853F2">
        <w:t xml:space="preserve"> and other machines</w:t>
      </w:r>
      <w:r>
        <w:t xml:space="preserve"> can cache this information for future </w:t>
      </w:r>
      <w:r w:rsidR="004D08B1">
        <w:t>use.</w:t>
      </w:r>
      <w:r w:rsidR="00EA7920">
        <w:t xml:space="preserve"> </w:t>
      </w:r>
      <w:r w:rsidR="007803A2">
        <w:t>This is called ARP Cache.</w:t>
      </w:r>
    </w:p>
    <w:p w14:paraId="406F0FBA" w14:textId="5BD3F620" w:rsidR="00C66C7B" w:rsidRDefault="00C66C7B" w:rsidP="001F0913">
      <w:pPr>
        <w:contextualSpacing/>
      </w:pPr>
      <w:r>
        <w:lastRenderedPageBreak/>
        <w:t>ARP Cache is simply a map</w:t>
      </w:r>
      <w:r w:rsidR="4E01F935">
        <w:t xml:space="preserve"> </w:t>
      </w:r>
      <w:r>
        <w:t>of IP addresses to MAC address</w:t>
      </w:r>
      <w:r w:rsidR="6D102F9C">
        <w:t>es</w:t>
      </w:r>
      <w:r>
        <w:t xml:space="preserve"> in </w:t>
      </w:r>
      <w:r w:rsidR="27DB71D2">
        <w:t xml:space="preserve">the </w:t>
      </w:r>
      <w:r>
        <w:t xml:space="preserve">memory of a machine. Instead of </w:t>
      </w:r>
      <w:r w:rsidR="000B3182">
        <w:t>repeatedly asking for the MAC address of the same IP address</w:t>
      </w:r>
      <w:r>
        <w:t xml:space="preserve">, a </w:t>
      </w:r>
      <w:r w:rsidR="000B3182">
        <w:t>devic</w:t>
      </w:r>
      <w:r>
        <w:t>e caches the information.</w:t>
      </w:r>
    </w:p>
    <w:p w14:paraId="406F0FBE" w14:textId="323232FC" w:rsidR="00C66C7B" w:rsidRDefault="006E01A8" w:rsidP="001F0913">
      <w:pPr>
        <w:contextualSpacing/>
      </w:pPr>
      <w:r>
        <w:t>P</w:t>
      </w:r>
      <w:r w:rsidR="00C66C7B">
        <w:t>lease run the following command</w:t>
      </w:r>
      <w:r w:rsidR="7395F200">
        <w:t xml:space="preserve"> prompt/terminal</w:t>
      </w:r>
      <w:proofErr w:type="gramStart"/>
      <w:r w:rsidR="7395F200">
        <w:t xml:space="preserve">) </w:t>
      </w:r>
      <w:r w:rsidR="00C66C7B">
        <w:t>:</w:t>
      </w:r>
      <w:proofErr w:type="gramEnd"/>
    </w:p>
    <w:p w14:paraId="406F0FBF" w14:textId="3AB8A903" w:rsidR="00C66C7B" w:rsidRDefault="529A03E8" w:rsidP="001F0913">
      <w:pPr>
        <w:contextualSpacing/>
      </w:pPr>
      <w:proofErr w:type="spellStart"/>
      <w:r>
        <w:t>a</w:t>
      </w:r>
      <w:r w:rsidR="00C66C7B">
        <w:t>rp</w:t>
      </w:r>
      <w:proofErr w:type="spellEnd"/>
      <w:r w:rsidR="00C66C7B">
        <w:t xml:space="preserve"> -a</w:t>
      </w:r>
    </w:p>
    <w:p w14:paraId="406F0FC0" w14:textId="483AADCE" w:rsidR="00C66C7B" w:rsidRDefault="00C66C7B" w:rsidP="001F0913">
      <w:pPr>
        <w:contextualSpacing/>
      </w:pPr>
      <w:r>
        <w:t>How many entries did you find?</w:t>
      </w:r>
    </w:p>
    <w:p w14:paraId="0E2A87DD" w14:textId="2E5E012C" w:rsidR="00212854" w:rsidRDefault="004F4800" w:rsidP="001F0913">
      <w:pPr>
        <w:contextualSpacing/>
      </w:pPr>
      <w:r w:rsidRPr="67137371">
        <w:rPr>
          <w:b/>
          <w:bCs/>
        </w:rPr>
        <w:t>Ping</w:t>
      </w:r>
      <w:r>
        <w:t xml:space="preserve">: The ping command tests the ability of the computer to reach a specified destination computer. The ping command sends Internet Control Message Protocol (ICMP) Echo Request messages, by default, to the destination computer and waits for responses. </w:t>
      </w:r>
      <w:r w:rsidR="00CB1320">
        <w:t>If Ping is used to locate another machine on the same network</w:t>
      </w:r>
      <w:r w:rsidR="00A70DDA">
        <w:t xml:space="preserve">, Ping will use </w:t>
      </w:r>
      <w:r w:rsidR="006D4F79">
        <w:t xml:space="preserve">the </w:t>
      </w:r>
      <w:r w:rsidR="0015140B">
        <w:t xml:space="preserve">ARP protocol to find </w:t>
      </w:r>
      <w:r w:rsidR="00A70DDA">
        <w:t xml:space="preserve">the MAC address of </w:t>
      </w:r>
      <w:r w:rsidR="0015140B">
        <w:t xml:space="preserve">another machine on </w:t>
      </w:r>
      <w:r w:rsidR="00A70DDA">
        <w:t xml:space="preserve">the </w:t>
      </w:r>
      <w:r w:rsidR="0015140B">
        <w:t>network</w:t>
      </w:r>
      <w:r w:rsidR="00986FA0">
        <w:t xml:space="preserve">. </w:t>
      </w:r>
      <w:r w:rsidR="00A70DDA">
        <w:t xml:space="preserve">To </w:t>
      </w:r>
      <w:r w:rsidR="00A9775F">
        <w:t>ping anther machine on your network, t</w:t>
      </w:r>
      <w:r w:rsidR="00986FA0">
        <w:t>ype the following:</w:t>
      </w:r>
    </w:p>
    <w:p w14:paraId="2EE7DE45" w14:textId="5D829185" w:rsidR="00986FA0" w:rsidRDefault="00901024" w:rsidP="001F0913">
      <w:pPr>
        <w:contextualSpacing/>
      </w:pPr>
      <w:r>
        <w:t>p</w:t>
      </w:r>
      <w:r w:rsidR="00986FA0">
        <w:t xml:space="preserve">ing </w:t>
      </w:r>
      <w:r w:rsidR="00A140EA">
        <w:t xml:space="preserve">&lt;the other machines IP </w:t>
      </w:r>
      <w:r>
        <w:t>A</w:t>
      </w:r>
      <w:r w:rsidR="00A140EA">
        <w:t>ddress&gt;</w:t>
      </w:r>
    </w:p>
    <w:p w14:paraId="28F952D5" w14:textId="7DADC0D4" w:rsidR="00901024" w:rsidRDefault="00901024" w:rsidP="001F0913">
      <w:pPr>
        <w:contextualSpacing/>
      </w:pPr>
      <w:r>
        <w:t xml:space="preserve">You will get </w:t>
      </w:r>
      <w:r w:rsidR="006D4F79">
        <w:t xml:space="preserve">a </w:t>
      </w:r>
      <w:r>
        <w:t>response from the machine.</w:t>
      </w:r>
    </w:p>
    <w:p w14:paraId="61049E62" w14:textId="6A8934EF" w:rsidR="00A140EA" w:rsidRDefault="00A140EA" w:rsidP="001F0913">
      <w:pPr>
        <w:contextualSpacing/>
      </w:pPr>
      <w:r>
        <w:t xml:space="preserve">In my case, </w:t>
      </w:r>
      <w:r w:rsidR="0053089E">
        <w:t xml:space="preserve">my machine’s IP is </w:t>
      </w:r>
      <w:r w:rsidR="008C012A">
        <w:t>192.168.1.113, and I am looking for another machine with IP: 192.168.1.51</w:t>
      </w:r>
      <w:r w:rsidR="00485C44">
        <w:t xml:space="preserve"> on the same network</w:t>
      </w:r>
      <w:r w:rsidR="008C012A">
        <w:t xml:space="preserve">. </w:t>
      </w:r>
      <w:r>
        <w:t>I will type:</w:t>
      </w:r>
    </w:p>
    <w:p w14:paraId="08551AF8" w14:textId="2610C977" w:rsidR="00A140EA" w:rsidRDefault="00A140EA" w:rsidP="001F0913">
      <w:pPr>
        <w:contextualSpacing/>
      </w:pPr>
      <w:r>
        <w:t xml:space="preserve">Ping </w:t>
      </w:r>
      <w:r w:rsidR="00683E7A">
        <w:t>192.</w:t>
      </w:r>
      <w:r>
        <w:t>168.1.</w:t>
      </w:r>
      <w:r w:rsidR="008932BF">
        <w:t>51</w:t>
      </w:r>
    </w:p>
    <w:p w14:paraId="5C7167C5" w14:textId="46199378" w:rsidR="00A140EA" w:rsidRDefault="00901024" w:rsidP="001F0913">
      <w:pPr>
        <w:contextualSpacing/>
      </w:pPr>
      <w:r>
        <w:t>Now type:</w:t>
      </w:r>
    </w:p>
    <w:p w14:paraId="5E3B4BA4" w14:textId="461E50DF" w:rsidR="00901024" w:rsidRDefault="00901024" w:rsidP="001F0913">
      <w:pPr>
        <w:contextualSpacing/>
      </w:pPr>
      <w:proofErr w:type="spellStart"/>
      <w:r>
        <w:t>apr</w:t>
      </w:r>
      <w:proofErr w:type="spellEnd"/>
      <w:r>
        <w:t xml:space="preserve"> -a</w:t>
      </w:r>
    </w:p>
    <w:p w14:paraId="14115767" w14:textId="335A9E2A" w:rsidR="00901024" w:rsidRDefault="00901024" w:rsidP="001F0913">
      <w:pPr>
        <w:contextualSpacing/>
      </w:pPr>
      <w:r>
        <w:t xml:space="preserve">Do you see the MAC Address of the other machine listed? In my case, I do see the MAC Address of </w:t>
      </w:r>
      <w:r w:rsidR="00A53B5D">
        <w:t>192.</w:t>
      </w:r>
      <w:r>
        <w:t>168.1.</w:t>
      </w:r>
      <w:r w:rsidR="006E2DBF">
        <w:t>5</w:t>
      </w:r>
      <w:r>
        <w:t>1 cached in my APR cache.</w:t>
      </w:r>
    </w:p>
    <w:p w14:paraId="7B3759FF" w14:textId="3DB849D3" w:rsidR="00DD79B8" w:rsidRDefault="00DD79B8" w:rsidP="001F0913">
      <w:pPr>
        <w:contextualSpacing/>
      </w:pPr>
      <w:r>
        <w:t xml:space="preserve">Demo: show </w:t>
      </w:r>
      <w:r w:rsidR="009706D9">
        <w:t>ARP requests and responses in Wireshark.</w:t>
      </w:r>
    </w:p>
    <w:p w14:paraId="406F0FC1" w14:textId="77777777" w:rsidR="00C66C7B" w:rsidRDefault="00C66C7B" w:rsidP="001F0913">
      <w:pPr>
        <w:pStyle w:val="Heading2"/>
      </w:pPr>
      <w:r>
        <w:t>What is ARP Spoofing</w:t>
      </w:r>
      <w:r w:rsidR="0054710B">
        <w:t>/Poisoning</w:t>
      </w:r>
      <w:r>
        <w:t>?</w:t>
      </w:r>
    </w:p>
    <w:p w14:paraId="548ED3C9" w14:textId="5E2B1246" w:rsidR="001B2969" w:rsidRDefault="001B2969" w:rsidP="001F0913">
      <w:pPr>
        <w:contextualSpacing/>
      </w:pPr>
      <w:r>
        <w:t xml:space="preserve">Did you notice a </w:t>
      </w:r>
      <w:r w:rsidR="00AE23DE">
        <w:t>flaw</w:t>
      </w:r>
      <w:r>
        <w:t xml:space="preserve"> in the </w:t>
      </w:r>
      <w:r w:rsidR="00966660">
        <w:t>ARP protocol? You don</w:t>
      </w:r>
      <w:r w:rsidR="00E4207D">
        <w:t>'</w:t>
      </w:r>
      <w:r w:rsidR="00966660">
        <w:t>t have</w:t>
      </w:r>
      <w:r w:rsidR="003D37BD">
        <w:t xml:space="preserve"> to</w:t>
      </w:r>
      <w:r w:rsidR="00966660">
        <w:t xml:space="preserve"> prove tha</w:t>
      </w:r>
      <w:r w:rsidR="00DB663B">
        <w:t>t you</w:t>
      </w:r>
      <w:r w:rsidR="00B952B5">
        <w:t xml:space="preserve"> own the IP address. </w:t>
      </w:r>
      <w:r w:rsidR="003D37BD">
        <w:t>Instead, y</w:t>
      </w:r>
      <w:r w:rsidR="00B952B5">
        <w:t xml:space="preserve">ou </w:t>
      </w:r>
      <w:proofErr w:type="gramStart"/>
      <w:r w:rsidR="00B952B5">
        <w:t>have to</w:t>
      </w:r>
      <w:proofErr w:type="gramEnd"/>
      <w:r w:rsidR="00B952B5">
        <w:t xml:space="preserve"> claim that you do. </w:t>
      </w:r>
      <w:r w:rsidR="00684DC1">
        <w:t>Hackers take advantage of this flaw, and it is called ARP spoofing.</w:t>
      </w:r>
    </w:p>
    <w:p w14:paraId="04058DCA" w14:textId="008C2A7F" w:rsidR="00653346" w:rsidRDefault="00C66C7B" w:rsidP="001F0913">
      <w:pPr>
        <w:contextualSpacing/>
      </w:pPr>
      <w:r>
        <w:t xml:space="preserve">In ARP spoofing, first, the hacker is already on a computer in your local area network (LAN). Then the hacker sends </w:t>
      </w:r>
      <w:r w:rsidR="3AEF4276">
        <w:t xml:space="preserve">a </w:t>
      </w:r>
      <w:r>
        <w:t>falsified ARP message</w:t>
      </w:r>
      <w:r w:rsidR="00A84BFE">
        <w:t xml:space="preserve"> to </w:t>
      </w:r>
      <w:r w:rsidR="00AE4271">
        <w:t xml:space="preserve">my machine </w:t>
      </w:r>
      <w:r w:rsidR="00653346">
        <w:t>via the switch</w:t>
      </w:r>
      <w:r>
        <w:t xml:space="preserve"> that links </w:t>
      </w:r>
      <w:r w:rsidR="261106A3">
        <w:t xml:space="preserve">the </w:t>
      </w:r>
      <w:r>
        <w:t>hacker</w:t>
      </w:r>
      <w:r w:rsidR="00E4207D">
        <w:t>'</w:t>
      </w:r>
      <w:r>
        <w:t xml:space="preserve">s MAC address to your IP address. </w:t>
      </w:r>
    </w:p>
    <w:p w14:paraId="4E50DF21" w14:textId="77777777" w:rsidR="00653346" w:rsidRDefault="00653346" w:rsidP="001F0913">
      <w:pPr>
        <w:contextualSpacing/>
      </w:pPr>
    </w:p>
    <w:p w14:paraId="73CCB53E" w14:textId="2B8A5F36" w:rsidR="00AE4271" w:rsidRDefault="007E0265" w:rsidP="001F0913">
      <w:pPr>
        <w:contextualSpacing/>
      </w:pPr>
      <w:r>
        <w:rPr>
          <w:noProof/>
        </w:rPr>
        <w:drawing>
          <wp:inline distT="0" distB="0" distL="0" distR="0" wp14:anchorId="6993E53C" wp14:editId="522EA997">
            <wp:extent cx="6437630" cy="343789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0FC2" w14:textId="4C32C38B" w:rsidR="00A84BFE" w:rsidRDefault="00C66C7B" w:rsidP="001F0913">
      <w:pPr>
        <w:contextualSpacing/>
      </w:pPr>
      <w:r>
        <w:t xml:space="preserve">The hacker now starts receiving all </w:t>
      </w:r>
      <w:r w:rsidR="00A84BFE">
        <w:t xml:space="preserve">incoming </w:t>
      </w:r>
      <w:r>
        <w:t>messages meant for you (like email messages software updates)</w:t>
      </w:r>
      <w:r w:rsidR="00A84BFE">
        <w:t xml:space="preserve"> from </w:t>
      </w:r>
      <w:r w:rsidR="00AE4271">
        <w:t>me</w:t>
      </w:r>
      <w:r>
        <w:t>.</w:t>
      </w:r>
      <w:r w:rsidR="00E05F21">
        <w:t xml:space="preserve"> </w:t>
      </w:r>
      <w:r w:rsidR="00A84BFE">
        <w:t>He then forwards these messages to your machine after keeping a copy.</w:t>
      </w:r>
    </w:p>
    <w:p w14:paraId="7840034D" w14:textId="77777777" w:rsidR="00AE4271" w:rsidRDefault="00E05F21" w:rsidP="001F0913">
      <w:pPr>
        <w:contextualSpacing/>
      </w:pPr>
      <w:r>
        <w:t>Similarly, the hacker can also</w:t>
      </w:r>
      <w:r w:rsidR="00A84BFE">
        <w:t xml:space="preserve"> send </w:t>
      </w:r>
      <w:r w:rsidR="006D4F79">
        <w:t xml:space="preserve">a </w:t>
      </w:r>
      <w:r w:rsidR="00A84BFE">
        <w:t>falsified ARP message to your machine</w:t>
      </w:r>
      <w:r>
        <w:t xml:space="preserve"> </w:t>
      </w:r>
      <w:r w:rsidR="00A84BFE">
        <w:t xml:space="preserve">that </w:t>
      </w:r>
      <w:r>
        <w:t xml:space="preserve">links </w:t>
      </w:r>
      <w:r w:rsidR="00644955">
        <w:t xml:space="preserve">the </w:t>
      </w:r>
      <w:r>
        <w:t>hacker</w:t>
      </w:r>
      <w:r w:rsidR="00E4207D">
        <w:t>'</w:t>
      </w:r>
      <w:r>
        <w:t>s MAC addre</w:t>
      </w:r>
      <w:r w:rsidR="00A84BFE">
        <w:t xml:space="preserve">ss to </w:t>
      </w:r>
      <w:r w:rsidR="00AE4271">
        <w:t xml:space="preserve">my </w:t>
      </w:r>
      <w:r w:rsidR="00A84BFE">
        <w:t>IP address.</w:t>
      </w:r>
    </w:p>
    <w:p w14:paraId="7F551FB7" w14:textId="66AB8B69" w:rsidR="00AE4271" w:rsidRDefault="004B2A62" w:rsidP="001F0913">
      <w:pPr>
        <w:contextualSpacing/>
      </w:pPr>
      <w:r>
        <w:rPr>
          <w:noProof/>
        </w:rPr>
        <w:lastRenderedPageBreak/>
        <w:drawing>
          <wp:inline distT="0" distB="0" distL="0" distR="0" wp14:anchorId="6E453032" wp14:editId="6564CA23">
            <wp:extent cx="6437630" cy="343789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0FC3" w14:textId="43803134" w:rsidR="00A84BFE" w:rsidRDefault="00A84BFE" w:rsidP="001F0913">
      <w:pPr>
        <w:contextualSpacing/>
      </w:pPr>
      <w:r>
        <w:t>Therefore, all messages from your machine</w:t>
      </w:r>
      <w:r w:rsidR="00AE4271">
        <w:t xml:space="preserve"> to my machine</w:t>
      </w:r>
      <w:r>
        <w:t xml:space="preserve"> will reach the hacker</w:t>
      </w:r>
      <w:r w:rsidR="00E4207D">
        <w:t>'</w:t>
      </w:r>
      <w:r>
        <w:t>s machine</w:t>
      </w:r>
      <w:r w:rsidR="00644955">
        <w:t>,</w:t>
      </w:r>
      <w:r>
        <w:t xml:space="preserve"> and then the hacker forwards these messages to </w:t>
      </w:r>
      <w:r w:rsidR="00AE4271">
        <w:t>me</w:t>
      </w:r>
      <w:r>
        <w:t xml:space="preserve"> after keeping a copy.</w:t>
      </w:r>
    </w:p>
    <w:p w14:paraId="406F0FC4" w14:textId="2FB5F15F" w:rsidR="00C66C7B" w:rsidRDefault="00A84BFE" w:rsidP="001F0913">
      <w:pPr>
        <w:contextualSpacing/>
      </w:pPr>
      <w:r>
        <w:t xml:space="preserve">This is known as </w:t>
      </w:r>
      <w:r w:rsidR="56EB3B1A">
        <w:t xml:space="preserve">a </w:t>
      </w:r>
      <w:r>
        <w:t>man-in-the-middle attack.</w:t>
      </w:r>
      <w:r w:rsidR="00D3450E">
        <w:t xml:space="preserve"> Below is a link showing </w:t>
      </w:r>
      <w:r w:rsidR="2626701B">
        <w:t xml:space="preserve">a </w:t>
      </w:r>
      <w:r w:rsidR="00D3450E">
        <w:t>man-in-the-middle attack using ARP spoofing</w:t>
      </w:r>
      <w:r w:rsidR="006A0B4B">
        <w:t>:</w:t>
      </w:r>
    </w:p>
    <w:p w14:paraId="406F0FC5" w14:textId="5555C922" w:rsidR="006A0B4B" w:rsidRDefault="00815016" w:rsidP="001F0913">
      <w:pPr>
        <w:contextualSpacing/>
        <w:rPr>
          <w:rStyle w:val="Hyperlink"/>
        </w:rPr>
      </w:pPr>
      <w:hyperlink r:id="rId25" w:history="1">
        <w:r w:rsidR="006A0B4B" w:rsidRPr="007773FB">
          <w:rPr>
            <w:rStyle w:val="Hyperlink"/>
          </w:rPr>
          <w:t>https://www.youtube.com/watch?v=hI9J_tnNDCc</w:t>
        </w:r>
      </w:hyperlink>
    </w:p>
    <w:p w14:paraId="5711F0D2" w14:textId="63EF9ED2" w:rsidR="00EF66A8" w:rsidRDefault="00D76F15" w:rsidP="001F0913">
      <w:pPr>
        <w:contextualSpacing/>
      </w:pPr>
      <w:r>
        <w:t>Demo:</w:t>
      </w:r>
    </w:p>
    <w:p w14:paraId="7AACD127" w14:textId="6FC14A94" w:rsidR="00D76F15" w:rsidRDefault="00D76F15" w:rsidP="001F0913">
      <w:pPr>
        <w:contextualSpacing/>
      </w:pPr>
      <w:r>
        <w:t xml:space="preserve">Using a python tool called </w:t>
      </w:r>
      <w:proofErr w:type="spellStart"/>
      <w:r>
        <w:t>scapy</w:t>
      </w:r>
      <w:proofErr w:type="spellEnd"/>
      <w:r>
        <w:t xml:space="preserve">, I </w:t>
      </w:r>
      <w:r w:rsidR="0026478E">
        <w:t>ran</w:t>
      </w:r>
      <w:r>
        <w:t xml:space="preserve"> the following python code</w:t>
      </w:r>
      <w:r w:rsidR="0026478E">
        <w:t xml:space="preserve"> from another machine</w:t>
      </w:r>
      <w:r w:rsidR="00C939A4">
        <w:t xml:space="preserve"> (IP</w:t>
      </w:r>
      <w:r w:rsidR="00B1516F">
        <w:t>: 192.168.1.113</w:t>
      </w:r>
      <w:r w:rsidR="008D3B12">
        <w:t>)</w:t>
      </w:r>
      <w:r>
        <w:t>:</w:t>
      </w:r>
    </w:p>
    <w:p w14:paraId="5BBB93B9" w14:textId="5A3009D4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r>
        <w:rPr>
          <w:bCs/>
        </w:rPr>
        <w:t>a</w:t>
      </w:r>
      <w:r w:rsidRPr="008A36F2">
        <w:rPr>
          <w:bCs/>
        </w:rPr>
        <w:t>=</w:t>
      </w:r>
      <w:proofErr w:type="gramStart"/>
      <w:r w:rsidRPr="008A36F2">
        <w:rPr>
          <w:bCs/>
        </w:rPr>
        <w:t>ARP(</w:t>
      </w:r>
      <w:proofErr w:type="gramEnd"/>
      <w:r w:rsidRPr="008A36F2">
        <w:rPr>
          <w:bCs/>
        </w:rPr>
        <w:t xml:space="preserve">)  </w:t>
      </w:r>
    </w:p>
    <w:p w14:paraId="461F00DD" w14:textId="5F0BD843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a.show</w:t>
      </w:r>
      <w:proofErr w:type="spellEnd"/>
      <w:proofErr w:type="gramEnd"/>
      <w:r w:rsidRPr="008A36F2">
        <w:rPr>
          <w:bCs/>
        </w:rPr>
        <w:t xml:space="preserve">() </w:t>
      </w:r>
    </w:p>
    <w:p w14:paraId="2E710444" w14:textId="04E9D37A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a.psrc</w:t>
      </w:r>
      <w:proofErr w:type="spellEnd"/>
      <w:proofErr w:type="gramEnd"/>
      <w:r w:rsidRPr="008A36F2">
        <w:rPr>
          <w:bCs/>
        </w:rPr>
        <w:t xml:space="preserve">='1.1.1.1' </w:t>
      </w:r>
    </w:p>
    <w:p w14:paraId="40BD6059" w14:textId="2A98C689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a.hwsrc</w:t>
      </w:r>
      <w:proofErr w:type="spellEnd"/>
      <w:proofErr w:type="gramEnd"/>
      <w:r w:rsidRPr="008A36F2">
        <w:rPr>
          <w:bCs/>
        </w:rPr>
        <w:t>='</w:t>
      </w:r>
      <w:r w:rsidR="002148E0">
        <w:rPr>
          <w:bCs/>
        </w:rPr>
        <w:t>a</w:t>
      </w:r>
      <w:r w:rsidR="00A55885">
        <w:rPr>
          <w:bCs/>
        </w:rPr>
        <w:t>1</w:t>
      </w:r>
      <w:r w:rsidRPr="008A36F2">
        <w:rPr>
          <w:bCs/>
        </w:rPr>
        <w:t>:b</w:t>
      </w:r>
      <w:r w:rsidR="00A55885">
        <w:rPr>
          <w:bCs/>
        </w:rPr>
        <w:t>1</w:t>
      </w:r>
      <w:r w:rsidRPr="008A36F2">
        <w:rPr>
          <w:bCs/>
        </w:rPr>
        <w:t>:</w:t>
      </w:r>
      <w:r w:rsidR="00A55885">
        <w:rPr>
          <w:bCs/>
        </w:rPr>
        <w:t>c1</w:t>
      </w:r>
      <w:r w:rsidRPr="008A36F2">
        <w:rPr>
          <w:bCs/>
        </w:rPr>
        <w:t>:</w:t>
      </w:r>
      <w:r w:rsidR="00A55885">
        <w:rPr>
          <w:bCs/>
        </w:rPr>
        <w:t>d1</w:t>
      </w:r>
      <w:r w:rsidRPr="008A36F2">
        <w:rPr>
          <w:bCs/>
        </w:rPr>
        <w:t>:</w:t>
      </w:r>
      <w:r w:rsidR="00A55885">
        <w:rPr>
          <w:bCs/>
        </w:rPr>
        <w:t>e1:f1</w:t>
      </w:r>
      <w:r w:rsidRPr="008A36F2">
        <w:rPr>
          <w:bCs/>
        </w:rPr>
        <w:t xml:space="preserve">'  </w:t>
      </w:r>
    </w:p>
    <w:p w14:paraId="3C260049" w14:textId="5929C8BC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a.pdst</w:t>
      </w:r>
      <w:proofErr w:type="spellEnd"/>
      <w:proofErr w:type="gramEnd"/>
      <w:r w:rsidRPr="008A36F2">
        <w:rPr>
          <w:bCs/>
        </w:rPr>
        <w:t>= '192.168.1.</w:t>
      </w:r>
      <w:r w:rsidR="008D3B12">
        <w:rPr>
          <w:bCs/>
        </w:rPr>
        <w:t>51</w:t>
      </w:r>
      <w:r w:rsidRPr="008A36F2">
        <w:rPr>
          <w:bCs/>
        </w:rPr>
        <w:t xml:space="preserve">' </w:t>
      </w:r>
    </w:p>
    <w:p w14:paraId="18E5D513" w14:textId="678200A6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proofErr w:type="spellStart"/>
      <w:proofErr w:type="gramStart"/>
      <w:r w:rsidRPr="008A36F2">
        <w:rPr>
          <w:bCs/>
        </w:rPr>
        <w:t>a.hwdst</w:t>
      </w:r>
      <w:proofErr w:type="spellEnd"/>
      <w:proofErr w:type="gramEnd"/>
      <w:r w:rsidRPr="008A36F2">
        <w:rPr>
          <w:bCs/>
        </w:rPr>
        <w:t>='</w:t>
      </w:r>
      <w:proofErr w:type="spellStart"/>
      <w:r w:rsidRPr="008A36F2">
        <w:rPr>
          <w:bCs/>
        </w:rPr>
        <w:t>ff:ff:ff:ff:ff:ff</w:t>
      </w:r>
      <w:proofErr w:type="spellEnd"/>
      <w:r w:rsidRPr="008A36F2">
        <w:rPr>
          <w:bCs/>
        </w:rPr>
        <w:t xml:space="preserve">'  </w:t>
      </w:r>
    </w:p>
    <w:p w14:paraId="442C0A9A" w14:textId="4364DCE7" w:rsidR="008A36F2" w:rsidRPr="008A36F2" w:rsidRDefault="008A36F2" w:rsidP="001F0913">
      <w:pPr>
        <w:spacing w:after="276"/>
        <w:ind w:left="-5" w:right="3640"/>
        <w:contextualSpacing/>
        <w:rPr>
          <w:bCs/>
        </w:rPr>
      </w:pPr>
      <w:r w:rsidRPr="008A36F2">
        <w:rPr>
          <w:bCs/>
        </w:rPr>
        <w:t xml:space="preserve">send(a) </w:t>
      </w:r>
    </w:p>
    <w:p w14:paraId="284F6223" w14:textId="23FA3D03" w:rsidR="005C5C18" w:rsidRDefault="006416D1" w:rsidP="001F0913">
      <w:pPr>
        <w:spacing w:after="276"/>
        <w:ind w:left="-5" w:right="3640"/>
        <w:contextualSpacing/>
      </w:pPr>
      <w:r>
        <w:t>By the way, my current machine</w:t>
      </w:r>
      <w:r w:rsidR="00E4207D">
        <w:t>'</w:t>
      </w:r>
      <w:r>
        <w:t>s IP address is</w:t>
      </w:r>
      <w:r w:rsidR="00EC5ABE">
        <w:t>:</w:t>
      </w:r>
      <w:r>
        <w:t xml:space="preserve"> 192.168.1.</w:t>
      </w:r>
      <w:r w:rsidR="008D3B12">
        <w:t>51</w:t>
      </w:r>
    </w:p>
    <w:p w14:paraId="64F48840" w14:textId="6B425C13" w:rsidR="00681BFC" w:rsidRDefault="00681BFC" w:rsidP="001F0913">
      <w:pPr>
        <w:spacing w:after="276"/>
        <w:ind w:left="-5" w:right="3640"/>
        <w:contextualSpacing/>
      </w:pPr>
      <w:r>
        <w:lastRenderedPageBreak/>
        <w:t xml:space="preserve">And, </w:t>
      </w:r>
      <w:r w:rsidR="00E4207D">
        <w:t>"</w:t>
      </w:r>
      <w:proofErr w:type="spellStart"/>
      <w:proofErr w:type="gramStart"/>
      <w:r>
        <w:t>ff:ff</w:t>
      </w:r>
      <w:proofErr w:type="gramEnd"/>
      <w:r>
        <w:t>:ff:ff:ff:ff</w:t>
      </w:r>
      <w:proofErr w:type="spellEnd"/>
      <w:r w:rsidR="00E4207D">
        <w:t>"</w:t>
      </w:r>
      <w:r>
        <w:t xml:space="preserve"> </w:t>
      </w:r>
      <w:r w:rsidR="00D84172">
        <w:t xml:space="preserve">MAC address means it is a broadcast </w:t>
      </w:r>
      <w:r w:rsidR="00C939A4">
        <w:t>m</w:t>
      </w:r>
      <w:r w:rsidR="00D84172">
        <w:t>essage to all machines in my network.</w:t>
      </w:r>
    </w:p>
    <w:p w14:paraId="3FE5D1B1" w14:textId="4814E726" w:rsidR="006416D1" w:rsidRDefault="00942A94" w:rsidP="001F0913">
      <w:pPr>
        <w:spacing w:after="276"/>
        <w:ind w:left="-5" w:right="3640"/>
        <w:contextualSpacing/>
      </w:pPr>
      <w:r>
        <w:t xml:space="preserve">On my machine, </w:t>
      </w:r>
      <w:r w:rsidR="006416D1">
        <w:t>I then ran:</w:t>
      </w:r>
    </w:p>
    <w:p w14:paraId="410571CF" w14:textId="2DF0B8B0" w:rsidR="006416D1" w:rsidRDefault="006416D1" w:rsidP="001F0913">
      <w:pPr>
        <w:spacing w:after="276"/>
        <w:ind w:left="-5" w:right="3640"/>
        <w:contextualSpacing/>
      </w:pPr>
      <w:proofErr w:type="spellStart"/>
      <w:r>
        <w:t>arp</w:t>
      </w:r>
      <w:proofErr w:type="spellEnd"/>
      <w:r>
        <w:t xml:space="preserve"> -a </w:t>
      </w:r>
    </w:p>
    <w:p w14:paraId="06E9F157" w14:textId="6E2949CB" w:rsidR="001B1E4A" w:rsidRDefault="001B1E4A" w:rsidP="001F0913">
      <w:pPr>
        <w:spacing w:after="276"/>
        <w:ind w:left="-5" w:right="3640"/>
        <w:contextualSpacing/>
      </w:pPr>
      <w:r>
        <w:t xml:space="preserve">Sure enough, </w:t>
      </w:r>
      <w:r w:rsidR="00A76523">
        <w:t xml:space="preserve">my </w:t>
      </w:r>
      <w:proofErr w:type="spellStart"/>
      <w:r w:rsidR="00A76523">
        <w:t>arp</w:t>
      </w:r>
      <w:proofErr w:type="spellEnd"/>
      <w:r w:rsidR="00A76523">
        <w:t xml:space="preserve"> cache is poisoned, and </w:t>
      </w:r>
      <w:r w:rsidR="00E43CC6">
        <w:t xml:space="preserve">the entry is now on my </w:t>
      </w:r>
      <w:proofErr w:type="spellStart"/>
      <w:r w:rsidR="00E43CC6">
        <w:t>arp</w:t>
      </w:r>
      <w:proofErr w:type="spellEnd"/>
      <w:r w:rsidR="00E43CC6">
        <w:t xml:space="preserve"> cache:</w:t>
      </w:r>
    </w:p>
    <w:p w14:paraId="6D97F983" w14:textId="4C375F93" w:rsidR="00E43CC6" w:rsidRDefault="00282491" w:rsidP="001F0913">
      <w:pPr>
        <w:spacing w:after="276"/>
        <w:ind w:left="-5" w:right="3640"/>
        <w:contextualSpacing/>
      </w:pPr>
      <w:r>
        <w:rPr>
          <w:noProof/>
        </w:rPr>
        <w:drawing>
          <wp:inline distT="0" distB="0" distL="0" distR="0" wp14:anchorId="636C0739" wp14:editId="5F470908">
            <wp:extent cx="6492240" cy="5365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FC6" w14:textId="1DA90A9D" w:rsidR="00C66C7B" w:rsidRDefault="00C66C7B" w:rsidP="001F0913">
      <w:pPr>
        <w:pStyle w:val="Heading2"/>
      </w:pPr>
      <w:r>
        <w:t xml:space="preserve">What is </w:t>
      </w:r>
      <w:r w:rsidR="53992FD7">
        <w:t xml:space="preserve">a </w:t>
      </w:r>
      <w:r>
        <w:t>Domain Name?</w:t>
      </w:r>
    </w:p>
    <w:p w14:paraId="406F0FC7" w14:textId="7DBD32FA" w:rsidR="00C66C7B" w:rsidRDefault="00C66C7B" w:rsidP="001F0913">
      <w:pPr>
        <w:contextualSpacing/>
      </w:pPr>
      <w:r>
        <w:t>Humans are not good at remembering numbers, particularly long numbers like IP address</w:t>
      </w:r>
      <w:r w:rsidR="1A49960A">
        <w:t>es</w:t>
      </w:r>
      <w:r w:rsidR="00705DA3">
        <w:t xml:space="preserve">. But people are </w:t>
      </w:r>
      <w:r w:rsidR="00032C6F">
        <w:t>excellent</w:t>
      </w:r>
      <w:r w:rsidR="00705DA3">
        <w:t xml:space="preserve"> </w:t>
      </w:r>
      <w:r w:rsidR="00032C6F">
        <w:t xml:space="preserve">at </w:t>
      </w:r>
      <w:r w:rsidR="00705DA3">
        <w:t>remembering names. So</w:t>
      </w:r>
      <w:r w:rsidR="00032C6F">
        <w:t xml:space="preserve">, </w:t>
      </w:r>
      <w:hyperlink r:id="rId27" w:history="1">
        <w:r w:rsidR="00032C6F" w:rsidRPr="00195B36">
          <w:rPr>
            <w:rStyle w:val="Hyperlink"/>
          </w:rPr>
          <w:t>www.yahoo.com</w:t>
        </w:r>
      </w:hyperlink>
      <w:r w:rsidR="000C1C77">
        <w:t xml:space="preserve"> and </w:t>
      </w:r>
      <w:hyperlink r:id="rId28" w:history="1">
        <w:r w:rsidR="000C1C77" w:rsidRPr="00550FAB">
          <w:rPr>
            <w:rStyle w:val="Hyperlink"/>
          </w:rPr>
          <w:t>www.nike.com</w:t>
        </w:r>
      </w:hyperlink>
      <w:r w:rsidR="00032C6F">
        <w:t xml:space="preserve"> are</w:t>
      </w:r>
      <w:r>
        <w:t xml:space="preserve"> assigned to publicly available IP addresses of companies</w:t>
      </w:r>
      <w:r w:rsidR="000C1C77">
        <w:t xml:space="preserve"> and </w:t>
      </w:r>
      <w:r>
        <w:t>government agenc</w:t>
      </w:r>
      <w:r w:rsidR="615D5FFD">
        <w:t>ies</w:t>
      </w:r>
      <w:r>
        <w:t>.</w:t>
      </w:r>
      <w:r w:rsidR="00032C6F">
        <w:t xml:space="preserve"> These are domain names.</w:t>
      </w:r>
      <w:r>
        <w:t xml:space="preserve"> Domain names </w:t>
      </w:r>
      <w:proofErr w:type="gramStart"/>
      <w:r>
        <w:t xml:space="preserve">have </w:t>
      </w:r>
      <w:r w:rsidR="13FB1133">
        <w:t>to</w:t>
      </w:r>
      <w:proofErr w:type="gramEnd"/>
      <w:r w:rsidR="13FB1133">
        <w:t xml:space="preserve"> </w:t>
      </w:r>
      <w:r>
        <w:t>be purchased and registered.</w:t>
      </w:r>
    </w:p>
    <w:p w14:paraId="406F0FC8" w14:textId="77777777" w:rsidR="00C66C7B" w:rsidRDefault="00C66C7B" w:rsidP="001F0913">
      <w:pPr>
        <w:pStyle w:val="Heading2"/>
      </w:pPr>
      <w:r>
        <w:t>What is DNS?</w:t>
      </w:r>
    </w:p>
    <w:p w14:paraId="406F0FC9" w14:textId="432CEA4B" w:rsidR="00C66C7B" w:rsidRDefault="00C66C7B" w:rsidP="001F0913">
      <w:pPr>
        <w:contextualSpacing/>
      </w:pPr>
      <w:r>
        <w:t>Domain Name System</w:t>
      </w:r>
      <w:r w:rsidR="00032C6F">
        <w:t xml:space="preserve"> (DNS)</w:t>
      </w:r>
      <w:r>
        <w:t xml:space="preserve"> is a lookup process for converting domain names into numeric IP addresses. </w:t>
      </w:r>
      <w:r w:rsidR="00967405">
        <w:t>So, f</w:t>
      </w:r>
      <w:r>
        <w:t>or example</w:t>
      </w:r>
      <w:r w:rsidR="00967405">
        <w:t>,</w:t>
      </w:r>
      <w:r>
        <w:t xml:space="preserve"> www.google.com may mean an IP address:</w:t>
      </w:r>
      <w:r w:rsidR="00021879">
        <w:t xml:space="preserve"> </w:t>
      </w:r>
      <w:r w:rsidR="00021879" w:rsidRPr="00021879">
        <w:t>142.250.81.228</w:t>
      </w:r>
      <w:r>
        <w:t>.</w:t>
      </w:r>
    </w:p>
    <w:p w14:paraId="406F0FCA" w14:textId="2CC0A298" w:rsidR="00C66C7B" w:rsidRDefault="00C66C7B" w:rsidP="001F0913">
      <w:pPr>
        <w:contextualSpacing/>
      </w:pPr>
      <w:r>
        <w:t>DNS related tools:</w:t>
      </w:r>
    </w:p>
    <w:p w14:paraId="752A7F07" w14:textId="3B8D1715" w:rsidR="00485C44" w:rsidRDefault="00485C44" w:rsidP="001F0913">
      <w:pPr>
        <w:contextualSpacing/>
      </w:pPr>
      <w:r w:rsidRPr="00485C44">
        <w:rPr>
          <w:b/>
          <w:bCs/>
        </w:rPr>
        <w:t>Ping</w:t>
      </w:r>
      <w:r>
        <w:t xml:space="preserve">: Ping can also be used to </w:t>
      </w:r>
      <w:r w:rsidR="00BB0223">
        <w:t>find a public domain’s IP address. Most</w:t>
      </w:r>
      <w:r w:rsidR="00797770">
        <w:t xml:space="preserve"> public domains will not respond to ping for security reasons</w:t>
      </w:r>
      <w:r w:rsidR="00F06EE2">
        <w:t>,</w:t>
      </w:r>
      <w:r w:rsidR="00797770">
        <w:t xml:space="preserve"> but you will find the IP address of the domain</w:t>
      </w:r>
      <w:r w:rsidR="00F06EE2">
        <w:t xml:space="preserve"> regardless.</w:t>
      </w:r>
    </w:p>
    <w:p w14:paraId="406F0FCC" w14:textId="1993D4A1" w:rsidR="00C66C7B" w:rsidRDefault="00C66C7B" w:rsidP="001F0913">
      <w:pPr>
        <w:contextualSpacing/>
      </w:pPr>
      <w:r>
        <w:t>Demo</w:t>
      </w:r>
      <w:r w:rsidR="00FE4D9F">
        <w:t>1</w:t>
      </w:r>
      <w:r>
        <w:t>:</w:t>
      </w:r>
    </w:p>
    <w:p w14:paraId="406F0FCD" w14:textId="77777777" w:rsidR="00C66C7B" w:rsidRDefault="00C66C7B" w:rsidP="001F0913">
      <w:pPr>
        <w:contextualSpacing/>
      </w:pPr>
      <w:r>
        <w:t>Type: ping www.nyu.edu</w:t>
      </w:r>
    </w:p>
    <w:p w14:paraId="406F0FCF" w14:textId="3461C80A" w:rsidR="00C66C7B" w:rsidRDefault="000F7E21" w:rsidP="001F0913">
      <w:pPr>
        <w:contextualSpacing/>
      </w:pPr>
      <w:proofErr w:type="spellStart"/>
      <w:r w:rsidRPr="67137371">
        <w:rPr>
          <w:b/>
          <w:bCs/>
        </w:rPr>
        <w:t>nsl</w:t>
      </w:r>
      <w:r w:rsidR="00C66C7B" w:rsidRPr="67137371">
        <w:rPr>
          <w:b/>
          <w:bCs/>
        </w:rPr>
        <w:t>ookup</w:t>
      </w:r>
      <w:proofErr w:type="spellEnd"/>
      <w:r w:rsidR="00C66C7B">
        <w:t xml:space="preserve">: </w:t>
      </w:r>
      <w:proofErr w:type="spellStart"/>
      <w:r>
        <w:t>ns</w:t>
      </w:r>
      <w:r w:rsidR="00C66C7B">
        <w:t>lookup</w:t>
      </w:r>
      <w:proofErr w:type="spellEnd"/>
      <w:r w:rsidR="00C66C7B">
        <w:t xml:space="preserve"> </w:t>
      </w:r>
      <w:r w:rsidR="003435CF">
        <w:t>helps look</w:t>
      </w:r>
      <w:r w:rsidR="00C66C7B">
        <w:t>up DNS record</w:t>
      </w:r>
      <w:r w:rsidR="00BC3713">
        <w:t>s</w:t>
      </w:r>
      <w:r w:rsidR="00C66C7B">
        <w:t xml:space="preserve">. </w:t>
      </w:r>
    </w:p>
    <w:p w14:paraId="406F0FD0" w14:textId="77777777" w:rsidR="00C66C7B" w:rsidRDefault="00C66C7B" w:rsidP="001F0913">
      <w:pPr>
        <w:contextualSpacing/>
      </w:pPr>
      <w:r>
        <w:t xml:space="preserve">Demo: </w:t>
      </w:r>
    </w:p>
    <w:p w14:paraId="36E5F87E" w14:textId="77777777" w:rsidR="00017E60" w:rsidRDefault="00C66C7B" w:rsidP="001F0913">
      <w:pPr>
        <w:contextualSpacing/>
      </w:pPr>
      <w:r>
        <w:t xml:space="preserve">Type: </w:t>
      </w:r>
    </w:p>
    <w:p w14:paraId="406F0FD1" w14:textId="27662E27" w:rsidR="00C66C7B" w:rsidRDefault="00305CB0" w:rsidP="001F0913">
      <w:pPr>
        <w:contextualSpacing/>
      </w:pPr>
      <w:proofErr w:type="spellStart"/>
      <w:r>
        <w:t>N</w:t>
      </w:r>
      <w:r w:rsidR="00C66C7B">
        <w:t>slook</w:t>
      </w:r>
      <w:r>
        <w:t>up</w:t>
      </w:r>
      <w:proofErr w:type="spellEnd"/>
      <w:r>
        <w:t xml:space="preserve"> www.google.com</w:t>
      </w:r>
    </w:p>
    <w:p w14:paraId="2174F912" w14:textId="0763AD4E" w:rsidR="00FE4D9F" w:rsidRDefault="00FE4D9F" w:rsidP="001F0913">
      <w:pPr>
        <w:contextualSpacing/>
      </w:pPr>
      <w:r>
        <w:t xml:space="preserve">The IP address for </w:t>
      </w:r>
      <w:r w:rsidR="00305CB0">
        <w:t>www.google.com</w:t>
      </w:r>
      <w:r>
        <w:t xml:space="preserve"> is given by my DNS server and shows up in the non-authoritative section since my DNS server is </w:t>
      </w:r>
      <w:r w:rsidR="00914ECC">
        <w:t xml:space="preserve">not </w:t>
      </w:r>
      <w:r>
        <w:t>the authority that maintains this record.</w:t>
      </w:r>
    </w:p>
    <w:p w14:paraId="3C52D53D" w14:textId="03C53FC6" w:rsidR="00FE4D9F" w:rsidRDefault="00FE4D9F" w:rsidP="001F0913">
      <w:pPr>
        <w:contextualSpacing/>
      </w:pPr>
      <w:r>
        <w:lastRenderedPageBreak/>
        <w:t>Let's do another example</w:t>
      </w:r>
      <w:r w:rsidR="00B16F3B">
        <w:t xml:space="preserve"> this time</w:t>
      </w:r>
      <w:r w:rsidR="00914ECC">
        <w:t>;</w:t>
      </w:r>
      <w:r w:rsidR="00B16F3B">
        <w:t xml:space="preserve"> I am trying to figure out the “authority”</w:t>
      </w:r>
      <w:r w:rsidR="00914ECC">
        <w:t xml:space="preserve"> (-type=ns)</w:t>
      </w:r>
      <w:r w:rsidR="00B16F3B">
        <w:t xml:space="preserve"> for </w:t>
      </w:r>
      <w:proofErr w:type="spellStart"/>
      <w:r w:rsidR="001A76AA">
        <w:t>google’s</w:t>
      </w:r>
      <w:proofErr w:type="spellEnd"/>
      <w:r w:rsidR="001A76AA">
        <w:t xml:space="preserve"> domain.</w:t>
      </w:r>
    </w:p>
    <w:p w14:paraId="1D0C4C85" w14:textId="49DCDBB7" w:rsidR="00B16F3B" w:rsidRDefault="00B16F3B" w:rsidP="001F0913">
      <w:pPr>
        <w:contextualSpacing/>
      </w:pPr>
      <w:proofErr w:type="spellStart"/>
      <w:r w:rsidRPr="00B16F3B">
        <w:t>nslookup</w:t>
      </w:r>
      <w:proofErr w:type="spellEnd"/>
      <w:r w:rsidRPr="00B16F3B">
        <w:t xml:space="preserve"> -type=ns </w:t>
      </w:r>
      <w:hyperlink r:id="rId29" w:history="1">
        <w:r w:rsidRPr="00A45F05">
          <w:rPr>
            <w:rStyle w:val="Hyperlink"/>
          </w:rPr>
          <w:t>www.google.com</w:t>
        </w:r>
      </w:hyperlink>
    </w:p>
    <w:p w14:paraId="2FB95652" w14:textId="412C3358" w:rsidR="00B16F3B" w:rsidRDefault="00305CB0" w:rsidP="001F0913">
      <w:pPr>
        <w:contextualSpacing/>
      </w:pPr>
      <w:r>
        <w:t xml:space="preserve">Turns out it is </w:t>
      </w:r>
      <w:r w:rsidRPr="00305CB0">
        <w:t>ns1.google.com</w:t>
      </w:r>
    </w:p>
    <w:p w14:paraId="57BA9B72" w14:textId="0589A204" w:rsidR="00914ECC" w:rsidRDefault="00914ECC" w:rsidP="001F0913">
      <w:pPr>
        <w:contextualSpacing/>
      </w:pPr>
      <w:r>
        <w:t xml:space="preserve">Finally, let’s do another lookup for </w:t>
      </w:r>
      <w:hyperlink r:id="rId30" w:history="1">
        <w:r w:rsidR="004D21DC" w:rsidRPr="00A45F05">
          <w:rPr>
            <w:rStyle w:val="Hyperlink"/>
          </w:rPr>
          <w:t>www.google.com</w:t>
        </w:r>
      </w:hyperlink>
      <w:r w:rsidR="004D21DC">
        <w:t>:</w:t>
      </w:r>
    </w:p>
    <w:p w14:paraId="0D79B9B8" w14:textId="211550A3" w:rsidR="004D21DC" w:rsidRDefault="00DC3C8C" w:rsidP="001F0913">
      <w:pPr>
        <w:contextualSpacing/>
      </w:pPr>
      <w:proofErr w:type="spellStart"/>
      <w:r w:rsidRPr="00DC3C8C">
        <w:t>nslookup</w:t>
      </w:r>
      <w:proofErr w:type="spellEnd"/>
      <w:r w:rsidRPr="00DC3C8C">
        <w:t xml:space="preserve"> www.google.com ns1.google.com</w:t>
      </w:r>
    </w:p>
    <w:p w14:paraId="3DE37821" w14:textId="30EBF0F9" w:rsidR="00FE4D9F" w:rsidRDefault="00FE4D9F" w:rsidP="001F0913">
      <w:pPr>
        <w:contextualSpacing/>
      </w:pPr>
      <w:r>
        <w:t xml:space="preserve">We will get the </w:t>
      </w:r>
      <w:r w:rsidR="00DC3C8C">
        <w:t>same</w:t>
      </w:r>
      <w:r>
        <w:t xml:space="preserve"> IP</w:t>
      </w:r>
      <w:r w:rsidR="00DC3C8C">
        <w:t xml:space="preserve"> as before</w:t>
      </w:r>
      <w:r>
        <w:t xml:space="preserve">, but the reply will be </w:t>
      </w:r>
      <w:proofErr w:type="gramStart"/>
      <w:r>
        <w:t>authoritative</w:t>
      </w:r>
      <w:r w:rsidR="00D03E24">
        <w:t>(</w:t>
      </w:r>
      <w:proofErr w:type="gramEnd"/>
      <w:r w:rsidR="00D03E24">
        <w:t>does not say that the answer is non-authoritative)</w:t>
      </w:r>
      <w:r>
        <w:t xml:space="preserve"> since the authority which maintains this record is</w:t>
      </w:r>
      <w:r w:rsidR="00B00435">
        <w:t xml:space="preserve"> ns1.google.com, and we reached out to the authority this time</w:t>
      </w:r>
      <w:r>
        <w:t>.</w:t>
      </w:r>
    </w:p>
    <w:p w14:paraId="406F0FD3" w14:textId="513E1C30" w:rsidR="00C66C7B" w:rsidRDefault="00C66C7B" w:rsidP="001F0913">
      <w:pPr>
        <w:contextualSpacing/>
      </w:pPr>
      <w:r w:rsidRPr="67137371">
        <w:rPr>
          <w:b/>
          <w:bCs/>
        </w:rPr>
        <w:t>Tracert</w:t>
      </w:r>
      <w:r>
        <w:t xml:space="preserve"> (or traceroute for </w:t>
      </w:r>
      <w:r w:rsidR="5547F2E7">
        <w:t>MacOS/</w:t>
      </w:r>
      <w:r>
        <w:t xml:space="preserve">Linux): </w:t>
      </w:r>
      <w:r w:rsidR="00017E60">
        <w:t>This s</w:t>
      </w:r>
      <w:r>
        <w:t xml:space="preserve">hows all the hops your connection goes through to get to the destination. It tries each hop </w:t>
      </w:r>
      <w:r w:rsidR="00480668">
        <w:t>three</w:t>
      </w:r>
      <w:r>
        <w:t xml:space="preserve"> times and shows the res</w:t>
      </w:r>
      <w:r w:rsidR="077DA74C">
        <w:t>p</w:t>
      </w:r>
      <w:r>
        <w:t>onse time in 3 columns.</w:t>
      </w:r>
    </w:p>
    <w:p w14:paraId="406F0FD4" w14:textId="77777777" w:rsidR="00C66C7B" w:rsidRDefault="00C66C7B" w:rsidP="001F0913">
      <w:pPr>
        <w:contextualSpacing/>
      </w:pPr>
      <w:r>
        <w:t>Demo:</w:t>
      </w:r>
    </w:p>
    <w:p w14:paraId="4E878863" w14:textId="77777777" w:rsidR="00480668" w:rsidRDefault="00C66C7B" w:rsidP="001F0913">
      <w:pPr>
        <w:contextualSpacing/>
      </w:pPr>
      <w:r>
        <w:t xml:space="preserve">Type: </w:t>
      </w:r>
    </w:p>
    <w:p w14:paraId="406F0FD5" w14:textId="580EE582" w:rsidR="00C66C7B" w:rsidRDefault="00C66C7B" w:rsidP="001F0913">
      <w:pPr>
        <w:contextualSpacing/>
      </w:pPr>
      <w:r>
        <w:t>tracert www.bing.com</w:t>
      </w:r>
    </w:p>
    <w:p w14:paraId="406F0FD6" w14:textId="3D6C4B25" w:rsidR="00C66C7B" w:rsidRDefault="00C66C7B" w:rsidP="001F0913">
      <w:pPr>
        <w:contextualSpacing/>
      </w:pPr>
      <w:r>
        <w:t xml:space="preserve">Now, tracert </w:t>
      </w:r>
      <w:r w:rsidR="00480668">
        <w:t>the</w:t>
      </w:r>
      <w:r>
        <w:t xml:space="preserve"> def</w:t>
      </w:r>
      <w:r w:rsidR="0CB2BBAC">
        <w:t>ault</w:t>
      </w:r>
      <w:r>
        <w:t xml:space="preserve"> gateway that you noted f</w:t>
      </w:r>
      <w:r w:rsidR="00480668">
        <w:t>rom</w:t>
      </w:r>
      <w:r>
        <w:t xml:space="preserve"> ipconfig /all</w:t>
      </w:r>
    </w:p>
    <w:p w14:paraId="406F0FD7" w14:textId="77777777" w:rsidR="00C66C7B" w:rsidRDefault="00C66C7B" w:rsidP="001F0913">
      <w:pPr>
        <w:pStyle w:val="Heading2"/>
      </w:pPr>
      <w:r>
        <w:t>What is DNS Spoofing</w:t>
      </w:r>
      <w:r w:rsidR="0054710B">
        <w:t>/Poisoning</w:t>
      </w:r>
      <w:r>
        <w:t>?</w:t>
      </w:r>
    </w:p>
    <w:p w14:paraId="406F0FD8" w14:textId="7C4B8237" w:rsidR="00DD2D26" w:rsidRDefault="00C66C7B" w:rsidP="001F0913">
      <w:pPr>
        <w:contextualSpacing/>
      </w:pPr>
      <w:r>
        <w:t xml:space="preserve">DNS Spoofing, also known as DNS Cache Poisoning, will map legitimate domain names to false IPs. For example, www.citibank.com will send you to a fake Citibank site. </w:t>
      </w:r>
      <w:r w:rsidR="00E27A9F">
        <w:t>However, i</w:t>
      </w:r>
      <w:r>
        <w:t xml:space="preserve">t will look and feel </w:t>
      </w:r>
      <w:r w:rsidR="00E27A9F">
        <w:t>precise</w:t>
      </w:r>
      <w:r>
        <w:t>ly like Citibank</w:t>
      </w:r>
      <w:r w:rsidR="00E4207D">
        <w:t>'</w:t>
      </w:r>
      <w:r>
        <w:t>s site. You will type in your user id and password</w:t>
      </w:r>
      <w:r w:rsidR="00E27A9F">
        <w:t>,</w:t>
      </w:r>
      <w:r>
        <w:t xml:space="preserve"> and it will probably say something like</w:t>
      </w:r>
      <w:r w:rsidR="00E27A9F">
        <w:t>,</w:t>
      </w:r>
      <w:r>
        <w:t xml:space="preserve"> </w:t>
      </w:r>
      <w:r w:rsidR="00E4207D">
        <w:t>"</w:t>
      </w:r>
      <w:r>
        <w:t>we are experiencing technical difficulty</w:t>
      </w:r>
      <w:proofErr w:type="gramStart"/>
      <w:r>
        <w:t>…..</w:t>
      </w:r>
      <w:proofErr w:type="gramEnd"/>
      <w:r>
        <w:t>blah blah blah</w:t>
      </w:r>
      <w:r w:rsidR="00E4207D">
        <w:t>"</w:t>
      </w:r>
      <w:r>
        <w:t>. The hacker, meanwhile, will use your user id and password to transfer all your money to some offshore account</w:t>
      </w:r>
      <w:r w:rsidR="00E27A9F">
        <w:t>,</w:t>
      </w:r>
      <w:r>
        <w:t xml:space="preserve"> and you will probably never see that money.</w:t>
      </w:r>
    </w:p>
    <w:p w14:paraId="406F0FDA" w14:textId="726BFD4E" w:rsidR="00950FEF" w:rsidRDefault="0019272F" w:rsidP="001F0913">
      <w:pPr>
        <w:contextualSpacing/>
      </w:pPr>
      <w:r>
        <w:t>DNS spoofing is ea</w:t>
      </w:r>
      <w:r w:rsidR="4F658EA5">
        <w:t>sy</w:t>
      </w:r>
      <w:r>
        <w:t xml:space="preserve"> to accomplish when you have already done a man-in-the-middle attack using ARP spoofing. </w:t>
      </w:r>
    </w:p>
    <w:p w14:paraId="406F0FDB" w14:textId="37D7B004" w:rsidR="00950FEF" w:rsidRDefault="00991C04" w:rsidP="001F0913">
      <w:pPr>
        <w:contextualSpacing/>
      </w:pPr>
      <w:r>
        <w:t xml:space="preserve">Demo: show </w:t>
      </w:r>
      <w:r w:rsidR="00E34A65">
        <w:t>DNS spoofing of www.facebook.com by modifying /</w:t>
      </w:r>
      <w:proofErr w:type="spellStart"/>
      <w:r w:rsidR="00E34A65">
        <w:t>etc</w:t>
      </w:r>
      <w:proofErr w:type="spellEnd"/>
      <w:r w:rsidR="00E34A65">
        <w:t>/hosts file</w:t>
      </w:r>
      <w:r w:rsidR="00136EF8">
        <w:t xml:space="preserve"> (seed </w:t>
      </w:r>
      <w:r w:rsidR="00506B7F">
        <w:t>class</w:t>
      </w:r>
      <w:r w:rsidR="00136EF8">
        <w:t xml:space="preserve"> demo</w:t>
      </w:r>
      <w:r w:rsidR="00506B7F">
        <w:t xml:space="preserve"> in private mode</w:t>
      </w:r>
      <w:r w:rsidR="00136EF8">
        <w:t>)</w:t>
      </w:r>
    </w:p>
    <w:p w14:paraId="406F0FDE" w14:textId="77777777" w:rsidR="00F95793" w:rsidRDefault="00F95793" w:rsidP="001F0913">
      <w:pPr>
        <w:pStyle w:val="Heading2"/>
      </w:pPr>
      <w:r>
        <w:lastRenderedPageBreak/>
        <w:t>Steganography</w:t>
      </w:r>
      <w:r w:rsidR="001D7B71">
        <w:t xml:space="preserve"> Demo</w:t>
      </w:r>
    </w:p>
    <w:p w14:paraId="406F0FDF" w14:textId="2F0E66A4" w:rsidR="001D7B71" w:rsidRDefault="00F95793" w:rsidP="001F0913">
      <w:pPr>
        <w:contextualSpacing/>
      </w:pPr>
      <w:r>
        <w:t xml:space="preserve">At this point, we </w:t>
      </w:r>
      <w:r w:rsidR="00E007F2">
        <w:t>will</w:t>
      </w:r>
      <w:r>
        <w:t xml:space="preserve"> learn how </w:t>
      </w:r>
      <w:r w:rsidR="001D7B71">
        <w:t>steganography</w:t>
      </w:r>
      <w:r>
        <w:t xml:space="preserve"> can be done at a </w:t>
      </w:r>
      <w:r w:rsidR="00E007F2">
        <w:t>fundamental</w:t>
      </w:r>
      <w:r>
        <w:t xml:space="preserve"> level. </w:t>
      </w:r>
      <w:r w:rsidR="00E007F2">
        <w:t>First, w</w:t>
      </w:r>
      <w:r>
        <w:t>e will learn how to hide an executable inside an image and extract the executable from the image.</w:t>
      </w:r>
    </w:p>
    <w:p w14:paraId="406F0FE0" w14:textId="56846AC8" w:rsidR="00F95793" w:rsidRDefault="00F95793" w:rsidP="001F0913">
      <w:pPr>
        <w:pStyle w:val="ListParagraph"/>
        <w:numPr>
          <w:ilvl w:val="0"/>
          <w:numId w:val="27"/>
        </w:numPr>
      </w:pPr>
      <w:r>
        <w:t>Assuming we have an image named cat.jpg and an executable putty.exe in the same folder. We will first zip up the image in putty.zip. Then from the command prompt</w:t>
      </w:r>
      <w:r w:rsidR="00E007F2">
        <w:t>,</w:t>
      </w:r>
      <w:r>
        <w:t xml:space="preserve"> we will run:</w:t>
      </w:r>
    </w:p>
    <w:p w14:paraId="406F0FE1" w14:textId="77777777" w:rsidR="00F95793" w:rsidRDefault="00F95793" w:rsidP="001F0913">
      <w:pPr>
        <w:contextualSpacing/>
      </w:pPr>
      <w:r>
        <w:t>copy /b cat.jpg + putty.zip</w:t>
      </w:r>
    </w:p>
    <w:p w14:paraId="406F0FE2" w14:textId="77777777" w:rsidR="00F95793" w:rsidRDefault="00F95793" w:rsidP="001F0913">
      <w:pPr>
        <w:contextualSpacing/>
      </w:pPr>
      <w:r>
        <w:t>This will copy the zip inside the image. You can still view the image without any problem.</w:t>
      </w:r>
    </w:p>
    <w:p w14:paraId="406F0FE3" w14:textId="6832AFAC" w:rsidR="00F95793" w:rsidRDefault="001D7B71" w:rsidP="001F0913">
      <w:pPr>
        <w:contextualSpacing/>
      </w:pPr>
      <w:r>
        <w:t xml:space="preserve">Now, </w:t>
      </w:r>
      <w:r w:rsidR="00F95793">
        <w:t>Open cat.jpg with a</w:t>
      </w:r>
      <w:r w:rsidR="00E007F2">
        <w:t>n</w:t>
      </w:r>
      <w:r w:rsidR="00F95793">
        <w:t xml:space="preserve"> unzipping program like 7-zip or </w:t>
      </w:r>
      <w:r>
        <w:t>W</w:t>
      </w:r>
      <w:r w:rsidR="00F95793">
        <w:t>in</w:t>
      </w:r>
      <w:r>
        <w:t>Z</w:t>
      </w:r>
      <w:r w:rsidR="00F95793">
        <w:t>ip. You will see the executable inside the image. You can click on the executable</w:t>
      </w:r>
      <w:r w:rsidR="00E007F2">
        <w:t>,</w:t>
      </w:r>
      <w:r w:rsidR="00F95793">
        <w:t xml:space="preserve"> and it will pop</w:t>
      </w:r>
      <w:r w:rsidR="00E007F2">
        <w:t xml:space="preserve"> </w:t>
      </w:r>
      <w:r w:rsidR="00F95793">
        <w:t>up. You can also extract it out.</w:t>
      </w:r>
    </w:p>
    <w:p w14:paraId="406F0FE4" w14:textId="53A5C862" w:rsidR="00F95793" w:rsidRDefault="00F95793" w:rsidP="001F0913">
      <w:pPr>
        <w:contextualSpacing/>
      </w:pPr>
      <w:r>
        <w:t xml:space="preserve">Putty is a harmless executable used to connect with other machines. So, </w:t>
      </w:r>
      <w:r w:rsidR="00E007F2">
        <w:t xml:space="preserve">we have </w:t>
      </w:r>
      <w:r>
        <w:t>nothing to worry</w:t>
      </w:r>
      <w:r w:rsidR="006D4F79">
        <w:t xml:space="preserve"> about</w:t>
      </w:r>
      <w:r>
        <w:t>.</w:t>
      </w:r>
    </w:p>
    <w:p w14:paraId="406F0FE5" w14:textId="3FC593E2" w:rsidR="001B48D8" w:rsidRDefault="001B48D8" w:rsidP="001F0913">
      <w:pPr>
        <w:pStyle w:val="ListParagraph"/>
        <w:numPr>
          <w:ilvl w:val="0"/>
          <w:numId w:val="27"/>
        </w:numPr>
      </w:pPr>
      <w:r>
        <w:t>Assuming you have an image named marbles.bmp, run s-Tools.exe. Drag and drop marbles.bmp inside s-Tools. Now, drag and drop putty.exe inside the image of marbles. A popup wi</w:t>
      </w:r>
      <w:r w:rsidR="55CC2509">
        <w:t>ll</w:t>
      </w:r>
      <w:r>
        <w:t xml:space="preserve"> ask for a </w:t>
      </w:r>
      <w:r w:rsidR="00E4207D">
        <w:t>"</w:t>
      </w:r>
      <w:r>
        <w:t>passphrase</w:t>
      </w:r>
      <w:r w:rsidR="00E4207D">
        <w:t>"</w:t>
      </w:r>
      <w:r>
        <w:t xml:space="preserve"> and verify it.</w:t>
      </w:r>
      <w:r w:rsidR="00E42E05">
        <w:t xml:space="preserve"> Enter any passphrase you like.</w:t>
      </w:r>
      <w:r>
        <w:t xml:space="preserve"> A new frame will </w:t>
      </w:r>
      <w:proofErr w:type="spellStart"/>
      <w:r>
        <w:t>popup</w:t>
      </w:r>
      <w:proofErr w:type="spellEnd"/>
      <w:r>
        <w:t xml:space="preserve"> with the same image</w:t>
      </w:r>
      <w:r w:rsidR="00E432DF">
        <w:t>,</w:t>
      </w:r>
      <w:r>
        <w:t xml:space="preserve"> and </w:t>
      </w:r>
      <w:r w:rsidR="00E432DF">
        <w:t xml:space="preserve">the </w:t>
      </w:r>
      <w:r>
        <w:t xml:space="preserve">title would be </w:t>
      </w:r>
      <w:r w:rsidR="00E4207D">
        <w:t>"</w:t>
      </w:r>
      <w:r>
        <w:t>hidden data</w:t>
      </w:r>
      <w:r w:rsidR="006D4F79">
        <w:t>."</w:t>
      </w:r>
      <w:r>
        <w:t xml:space="preserve">  Right</w:t>
      </w:r>
      <w:r w:rsidR="00E432DF">
        <w:t>-</w:t>
      </w:r>
      <w:r>
        <w:t xml:space="preserve">click on it, select </w:t>
      </w:r>
      <w:r w:rsidR="00E4207D">
        <w:t>"</w:t>
      </w:r>
      <w:r>
        <w:t xml:space="preserve">Save </w:t>
      </w:r>
      <w:proofErr w:type="gramStart"/>
      <w:r>
        <w:t>as..</w:t>
      </w:r>
      <w:proofErr w:type="gramEnd"/>
      <w:r w:rsidR="00E4207D">
        <w:t>"</w:t>
      </w:r>
      <w:r>
        <w:t xml:space="preserve"> and name marbles_danger.bmp.</w:t>
      </w:r>
      <w:r w:rsidR="00E42E05">
        <w:t xml:space="preserve"> Close s-Tools.</w:t>
      </w:r>
      <w:r>
        <w:t xml:space="preserve"> Open marbles_danger.bmp</w:t>
      </w:r>
      <w:r w:rsidR="00E432DF">
        <w:t>,</w:t>
      </w:r>
      <w:r>
        <w:t xml:space="preserve"> and it will appear harmless</w:t>
      </w:r>
      <w:r w:rsidR="00E432DF">
        <w:t>,</w:t>
      </w:r>
      <w:r>
        <w:t xml:space="preserve"> but it has putty.exe embedded in it that you can</w:t>
      </w:r>
      <w:r w:rsidR="00E4207D">
        <w:t>'</w:t>
      </w:r>
      <w:r>
        <w:t>t see.</w:t>
      </w:r>
    </w:p>
    <w:p w14:paraId="406F0FE6" w14:textId="049F3063" w:rsidR="00E42E05" w:rsidRDefault="00824958" w:rsidP="001F0913">
      <w:pPr>
        <w:pStyle w:val="ListParagraph"/>
        <w:ind w:left="360"/>
      </w:pPr>
      <w:r>
        <w:t xml:space="preserve">Open s-Tools again and drag and drop </w:t>
      </w:r>
      <w:r w:rsidR="00E42E05">
        <w:t>marbles_danger.bmp in it</w:t>
      </w:r>
      <w:r w:rsidR="00E432DF">
        <w:t>:</w:t>
      </w:r>
      <w:r w:rsidR="00E42E05">
        <w:t xml:space="preserve"> Right</w:t>
      </w:r>
      <w:r w:rsidR="00E432DF">
        <w:t>-</w:t>
      </w:r>
      <w:r w:rsidR="00E42E05">
        <w:t xml:space="preserve">click and select reveal. Enter </w:t>
      </w:r>
      <w:r w:rsidR="00E432DF">
        <w:t>the</w:t>
      </w:r>
      <w:r w:rsidR="00E42E05">
        <w:t xml:space="preserve"> passphrase that you entered before and verify it. A popup will show putty.exe. </w:t>
      </w:r>
      <w:r w:rsidR="00FE4D9F">
        <w:t>On your hard disk, you can right-click on it and select "Save as…" putty.exe</w:t>
      </w:r>
      <w:r w:rsidR="00E42E05">
        <w:t>.</w:t>
      </w:r>
    </w:p>
    <w:p w14:paraId="406F0FEB" w14:textId="77777777" w:rsidR="00CA0B0B" w:rsidRDefault="00CA0B0B" w:rsidP="001F0913">
      <w:pPr>
        <w:contextualSpacing/>
      </w:pPr>
    </w:p>
    <w:p w14:paraId="406F0FEC" w14:textId="77777777" w:rsidR="0021718F" w:rsidRDefault="0021718F" w:rsidP="001F0913">
      <w:pPr>
        <w:contextualSpacing/>
      </w:pPr>
      <w:r>
        <w:br w:type="page"/>
      </w:r>
    </w:p>
    <w:p w14:paraId="406F0FED" w14:textId="77777777" w:rsidR="0021718F" w:rsidRDefault="0021718F" w:rsidP="001F0913">
      <w:pPr>
        <w:pStyle w:val="Heading1"/>
      </w:pPr>
      <w:r>
        <w:lastRenderedPageBreak/>
        <w:t xml:space="preserve">Homework </w:t>
      </w:r>
      <w:r w:rsidRPr="0021718F">
        <w:rPr>
          <w:sz w:val="72"/>
          <w:szCs w:val="72"/>
        </w:rPr>
        <w:t>1</w:t>
      </w:r>
      <w:r>
        <w:tab/>
      </w:r>
    </w:p>
    <w:p w14:paraId="406F0FEE" w14:textId="61264B79" w:rsidR="0021718F" w:rsidRDefault="0021718F" w:rsidP="001F0913">
      <w:pPr>
        <w:pStyle w:val="ListParagraph"/>
        <w:numPr>
          <w:ilvl w:val="0"/>
          <w:numId w:val="25"/>
        </w:numPr>
      </w:pPr>
      <w:r>
        <w:t xml:space="preserve">Run IPConfig /all on your home machine (it is </w:t>
      </w:r>
      <w:r w:rsidR="00E4207D">
        <w:t>"</w:t>
      </w:r>
      <w:r>
        <w:t>ifconfig</w:t>
      </w:r>
      <w:r w:rsidR="00E4207D">
        <w:t>"</w:t>
      </w:r>
      <w:r w:rsidR="00AB21B0">
        <w:t xml:space="preserve"> and no </w:t>
      </w:r>
      <w:r w:rsidR="00E4207D">
        <w:t>"</w:t>
      </w:r>
      <w:r w:rsidR="00AB21B0">
        <w:t>/all</w:t>
      </w:r>
      <w:r w:rsidR="00E4207D">
        <w:t>"</w:t>
      </w:r>
      <w:r>
        <w:t xml:space="preserve"> on Mac and Linux). How many</w:t>
      </w:r>
      <w:r w:rsidR="00C02265">
        <w:t xml:space="preserve"> </w:t>
      </w:r>
      <w:proofErr w:type="gramStart"/>
      <w:r w:rsidR="00C02265">
        <w:t>physical(</w:t>
      </w:r>
      <w:proofErr w:type="gramEnd"/>
      <w:r>
        <w:t>MAC</w:t>
      </w:r>
      <w:r w:rsidR="00C02265">
        <w:t>)</w:t>
      </w:r>
      <w:r>
        <w:t xml:space="preserve"> addresses do you have? What are they </w:t>
      </w:r>
      <w:r w:rsidR="009A19B6">
        <w:t xml:space="preserve">used </w:t>
      </w:r>
      <w:r>
        <w:t>for?</w:t>
      </w:r>
      <w:r w:rsidR="00C14CCA">
        <w:t xml:space="preserve"> How many of them have IPv4 Addresses?</w:t>
      </w:r>
      <w:r>
        <w:t xml:space="preserve"> What is your default </w:t>
      </w:r>
      <w:r w:rsidR="006A0B4B">
        <w:t>g</w:t>
      </w:r>
      <w:r>
        <w:t>ateway (router)?</w:t>
      </w:r>
    </w:p>
    <w:p w14:paraId="406F0FEF" w14:textId="6631F7E3" w:rsidR="0021718F" w:rsidRDefault="0021718F" w:rsidP="001F0913">
      <w:pPr>
        <w:pStyle w:val="ListParagraph"/>
        <w:numPr>
          <w:ilvl w:val="0"/>
          <w:numId w:val="25"/>
        </w:numPr>
      </w:pPr>
      <w:r>
        <w:t>Can you get to your router</w:t>
      </w:r>
      <w:r w:rsidR="006A0B4B">
        <w:t xml:space="preserve"> (default gateway) </w:t>
      </w:r>
      <w:r>
        <w:t>using your browser</w:t>
      </w:r>
      <w:r w:rsidR="00E42E05">
        <w:t xml:space="preserve"> and router</w:t>
      </w:r>
      <w:r w:rsidR="00E4207D">
        <w:t>'</w:t>
      </w:r>
      <w:r w:rsidR="00E42E05">
        <w:t>s IP address</w:t>
      </w:r>
      <w:r>
        <w:t xml:space="preserve">? If so, is your router password protected? If yes, is </w:t>
      </w:r>
      <w:r w:rsidR="79A5E115">
        <w:t xml:space="preserve">it </w:t>
      </w:r>
      <w:r>
        <w:t xml:space="preserve">using </w:t>
      </w:r>
      <w:r w:rsidR="7F373B8E">
        <w:t xml:space="preserve">a </w:t>
      </w:r>
      <w:r>
        <w:t xml:space="preserve">default password (google search default password for your </w:t>
      </w:r>
      <w:r w:rsidR="00E42E05">
        <w:t xml:space="preserve">type of </w:t>
      </w:r>
      <w:r>
        <w:t>router</w:t>
      </w:r>
      <w:r w:rsidR="00E42E05">
        <w:t xml:space="preserve"> and try it</w:t>
      </w:r>
      <w:r>
        <w:t>)? Speak to your parent</w:t>
      </w:r>
      <w:r w:rsidR="00E42E05">
        <w:t>s</w:t>
      </w:r>
      <w:r>
        <w:t xml:space="preserve"> if you see no password or default password. </w:t>
      </w:r>
    </w:p>
    <w:p w14:paraId="406F0FF0" w14:textId="34B01CDA" w:rsidR="00ED244E" w:rsidRDefault="006D4F79" w:rsidP="001F0913">
      <w:pPr>
        <w:pStyle w:val="ListParagraph"/>
        <w:numPr>
          <w:ilvl w:val="0"/>
          <w:numId w:val="25"/>
        </w:numPr>
      </w:pPr>
      <w:r>
        <w:t>P</w:t>
      </w:r>
      <w:r w:rsidR="0021718F">
        <w:t xml:space="preserve">ing </w:t>
      </w:r>
      <w:hyperlink r:id="rId31" w:history="1">
        <w:r w:rsidR="0076243A" w:rsidRPr="00217896">
          <w:rPr>
            <w:rStyle w:val="Hyperlink"/>
          </w:rPr>
          <w:t>www.google.com</w:t>
        </w:r>
      </w:hyperlink>
      <w:r w:rsidR="0021718F">
        <w:t>?</w:t>
      </w:r>
      <w:r w:rsidR="0076243A">
        <w:t xml:space="preserve"> If it never stops, press </w:t>
      </w:r>
      <w:proofErr w:type="spellStart"/>
      <w:r w:rsidR="0076243A">
        <w:t>control+C</w:t>
      </w:r>
      <w:proofErr w:type="spellEnd"/>
      <w:r w:rsidR="0076243A">
        <w:t xml:space="preserve"> to stop it.</w:t>
      </w:r>
      <w:r w:rsidR="0021718F">
        <w:t xml:space="preserve"> Does it respond?</w:t>
      </w:r>
      <w:r w:rsidR="00E42E05">
        <w:t xml:space="preserve"> </w:t>
      </w:r>
      <w:r w:rsidR="00B637A7">
        <w:t>What IP address does it return?</w:t>
      </w:r>
    </w:p>
    <w:p w14:paraId="5ED41FFB" w14:textId="2F219F93" w:rsidR="00AB21B0" w:rsidRDefault="005658E9" w:rsidP="000A1921">
      <w:pPr>
        <w:pStyle w:val="ListParagraph"/>
        <w:numPr>
          <w:ilvl w:val="0"/>
          <w:numId w:val="25"/>
        </w:numPr>
      </w:pPr>
      <w:proofErr w:type="spellStart"/>
      <w:r>
        <w:t>nsl</w:t>
      </w:r>
      <w:r w:rsidR="0021718F">
        <w:t>ookup</w:t>
      </w:r>
      <w:proofErr w:type="spellEnd"/>
      <w:r w:rsidR="0021718F">
        <w:t xml:space="preserve"> </w:t>
      </w:r>
      <w:hyperlink r:id="rId32" w:history="1">
        <w:r w:rsidR="0002099F" w:rsidRPr="00825C13">
          <w:rPr>
            <w:rStyle w:val="Hyperlink"/>
          </w:rPr>
          <w:t>www.google.com</w:t>
        </w:r>
      </w:hyperlink>
      <w:r w:rsidR="0002099F">
        <w:t xml:space="preserve">. </w:t>
      </w:r>
      <w:r w:rsidR="00B637A7">
        <w:t xml:space="preserve">Check the </w:t>
      </w:r>
      <w:r w:rsidR="00B637A7" w:rsidRPr="00991326">
        <w:t>Non-authoritative answer</w:t>
      </w:r>
      <w:r w:rsidR="00B637A7">
        <w:t xml:space="preserve"> section. </w:t>
      </w:r>
      <w:r w:rsidR="00D86AB2">
        <w:t>What IP address</w:t>
      </w:r>
      <w:r w:rsidR="00B637A7">
        <w:t>es</w:t>
      </w:r>
      <w:r w:rsidR="00D86AB2">
        <w:t xml:space="preserve"> does it return?</w:t>
      </w:r>
      <w:r w:rsidR="00B637A7">
        <w:t xml:space="preserve"> </w:t>
      </w:r>
      <w:r w:rsidR="002923CD">
        <w:t>Two? One is IPv6 (alphanumeric</w:t>
      </w:r>
      <w:r w:rsidR="00EA51A0">
        <w:t>)</w:t>
      </w:r>
      <w:r w:rsidR="0047157B">
        <w:t>,</w:t>
      </w:r>
      <w:r w:rsidR="00EA51A0">
        <w:t xml:space="preserve"> and the other is IPv4(numeric)?</w:t>
      </w:r>
      <w:r w:rsidR="00D86AB2">
        <w:t xml:space="preserve"> Does </w:t>
      </w:r>
      <w:r w:rsidR="00EA51A0">
        <w:t>IPv4</w:t>
      </w:r>
      <w:r w:rsidR="0047157B">
        <w:t>(numeric) one</w:t>
      </w:r>
      <w:r w:rsidR="00D86AB2">
        <w:t xml:space="preserve"> match with the IP returned by ping?</w:t>
      </w:r>
      <w:r w:rsidR="00991326">
        <w:t xml:space="preserve"> It should.</w:t>
      </w:r>
    </w:p>
    <w:p w14:paraId="51F4CA58" w14:textId="36BE07F2" w:rsidR="00AB21B0" w:rsidRDefault="00AB21B0" w:rsidP="001F0913">
      <w:pPr>
        <w:pStyle w:val="ListParagraph"/>
        <w:numPr>
          <w:ilvl w:val="0"/>
          <w:numId w:val="25"/>
        </w:numPr>
      </w:pPr>
      <w:r>
        <w:t>Google search</w:t>
      </w:r>
      <w:r w:rsidR="00991326">
        <w:t xml:space="preserve"> for </w:t>
      </w:r>
      <w:r w:rsidR="00FE4D9F">
        <w:t>"</w:t>
      </w:r>
      <w:r w:rsidR="00991326" w:rsidRPr="00991326">
        <w:t>Metasploit project was hacked</w:t>
      </w:r>
      <w:r w:rsidR="00FE4D9F">
        <w:t>"</w:t>
      </w:r>
      <w:r>
        <w:t xml:space="preserve"> and find out what </w:t>
      </w:r>
      <w:r w:rsidR="00B757BD">
        <w:t>kind of attack</w:t>
      </w:r>
      <w:r>
        <w:t xml:space="preserve"> </w:t>
      </w:r>
      <w:r w:rsidR="00B757BD">
        <w:t>the</w:t>
      </w:r>
      <w:r w:rsidR="00AF6F10">
        <w:t xml:space="preserve"> </w:t>
      </w:r>
      <w:r>
        <w:t>Metasploit project</w:t>
      </w:r>
      <w:r w:rsidR="00B757BD">
        <w:t xml:space="preserve"> suffered from</w:t>
      </w:r>
      <w:r>
        <w:t xml:space="preserve">. Does it </w:t>
      </w:r>
      <w:r w:rsidR="00A46B5F">
        <w:t xml:space="preserve">sound familiar? </w:t>
      </w:r>
      <w:r>
        <w:t>Expl</w:t>
      </w:r>
      <w:r w:rsidR="00AF6F10">
        <w:t>ai</w:t>
      </w:r>
      <w:r>
        <w:t>n.</w:t>
      </w:r>
    </w:p>
    <w:p w14:paraId="22150BDB" w14:textId="78D39E88" w:rsidR="0011327A" w:rsidRDefault="00624D11" w:rsidP="0023325B">
      <w:pPr>
        <w:pStyle w:val="ListParagraph"/>
        <w:numPr>
          <w:ilvl w:val="0"/>
          <w:numId w:val="25"/>
        </w:numPr>
      </w:pPr>
      <w:r>
        <w:t xml:space="preserve">What is </w:t>
      </w:r>
      <w:proofErr w:type="spellStart"/>
      <w:r w:rsidRPr="00624D11">
        <w:t>DNSpionage</w:t>
      </w:r>
      <w:proofErr w:type="spellEnd"/>
      <w:r w:rsidR="005916A1">
        <w:t>?</w:t>
      </w:r>
      <w:r w:rsidR="00AF6F10">
        <w:t xml:space="preserve"> </w:t>
      </w:r>
      <w:r w:rsidR="00CD6575">
        <w:t>How to stop it? Watch the following video before you answer it in your own words:</w:t>
      </w:r>
    </w:p>
    <w:p w14:paraId="6975B83F" w14:textId="7EC3BCA3" w:rsidR="00CD6575" w:rsidRDefault="00815016" w:rsidP="00CD6575">
      <w:pPr>
        <w:pStyle w:val="ListParagraph"/>
      </w:pPr>
      <w:hyperlink r:id="rId33" w:history="1">
        <w:r w:rsidR="00CD6575" w:rsidRPr="00F91851">
          <w:rPr>
            <w:rStyle w:val="Hyperlink"/>
          </w:rPr>
          <w:t>https://www.youtube.com/watch?v=H1mwVTmFlNk&amp;t=57s</w:t>
        </w:r>
      </w:hyperlink>
    </w:p>
    <w:p w14:paraId="361832D2" w14:textId="77777777" w:rsidR="00CD6575" w:rsidRDefault="00CD6575" w:rsidP="00CD6575">
      <w:pPr>
        <w:pStyle w:val="ListParagraph"/>
      </w:pPr>
    </w:p>
    <w:sectPr w:rsidR="00CD6575">
      <w:headerReference w:type="default" r:id="rId34"/>
      <w:footerReference w:type="default" r:id="rId35"/>
      <w:headerReference w:type="first" r:id="rId36"/>
      <w:footerReference w:type="first" r:id="rId37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38F7D" w14:textId="77777777" w:rsidR="00815016" w:rsidRDefault="00815016">
      <w:pPr>
        <w:spacing w:before="0" w:after="0" w:line="240" w:lineRule="auto"/>
      </w:pPr>
      <w:r>
        <w:separator/>
      </w:r>
    </w:p>
    <w:p w14:paraId="07C4AE9E" w14:textId="77777777" w:rsidR="00815016" w:rsidRDefault="00815016"/>
  </w:endnote>
  <w:endnote w:type="continuationSeparator" w:id="0">
    <w:p w14:paraId="7C516F03" w14:textId="77777777" w:rsidR="00815016" w:rsidRDefault="00815016">
      <w:pPr>
        <w:spacing w:before="0" w:after="0" w:line="240" w:lineRule="auto"/>
      </w:pPr>
      <w:r>
        <w:continuationSeparator/>
      </w:r>
    </w:p>
    <w:p w14:paraId="5B1CB68E" w14:textId="77777777" w:rsidR="00815016" w:rsidRDefault="0081501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79305169"/>
      <w:docPartObj>
        <w:docPartGallery w:val="Page Numbers (Bottom of Page)"/>
        <w:docPartUnique/>
      </w:docPartObj>
    </w:sdtPr>
    <w:sdtEndPr/>
    <w:sdtContent>
      <w:sdt>
        <w:sdtPr>
          <w:id w:val="-783890529"/>
          <w:docPartObj>
            <w:docPartGallery w:val="Page Numbers (Top of Page)"/>
            <w:docPartUnique/>
          </w:docPartObj>
        </w:sdtPr>
        <w:sdtEndPr/>
        <w:sdtContent>
          <w:p w14:paraId="406F0FFD" w14:textId="77777777" w:rsidR="00743CE9" w:rsidRDefault="00743CE9" w:rsidP="00743CE9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06F0FFE" w14:textId="77777777" w:rsidR="00D4304F" w:rsidRDefault="00D4304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0535121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406F1008" w14:textId="77777777" w:rsidR="00EE1768" w:rsidRDefault="00EE1768" w:rsidP="001A50EF">
            <w:pPr>
              <w:pStyle w:val="Footer"/>
            </w:pPr>
            <w:r>
              <w:t>Mohammed Rahman</w:t>
            </w:r>
          </w:p>
          <w:p w14:paraId="406F1009" w14:textId="77777777" w:rsidR="00EE1768" w:rsidRDefault="00EE1768" w:rsidP="00EE1768">
            <w:pPr>
              <w:pStyle w:val="Footer"/>
            </w:pPr>
            <w:r>
              <w:t>Mar23@nyu.edu</w:t>
            </w:r>
            <w:r w:rsidR="001A50EF">
              <w:t xml:space="preserve"> </w:t>
            </w:r>
            <w:r w:rsidR="001A50EF">
              <w:tab/>
            </w:r>
            <w:r w:rsidR="001A50EF">
              <w:tab/>
            </w:r>
            <w:r w:rsidR="001A50EF">
              <w:tab/>
            </w:r>
            <w:r w:rsidR="001A50EF">
              <w:tab/>
            </w:r>
            <w:r w:rsidR="001A50EF">
              <w:tab/>
              <w:t xml:space="preserve">Page </w:t>
            </w:r>
            <w:r w:rsidR="001A50EF">
              <w:rPr>
                <w:b/>
                <w:bCs/>
              </w:rPr>
              <w:fldChar w:fldCharType="begin"/>
            </w:r>
            <w:r w:rsidR="001A50EF">
              <w:rPr>
                <w:b/>
                <w:bCs/>
              </w:rPr>
              <w:instrText xml:space="preserve"> PAGE </w:instrText>
            </w:r>
            <w:r w:rsidR="001A50EF">
              <w:rPr>
                <w:b/>
                <w:bCs/>
              </w:rPr>
              <w:fldChar w:fldCharType="separate"/>
            </w:r>
            <w:r w:rsidR="001A50EF">
              <w:rPr>
                <w:b/>
                <w:bCs/>
              </w:rPr>
              <w:t>1</w:t>
            </w:r>
            <w:r w:rsidR="001A50EF">
              <w:rPr>
                <w:b/>
                <w:bCs/>
              </w:rPr>
              <w:fldChar w:fldCharType="end"/>
            </w:r>
            <w:r w:rsidR="001A50EF">
              <w:t xml:space="preserve"> of </w:t>
            </w:r>
            <w:r w:rsidR="001A50EF">
              <w:rPr>
                <w:b/>
                <w:bCs/>
              </w:rPr>
              <w:fldChar w:fldCharType="begin"/>
            </w:r>
            <w:r w:rsidR="001A50EF">
              <w:rPr>
                <w:b/>
                <w:bCs/>
              </w:rPr>
              <w:instrText xml:space="preserve"> NUMPAGES  </w:instrText>
            </w:r>
            <w:r w:rsidR="001A50EF">
              <w:rPr>
                <w:b/>
                <w:bCs/>
              </w:rPr>
              <w:fldChar w:fldCharType="separate"/>
            </w:r>
            <w:r w:rsidR="001A50EF">
              <w:rPr>
                <w:b/>
                <w:bCs/>
              </w:rPr>
              <w:t>7</w:t>
            </w:r>
            <w:r w:rsidR="001A50EF">
              <w:rPr>
                <w:b/>
                <w:bCs/>
              </w:rPr>
              <w:fldChar w:fldCharType="end"/>
            </w:r>
          </w:p>
        </w:sdtContent>
      </w:sdt>
    </w:sdtContent>
  </w:sdt>
  <w:p w14:paraId="406F100A" w14:textId="77777777" w:rsidR="00D4304F" w:rsidRDefault="00D430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F20CDE" w14:textId="77777777" w:rsidR="00815016" w:rsidRDefault="00815016">
      <w:pPr>
        <w:spacing w:before="0" w:after="0" w:line="240" w:lineRule="auto"/>
      </w:pPr>
      <w:r>
        <w:separator/>
      </w:r>
    </w:p>
    <w:p w14:paraId="17E475C5" w14:textId="77777777" w:rsidR="00815016" w:rsidRDefault="00815016"/>
  </w:footnote>
  <w:footnote w:type="continuationSeparator" w:id="0">
    <w:p w14:paraId="7795F2E7" w14:textId="77777777" w:rsidR="00815016" w:rsidRDefault="00815016">
      <w:pPr>
        <w:spacing w:before="0" w:after="0" w:line="240" w:lineRule="auto"/>
      </w:pPr>
      <w:r>
        <w:continuationSeparator/>
      </w:r>
    </w:p>
    <w:p w14:paraId="4E948B44" w14:textId="77777777" w:rsidR="00815016" w:rsidRDefault="0081501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5"/>
      <w:gridCol w:w="3405"/>
      <w:gridCol w:w="3405"/>
    </w:tblGrid>
    <w:tr w:rsidR="2DDD42D7" w14:paraId="3CF988DA" w14:textId="77777777" w:rsidTr="2DDD42D7">
      <w:tc>
        <w:tcPr>
          <w:tcW w:w="3405" w:type="dxa"/>
        </w:tcPr>
        <w:p w14:paraId="3708F513" w14:textId="29A87545" w:rsidR="2DDD42D7" w:rsidRDefault="2DDD42D7" w:rsidP="2DDD42D7">
          <w:pPr>
            <w:pStyle w:val="Header"/>
            <w:ind w:left="-115"/>
          </w:pPr>
        </w:p>
      </w:tc>
      <w:tc>
        <w:tcPr>
          <w:tcW w:w="3405" w:type="dxa"/>
        </w:tcPr>
        <w:p w14:paraId="7B9DB759" w14:textId="5B8E4ABD" w:rsidR="2DDD42D7" w:rsidRDefault="2DDD42D7" w:rsidP="2DDD42D7">
          <w:pPr>
            <w:pStyle w:val="Header"/>
            <w:jc w:val="center"/>
          </w:pPr>
        </w:p>
      </w:tc>
      <w:tc>
        <w:tcPr>
          <w:tcW w:w="3405" w:type="dxa"/>
        </w:tcPr>
        <w:p w14:paraId="2AFD3EA0" w14:textId="03B925BF" w:rsidR="2DDD42D7" w:rsidRDefault="2DDD42D7" w:rsidP="2DDD42D7">
          <w:pPr>
            <w:pStyle w:val="Header"/>
            <w:ind w:right="-115"/>
            <w:jc w:val="right"/>
          </w:pPr>
        </w:p>
      </w:tc>
    </w:tr>
  </w:tbl>
  <w:p w14:paraId="14E091E4" w14:textId="18CA53D6" w:rsidR="2DDD42D7" w:rsidRDefault="2DDD42D7" w:rsidP="2DDD42D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6F0FFF" w14:textId="77777777" w:rsidR="00EE1768" w:rsidRDefault="001A50EF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06F100B" wp14:editId="406F100C">
          <wp:simplePos x="0" y="0"/>
          <wp:positionH relativeFrom="margin">
            <wp:posOffset>1023620</wp:posOffset>
          </wp:positionH>
          <wp:positionV relativeFrom="paragraph">
            <wp:posOffset>76200</wp:posOffset>
          </wp:positionV>
          <wp:extent cx="4445000" cy="583565"/>
          <wp:effectExtent l="0" t="0" r="0" b="6985"/>
          <wp:wrapSquare wrapText="bothSides"/>
          <wp:docPr id="1" name="Picture 1" descr="Macintosh HD:Users:deepa:Downloads:sps_long_colo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Macintosh HD:Users:deepa:Downloads:sps_long_colo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4500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06F1000" w14:textId="77777777" w:rsidR="00EE1768" w:rsidRDefault="00EE1768">
    <w:pPr>
      <w:pStyle w:val="Header"/>
    </w:pPr>
  </w:p>
  <w:p w14:paraId="406F1001" w14:textId="77777777" w:rsidR="00EE1768" w:rsidRDefault="00EE1768">
    <w:pPr>
      <w:pStyle w:val="Header"/>
    </w:pPr>
  </w:p>
  <w:p w14:paraId="406F1002" w14:textId="77777777" w:rsidR="00EE1768" w:rsidRDefault="00EE1768">
    <w:pPr>
      <w:pStyle w:val="Header"/>
    </w:pPr>
  </w:p>
  <w:p w14:paraId="406F1003" w14:textId="77777777" w:rsidR="00EE1768" w:rsidRPr="00EE1768" w:rsidRDefault="00EE1768" w:rsidP="00EE1768">
    <w:pPr>
      <w:pStyle w:val="Header"/>
      <w:jc w:val="center"/>
      <w:rPr>
        <w:sz w:val="48"/>
        <w:szCs w:val="48"/>
      </w:rPr>
    </w:pPr>
    <w:r w:rsidRPr="00EE1768">
      <w:rPr>
        <w:rFonts w:ascii="Helvetica" w:hAnsi="Helvetica" w:cs="Helvetica"/>
        <w:color w:val="000000"/>
        <w:sz w:val="48"/>
        <w:szCs w:val="48"/>
        <w:shd w:val="clear" w:color="auto" w:fill="FFFFFF"/>
      </w:rPr>
      <w:t>Cyber Defense</w:t>
    </w:r>
  </w:p>
  <w:p w14:paraId="406F1004" w14:textId="77777777" w:rsidR="00EE1768" w:rsidRP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 w:rsidRPr="00EE1768">
      <w:rPr>
        <w:rFonts w:ascii="Helvetica" w:hAnsi="Helvetica" w:cs="Helvetica"/>
        <w:color w:val="000000"/>
        <w:sz w:val="36"/>
        <w:szCs w:val="36"/>
        <w:shd w:val="clear" w:color="auto" w:fill="FFFFFF"/>
      </w:rPr>
      <w:t>HIGH1-CE9074</w:t>
    </w:r>
  </w:p>
  <w:p w14:paraId="406F1005" w14:textId="77777777" w:rsid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 w:rsidRPr="00EE1768">
      <w:rPr>
        <w:rFonts w:ascii="Helvetica" w:hAnsi="Helvetica" w:cs="Helvetica"/>
        <w:color w:val="000000"/>
        <w:sz w:val="36"/>
        <w:szCs w:val="36"/>
        <w:shd w:val="clear" w:color="auto" w:fill="FFFFFF"/>
      </w:rPr>
      <w:t>Session 1</w:t>
    </w:r>
  </w:p>
  <w:p w14:paraId="406F1006" w14:textId="77777777" w:rsidR="00EE1768" w:rsidRPr="00EE1768" w:rsidRDefault="00EE1768" w:rsidP="00EE1768">
    <w:pPr>
      <w:pStyle w:val="Header"/>
      <w:jc w:val="center"/>
      <w:rPr>
        <w:rFonts w:ascii="Helvetica" w:hAnsi="Helvetica" w:cs="Helvetica"/>
        <w:color w:val="000000"/>
        <w:sz w:val="36"/>
        <w:szCs w:val="36"/>
        <w:shd w:val="clear" w:color="auto" w:fill="FFFFFF"/>
      </w:rPr>
    </w:pPr>
    <w:r>
      <w:rPr>
        <w:rFonts w:ascii="Helvetica" w:hAnsi="Helvetica" w:cs="Helvetica"/>
        <w:noProof/>
        <w:color w:val="000000"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06F100D" wp14:editId="406F100E">
              <wp:simplePos x="0" y="0"/>
              <wp:positionH relativeFrom="page">
                <wp:align>left</wp:align>
              </wp:positionH>
              <wp:positionV relativeFrom="paragraph">
                <wp:posOffset>165735</wp:posOffset>
              </wp:positionV>
              <wp:extent cx="7734300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343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 w14:anchorId="12ED6CF6">
            <v:line id="Straight Connector 2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o:spid="_x0000_s1026" strokecolor="#0072c6 [3204]" strokeweight=".5pt" from="0,13.05pt" to="609pt,13.05pt" w14:anchorId="130CE4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">
              <v:stroke joinstyle="miter"/>
              <w10:wrap anchorx="page"/>
            </v:line>
          </w:pict>
        </mc:Fallback>
      </mc:AlternateContent>
    </w:r>
  </w:p>
  <w:p w14:paraId="406F1007" w14:textId="77777777" w:rsidR="00EE1768" w:rsidRDefault="00EE17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2E46A1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multilevel"/>
    <w:tmpl w:val="3C20FB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E"/>
    <w:multiLevelType w:val="hybridMultilevel"/>
    <w:tmpl w:val="9E92E06E"/>
    <w:lvl w:ilvl="0" w:tplc="6102FF7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64E4F13E">
      <w:numFmt w:val="decimal"/>
      <w:lvlText w:val=""/>
      <w:lvlJc w:val="left"/>
    </w:lvl>
    <w:lvl w:ilvl="2" w:tplc="5F000D5E">
      <w:numFmt w:val="decimal"/>
      <w:lvlText w:val=""/>
      <w:lvlJc w:val="left"/>
    </w:lvl>
    <w:lvl w:ilvl="3" w:tplc="2210395C">
      <w:numFmt w:val="decimal"/>
      <w:lvlText w:val=""/>
      <w:lvlJc w:val="left"/>
    </w:lvl>
    <w:lvl w:ilvl="4" w:tplc="EE0CC91A">
      <w:numFmt w:val="decimal"/>
      <w:lvlText w:val=""/>
      <w:lvlJc w:val="left"/>
    </w:lvl>
    <w:lvl w:ilvl="5" w:tplc="7A5214A2">
      <w:numFmt w:val="decimal"/>
      <w:lvlText w:val=""/>
      <w:lvlJc w:val="left"/>
    </w:lvl>
    <w:lvl w:ilvl="6" w:tplc="D03C2130">
      <w:numFmt w:val="decimal"/>
      <w:lvlText w:val=""/>
      <w:lvlJc w:val="left"/>
    </w:lvl>
    <w:lvl w:ilvl="7" w:tplc="9B92BD92">
      <w:numFmt w:val="decimal"/>
      <w:lvlText w:val=""/>
      <w:lvlJc w:val="left"/>
    </w:lvl>
    <w:lvl w:ilvl="8" w:tplc="453EC1F4">
      <w:numFmt w:val="decimal"/>
      <w:lvlText w:val=""/>
      <w:lvlJc w:val="left"/>
    </w:lvl>
  </w:abstractNum>
  <w:abstractNum w:abstractNumId="3" w15:restartNumberingAfterBreak="0">
    <w:nsid w:val="FFFFFF7F"/>
    <w:multiLevelType w:val="hybridMultilevel"/>
    <w:tmpl w:val="698A4132"/>
    <w:lvl w:ilvl="0" w:tplc="3A5436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72371A">
      <w:numFmt w:val="decimal"/>
      <w:lvlText w:val=""/>
      <w:lvlJc w:val="left"/>
    </w:lvl>
    <w:lvl w:ilvl="2" w:tplc="5EE84A82">
      <w:numFmt w:val="decimal"/>
      <w:lvlText w:val=""/>
      <w:lvlJc w:val="left"/>
    </w:lvl>
    <w:lvl w:ilvl="3" w:tplc="F2F4122A">
      <w:numFmt w:val="decimal"/>
      <w:lvlText w:val=""/>
      <w:lvlJc w:val="left"/>
    </w:lvl>
    <w:lvl w:ilvl="4" w:tplc="4406E774">
      <w:numFmt w:val="decimal"/>
      <w:lvlText w:val=""/>
      <w:lvlJc w:val="left"/>
    </w:lvl>
    <w:lvl w:ilvl="5" w:tplc="F248588E">
      <w:numFmt w:val="decimal"/>
      <w:lvlText w:val=""/>
      <w:lvlJc w:val="left"/>
    </w:lvl>
    <w:lvl w:ilvl="6" w:tplc="DA381924">
      <w:numFmt w:val="decimal"/>
      <w:lvlText w:val=""/>
      <w:lvlJc w:val="left"/>
    </w:lvl>
    <w:lvl w:ilvl="7" w:tplc="D8D27162">
      <w:numFmt w:val="decimal"/>
      <w:lvlText w:val=""/>
      <w:lvlJc w:val="left"/>
    </w:lvl>
    <w:lvl w:ilvl="8" w:tplc="2FF06916">
      <w:numFmt w:val="decimal"/>
      <w:lvlText w:val=""/>
      <w:lvlJc w:val="left"/>
    </w:lvl>
  </w:abstractNum>
  <w:abstractNum w:abstractNumId="4" w15:restartNumberingAfterBreak="0">
    <w:nsid w:val="FFFFFF80"/>
    <w:multiLevelType w:val="hybridMultilevel"/>
    <w:tmpl w:val="BD90ED5C"/>
    <w:lvl w:ilvl="0" w:tplc="00D08006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EFBCB36A">
      <w:numFmt w:val="decimal"/>
      <w:lvlText w:val=""/>
      <w:lvlJc w:val="left"/>
    </w:lvl>
    <w:lvl w:ilvl="2" w:tplc="6C80C366">
      <w:numFmt w:val="decimal"/>
      <w:lvlText w:val=""/>
      <w:lvlJc w:val="left"/>
    </w:lvl>
    <w:lvl w:ilvl="3" w:tplc="CFAEC2F6">
      <w:numFmt w:val="decimal"/>
      <w:lvlText w:val=""/>
      <w:lvlJc w:val="left"/>
    </w:lvl>
    <w:lvl w:ilvl="4" w:tplc="D3C49AB8">
      <w:numFmt w:val="decimal"/>
      <w:lvlText w:val=""/>
      <w:lvlJc w:val="left"/>
    </w:lvl>
    <w:lvl w:ilvl="5" w:tplc="2CB8ED38">
      <w:numFmt w:val="decimal"/>
      <w:lvlText w:val=""/>
      <w:lvlJc w:val="left"/>
    </w:lvl>
    <w:lvl w:ilvl="6" w:tplc="162E532E">
      <w:numFmt w:val="decimal"/>
      <w:lvlText w:val=""/>
      <w:lvlJc w:val="left"/>
    </w:lvl>
    <w:lvl w:ilvl="7" w:tplc="9BAA596C">
      <w:numFmt w:val="decimal"/>
      <w:lvlText w:val=""/>
      <w:lvlJc w:val="left"/>
    </w:lvl>
    <w:lvl w:ilvl="8" w:tplc="093C93C4">
      <w:numFmt w:val="decimal"/>
      <w:lvlText w:val=""/>
      <w:lvlJc w:val="left"/>
    </w:lvl>
  </w:abstractNum>
  <w:abstractNum w:abstractNumId="5" w15:restartNumberingAfterBreak="0">
    <w:nsid w:val="FFFFFF81"/>
    <w:multiLevelType w:val="hybridMultilevel"/>
    <w:tmpl w:val="14D69344"/>
    <w:lvl w:ilvl="0" w:tplc="05AE249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9086DB54">
      <w:numFmt w:val="decimal"/>
      <w:lvlText w:val=""/>
      <w:lvlJc w:val="left"/>
    </w:lvl>
    <w:lvl w:ilvl="2" w:tplc="DF8EE7FA">
      <w:numFmt w:val="decimal"/>
      <w:lvlText w:val=""/>
      <w:lvlJc w:val="left"/>
    </w:lvl>
    <w:lvl w:ilvl="3" w:tplc="18DAD8DE">
      <w:numFmt w:val="decimal"/>
      <w:lvlText w:val=""/>
      <w:lvlJc w:val="left"/>
    </w:lvl>
    <w:lvl w:ilvl="4" w:tplc="45C87EBE">
      <w:numFmt w:val="decimal"/>
      <w:lvlText w:val=""/>
      <w:lvlJc w:val="left"/>
    </w:lvl>
    <w:lvl w:ilvl="5" w:tplc="E3D863A2">
      <w:numFmt w:val="decimal"/>
      <w:lvlText w:val=""/>
      <w:lvlJc w:val="left"/>
    </w:lvl>
    <w:lvl w:ilvl="6" w:tplc="9690A1D0">
      <w:numFmt w:val="decimal"/>
      <w:lvlText w:val=""/>
      <w:lvlJc w:val="left"/>
    </w:lvl>
    <w:lvl w:ilvl="7" w:tplc="13CA9A5A">
      <w:numFmt w:val="decimal"/>
      <w:lvlText w:val=""/>
      <w:lvlJc w:val="left"/>
    </w:lvl>
    <w:lvl w:ilvl="8" w:tplc="1E9CC234">
      <w:numFmt w:val="decimal"/>
      <w:lvlText w:val=""/>
      <w:lvlJc w:val="left"/>
    </w:lvl>
  </w:abstractNum>
  <w:abstractNum w:abstractNumId="6" w15:restartNumberingAfterBreak="0">
    <w:nsid w:val="FFFFFF82"/>
    <w:multiLevelType w:val="hybridMultilevel"/>
    <w:tmpl w:val="BEF2E5BC"/>
    <w:lvl w:ilvl="0" w:tplc="B91C022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18EEE546">
      <w:numFmt w:val="decimal"/>
      <w:lvlText w:val=""/>
      <w:lvlJc w:val="left"/>
    </w:lvl>
    <w:lvl w:ilvl="2" w:tplc="2C2E6CF6">
      <w:numFmt w:val="decimal"/>
      <w:lvlText w:val=""/>
      <w:lvlJc w:val="left"/>
    </w:lvl>
    <w:lvl w:ilvl="3" w:tplc="802A385E">
      <w:numFmt w:val="decimal"/>
      <w:lvlText w:val=""/>
      <w:lvlJc w:val="left"/>
    </w:lvl>
    <w:lvl w:ilvl="4" w:tplc="D3EEEBD6">
      <w:numFmt w:val="decimal"/>
      <w:lvlText w:val=""/>
      <w:lvlJc w:val="left"/>
    </w:lvl>
    <w:lvl w:ilvl="5" w:tplc="2BC46BC0">
      <w:numFmt w:val="decimal"/>
      <w:lvlText w:val=""/>
      <w:lvlJc w:val="left"/>
    </w:lvl>
    <w:lvl w:ilvl="6" w:tplc="338E163A">
      <w:numFmt w:val="decimal"/>
      <w:lvlText w:val=""/>
      <w:lvlJc w:val="left"/>
    </w:lvl>
    <w:lvl w:ilvl="7" w:tplc="29A2ABD8">
      <w:numFmt w:val="decimal"/>
      <w:lvlText w:val=""/>
      <w:lvlJc w:val="left"/>
    </w:lvl>
    <w:lvl w:ilvl="8" w:tplc="212CD92A">
      <w:numFmt w:val="decimal"/>
      <w:lvlText w:val=""/>
      <w:lvlJc w:val="left"/>
    </w:lvl>
  </w:abstractNum>
  <w:abstractNum w:abstractNumId="7" w15:restartNumberingAfterBreak="0">
    <w:nsid w:val="FFFFFF83"/>
    <w:multiLevelType w:val="hybridMultilevel"/>
    <w:tmpl w:val="97FABF14"/>
    <w:lvl w:ilvl="0" w:tplc="6C7C59A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C04A4C">
      <w:numFmt w:val="decimal"/>
      <w:lvlText w:val=""/>
      <w:lvlJc w:val="left"/>
    </w:lvl>
    <w:lvl w:ilvl="2" w:tplc="99FE3A50">
      <w:numFmt w:val="decimal"/>
      <w:lvlText w:val=""/>
      <w:lvlJc w:val="left"/>
    </w:lvl>
    <w:lvl w:ilvl="3" w:tplc="6D001F64">
      <w:numFmt w:val="decimal"/>
      <w:lvlText w:val=""/>
      <w:lvlJc w:val="left"/>
    </w:lvl>
    <w:lvl w:ilvl="4" w:tplc="ABA2D2C6">
      <w:numFmt w:val="decimal"/>
      <w:lvlText w:val=""/>
      <w:lvlJc w:val="left"/>
    </w:lvl>
    <w:lvl w:ilvl="5" w:tplc="72EC3DD0">
      <w:numFmt w:val="decimal"/>
      <w:lvlText w:val=""/>
      <w:lvlJc w:val="left"/>
    </w:lvl>
    <w:lvl w:ilvl="6" w:tplc="C3982374">
      <w:numFmt w:val="decimal"/>
      <w:lvlText w:val=""/>
      <w:lvlJc w:val="left"/>
    </w:lvl>
    <w:lvl w:ilvl="7" w:tplc="75F81B82">
      <w:numFmt w:val="decimal"/>
      <w:lvlText w:val=""/>
      <w:lvlJc w:val="left"/>
    </w:lvl>
    <w:lvl w:ilvl="8" w:tplc="96C0AC0C">
      <w:numFmt w:val="decimal"/>
      <w:lvlText w:val=""/>
      <w:lvlJc w:val="left"/>
    </w:lvl>
  </w:abstractNum>
  <w:abstractNum w:abstractNumId="8" w15:restartNumberingAfterBreak="0">
    <w:nsid w:val="FFFFFF88"/>
    <w:multiLevelType w:val="hybridMultilevel"/>
    <w:tmpl w:val="B590CC1C"/>
    <w:lvl w:ilvl="0" w:tplc="D60C4498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  <w:lvl w:ilvl="1" w:tplc="F9143978">
      <w:numFmt w:val="decimal"/>
      <w:lvlText w:val=""/>
      <w:lvlJc w:val="left"/>
    </w:lvl>
    <w:lvl w:ilvl="2" w:tplc="16C60E1C">
      <w:numFmt w:val="decimal"/>
      <w:lvlText w:val=""/>
      <w:lvlJc w:val="left"/>
    </w:lvl>
    <w:lvl w:ilvl="3" w:tplc="BBBA4C66">
      <w:numFmt w:val="decimal"/>
      <w:lvlText w:val=""/>
      <w:lvlJc w:val="left"/>
    </w:lvl>
    <w:lvl w:ilvl="4" w:tplc="6D40A20A">
      <w:numFmt w:val="decimal"/>
      <w:lvlText w:val=""/>
      <w:lvlJc w:val="left"/>
    </w:lvl>
    <w:lvl w:ilvl="5" w:tplc="DD50E6AC">
      <w:numFmt w:val="decimal"/>
      <w:lvlText w:val=""/>
      <w:lvlJc w:val="left"/>
    </w:lvl>
    <w:lvl w:ilvl="6" w:tplc="F0DE2C9C">
      <w:numFmt w:val="decimal"/>
      <w:lvlText w:val=""/>
      <w:lvlJc w:val="left"/>
    </w:lvl>
    <w:lvl w:ilvl="7" w:tplc="DC82E6FE">
      <w:numFmt w:val="decimal"/>
      <w:lvlText w:val=""/>
      <w:lvlJc w:val="left"/>
    </w:lvl>
    <w:lvl w:ilvl="8" w:tplc="2200E320">
      <w:numFmt w:val="decimal"/>
      <w:lvlText w:val=""/>
      <w:lvlJc w:val="left"/>
    </w:lvl>
  </w:abstractNum>
  <w:abstractNum w:abstractNumId="9" w15:restartNumberingAfterBreak="0">
    <w:nsid w:val="FFFFFF89"/>
    <w:multiLevelType w:val="multi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44B674F"/>
    <w:multiLevelType w:val="hybridMultilevel"/>
    <w:tmpl w:val="BC7C5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BD29ED"/>
    <w:multiLevelType w:val="hybridMultilevel"/>
    <w:tmpl w:val="8F5AE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0456A2"/>
    <w:multiLevelType w:val="multilevel"/>
    <w:tmpl w:val="44C22E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2376BD2"/>
    <w:multiLevelType w:val="hybridMultilevel"/>
    <w:tmpl w:val="E9B42B8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BC47FA"/>
    <w:multiLevelType w:val="hybridMultilevel"/>
    <w:tmpl w:val="FE62A4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0429F5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1F111726"/>
    <w:multiLevelType w:val="hybridMultilevel"/>
    <w:tmpl w:val="0409001D"/>
    <w:lvl w:ilvl="0" w:tplc="08586DA8">
      <w:start w:val="1"/>
      <w:numFmt w:val="decimal"/>
      <w:lvlText w:val="%1)"/>
      <w:lvlJc w:val="left"/>
      <w:pPr>
        <w:ind w:left="360" w:hanging="360"/>
      </w:pPr>
    </w:lvl>
    <w:lvl w:ilvl="1" w:tplc="648A76C2">
      <w:start w:val="1"/>
      <w:numFmt w:val="lowerLetter"/>
      <w:lvlText w:val="%2)"/>
      <w:lvlJc w:val="left"/>
      <w:pPr>
        <w:ind w:left="720" w:hanging="360"/>
      </w:pPr>
    </w:lvl>
    <w:lvl w:ilvl="2" w:tplc="90707C1E">
      <w:start w:val="1"/>
      <w:numFmt w:val="lowerRoman"/>
      <w:lvlText w:val="%3)"/>
      <w:lvlJc w:val="left"/>
      <w:pPr>
        <w:ind w:left="1080" w:hanging="360"/>
      </w:pPr>
    </w:lvl>
    <w:lvl w:ilvl="3" w:tplc="32A8E012">
      <w:start w:val="1"/>
      <w:numFmt w:val="decimal"/>
      <w:lvlText w:val="(%4)"/>
      <w:lvlJc w:val="left"/>
      <w:pPr>
        <w:ind w:left="1440" w:hanging="360"/>
      </w:pPr>
    </w:lvl>
    <w:lvl w:ilvl="4" w:tplc="D5F6D5B2">
      <w:start w:val="1"/>
      <w:numFmt w:val="lowerLetter"/>
      <w:lvlText w:val="(%5)"/>
      <w:lvlJc w:val="left"/>
      <w:pPr>
        <w:ind w:left="1800" w:hanging="360"/>
      </w:pPr>
    </w:lvl>
    <w:lvl w:ilvl="5" w:tplc="B8844736">
      <w:start w:val="1"/>
      <w:numFmt w:val="lowerRoman"/>
      <w:lvlText w:val="(%6)"/>
      <w:lvlJc w:val="left"/>
      <w:pPr>
        <w:ind w:left="2160" w:hanging="360"/>
      </w:pPr>
    </w:lvl>
    <w:lvl w:ilvl="6" w:tplc="559A4BD0">
      <w:start w:val="1"/>
      <w:numFmt w:val="decimal"/>
      <w:lvlText w:val="%7."/>
      <w:lvlJc w:val="left"/>
      <w:pPr>
        <w:ind w:left="2520" w:hanging="360"/>
      </w:pPr>
    </w:lvl>
    <w:lvl w:ilvl="7" w:tplc="B9268F08">
      <w:start w:val="1"/>
      <w:numFmt w:val="lowerLetter"/>
      <w:lvlText w:val="%8."/>
      <w:lvlJc w:val="left"/>
      <w:pPr>
        <w:ind w:left="2880" w:hanging="360"/>
      </w:pPr>
    </w:lvl>
    <w:lvl w:ilvl="8" w:tplc="8DF6A4A6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103302F"/>
    <w:multiLevelType w:val="hybridMultilevel"/>
    <w:tmpl w:val="1BAAC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137DD3"/>
    <w:multiLevelType w:val="hybridMultilevel"/>
    <w:tmpl w:val="367A5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701E2E"/>
    <w:multiLevelType w:val="hybridMultilevel"/>
    <w:tmpl w:val="556A57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EE3754"/>
    <w:multiLevelType w:val="hybridMultilevel"/>
    <w:tmpl w:val="78828D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3CB1C3F"/>
    <w:multiLevelType w:val="hybridMultilevel"/>
    <w:tmpl w:val="7F16F4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E57B08"/>
    <w:multiLevelType w:val="hybridMultilevel"/>
    <w:tmpl w:val="A8926F7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9"/>
  </w:num>
  <w:num w:numId="3">
    <w:abstractNumId w:val="8"/>
  </w:num>
  <w:num w:numId="4">
    <w:abstractNumId w:val="22"/>
  </w:num>
  <w:num w:numId="5">
    <w:abstractNumId w:val="20"/>
  </w:num>
  <w:num w:numId="6">
    <w:abstractNumId w:val="24"/>
  </w:num>
  <w:num w:numId="7">
    <w:abstractNumId w:val="12"/>
  </w:num>
  <w:num w:numId="8">
    <w:abstractNumId w:val="27"/>
  </w:num>
  <w:num w:numId="9">
    <w:abstractNumId w:val="13"/>
  </w:num>
  <w:num w:numId="10">
    <w:abstractNumId w:val="17"/>
  </w:num>
  <w:num w:numId="11">
    <w:abstractNumId w:val="16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7"/>
  </w:num>
  <w:num w:numId="21">
    <w:abstractNumId w:val="10"/>
  </w:num>
  <w:num w:numId="22">
    <w:abstractNumId w:val="11"/>
  </w:num>
  <w:num w:numId="23">
    <w:abstractNumId w:val="28"/>
  </w:num>
  <w:num w:numId="24">
    <w:abstractNumId w:val="21"/>
  </w:num>
  <w:num w:numId="25">
    <w:abstractNumId w:val="23"/>
  </w:num>
  <w:num w:numId="26">
    <w:abstractNumId w:val="14"/>
  </w:num>
  <w:num w:numId="27">
    <w:abstractNumId w:val="25"/>
  </w:num>
  <w:num w:numId="28">
    <w:abstractNumId w:val="15"/>
  </w:num>
  <w:num w:numId="29">
    <w:abstractNumId w:val="26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YwMzEysjQ3NTY3MjFV0lEKTi0uzszPAykwNK0FAPwaOwstAAAA"/>
  </w:docVars>
  <w:rsids>
    <w:rsidRoot w:val="00EE1768"/>
    <w:rsid w:val="00000226"/>
    <w:rsid w:val="0000795A"/>
    <w:rsid w:val="0000B989"/>
    <w:rsid w:val="00012E3A"/>
    <w:rsid w:val="00013E4B"/>
    <w:rsid w:val="00015894"/>
    <w:rsid w:val="00016049"/>
    <w:rsid w:val="00017E60"/>
    <w:rsid w:val="00020339"/>
    <w:rsid w:val="0002099F"/>
    <w:rsid w:val="00021879"/>
    <w:rsid w:val="00025A7B"/>
    <w:rsid w:val="00032C6F"/>
    <w:rsid w:val="00041D27"/>
    <w:rsid w:val="00042311"/>
    <w:rsid w:val="000453CA"/>
    <w:rsid w:val="0004557F"/>
    <w:rsid w:val="0005043D"/>
    <w:rsid w:val="00053B05"/>
    <w:rsid w:val="00056862"/>
    <w:rsid w:val="00060BFC"/>
    <w:rsid w:val="00082060"/>
    <w:rsid w:val="00082AA5"/>
    <w:rsid w:val="000852C0"/>
    <w:rsid w:val="000853F2"/>
    <w:rsid w:val="000859B3"/>
    <w:rsid w:val="00086EDB"/>
    <w:rsid w:val="000B00A9"/>
    <w:rsid w:val="000B3182"/>
    <w:rsid w:val="000C0041"/>
    <w:rsid w:val="000C091F"/>
    <w:rsid w:val="000C199D"/>
    <w:rsid w:val="000C1C77"/>
    <w:rsid w:val="000C710D"/>
    <w:rsid w:val="000D2319"/>
    <w:rsid w:val="000F7C3A"/>
    <w:rsid w:val="000F7E21"/>
    <w:rsid w:val="00103A1E"/>
    <w:rsid w:val="00105140"/>
    <w:rsid w:val="0011327A"/>
    <w:rsid w:val="001148C6"/>
    <w:rsid w:val="00120DA5"/>
    <w:rsid w:val="00121CAA"/>
    <w:rsid w:val="001261D9"/>
    <w:rsid w:val="0013365F"/>
    <w:rsid w:val="00136EF8"/>
    <w:rsid w:val="0015140B"/>
    <w:rsid w:val="00154D64"/>
    <w:rsid w:val="001578CF"/>
    <w:rsid w:val="00167B6C"/>
    <w:rsid w:val="00174E3D"/>
    <w:rsid w:val="0017754A"/>
    <w:rsid w:val="0019272F"/>
    <w:rsid w:val="00197097"/>
    <w:rsid w:val="001A50EF"/>
    <w:rsid w:val="001A76AA"/>
    <w:rsid w:val="001B1E4A"/>
    <w:rsid w:val="001B2969"/>
    <w:rsid w:val="001B3D9C"/>
    <w:rsid w:val="001B48D8"/>
    <w:rsid w:val="001C3D5E"/>
    <w:rsid w:val="001C476A"/>
    <w:rsid w:val="001D7B71"/>
    <w:rsid w:val="001E15E5"/>
    <w:rsid w:val="001E2D74"/>
    <w:rsid w:val="001F0913"/>
    <w:rsid w:val="00204924"/>
    <w:rsid w:val="00204957"/>
    <w:rsid w:val="00205C70"/>
    <w:rsid w:val="00212854"/>
    <w:rsid w:val="002148E0"/>
    <w:rsid w:val="0021718F"/>
    <w:rsid w:val="00217B6C"/>
    <w:rsid w:val="00223618"/>
    <w:rsid w:val="00227DF5"/>
    <w:rsid w:val="0023523C"/>
    <w:rsid w:val="0024083E"/>
    <w:rsid w:val="00244FAA"/>
    <w:rsid w:val="00255781"/>
    <w:rsid w:val="0026478E"/>
    <w:rsid w:val="00273678"/>
    <w:rsid w:val="00281DAA"/>
    <w:rsid w:val="00282491"/>
    <w:rsid w:val="002825EF"/>
    <w:rsid w:val="00284CE0"/>
    <w:rsid w:val="002852F6"/>
    <w:rsid w:val="002867AA"/>
    <w:rsid w:val="002923CD"/>
    <w:rsid w:val="002967E3"/>
    <w:rsid w:val="002B2A18"/>
    <w:rsid w:val="002B652B"/>
    <w:rsid w:val="002D22E0"/>
    <w:rsid w:val="002E0A3B"/>
    <w:rsid w:val="002E20C9"/>
    <w:rsid w:val="002E2EF5"/>
    <w:rsid w:val="002F1340"/>
    <w:rsid w:val="002F221A"/>
    <w:rsid w:val="003008EC"/>
    <w:rsid w:val="00305CB0"/>
    <w:rsid w:val="00305E95"/>
    <w:rsid w:val="0031099C"/>
    <w:rsid w:val="003112E5"/>
    <w:rsid w:val="00311DC4"/>
    <w:rsid w:val="00313775"/>
    <w:rsid w:val="00314A90"/>
    <w:rsid w:val="003240E3"/>
    <w:rsid w:val="003321FE"/>
    <w:rsid w:val="00333200"/>
    <w:rsid w:val="003435CF"/>
    <w:rsid w:val="00347111"/>
    <w:rsid w:val="00360142"/>
    <w:rsid w:val="00364BA2"/>
    <w:rsid w:val="003667BE"/>
    <w:rsid w:val="00374B53"/>
    <w:rsid w:val="00382D6D"/>
    <w:rsid w:val="0038517D"/>
    <w:rsid w:val="00387F47"/>
    <w:rsid w:val="00394395"/>
    <w:rsid w:val="003A47F8"/>
    <w:rsid w:val="003B1CB6"/>
    <w:rsid w:val="003C1269"/>
    <w:rsid w:val="003C6816"/>
    <w:rsid w:val="003D0D00"/>
    <w:rsid w:val="003D1333"/>
    <w:rsid w:val="003D37BD"/>
    <w:rsid w:val="003D4385"/>
    <w:rsid w:val="003E208F"/>
    <w:rsid w:val="004063F6"/>
    <w:rsid w:val="004115AD"/>
    <w:rsid w:val="00415F66"/>
    <w:rsid w:val="00416500"/>
    <w:rsid w:val="00416EB9"/>
    <w:rsid w:val="0041774C"/>
    <w:rsid w:val="00420042"/>
    <w:rsid w:val="004204FE"/>
    <w:rsid w:val="00424AA9"/>
    <w:rsid w:val="00433319"/>
    <w:rsid w:val="0043695E"/>
    <w:rsid w:val="004417EF"/>
    <w:rsid w:val="004424E4"/>
    <w:rsid w:val="00443B39"/>
    <w:rsid w:val="00455660"/>
    <w:rsid w:val="00470A9F"/>
    <w:rsid w:val="0047157B"/>
    <w:rsid w:val="00480668"/>
    <w:rsid w:val="00481249"/>
    <w:rsid w:val="004831E5"/>
    <w:rsid w:val="004845AC"/>
    <w:rsid w:val="00485C44"/>
    <w:rsid w:val="004B2A62"/>
    <w:rsid w:val="004C47D1"/>
    <w:rsid w:val="004C6276"/>
    <w:rsid w:val="004D08B1"/>
    <w:rsid w:val="004D21DC"/>
    <w:rsid w:val="004D2FAC"/>
    <w:rsid w:val="004D3336"/>
    <w:rsid w:val="004E3150"/>
    <w:rsid w:val="004F4800"/>
    <w:rsid w:val="004F7626"/>
    <w:rsid w:val="00506B7F"/>
    <w:rsid w:val="005129B7"/>
    <w:rsid w:val="005152C2"/>
    <w:rsid w:val="005242A0"/>
    <w:rsid w:val="0053089E"/>
    <w:rsid w:val="005353B2"/>
    <w:rsid w:val="005353FC"/>
    <w:rsid w:val="00542535"/>
    <w:rsid w:val="0054710B"/>
    <w:rsid w:val="0055172A"/>
    <w:rsid w:val="00555366"/>
    <w:rsid w:val="00565333"/>
    <w:rsid w:val="005658E9"/>
    <w:rsid w:val="0057175E"/>
    <w:rsid w:val="00582ECE"/>
    <w:rsid w:val="00583F9C"/>
    <w:rsid w:val="005916A1"/>
    <w:rsid w:val="0059175D"/>
    <w:rsid w:val="00596B3F"/>
    <w:rsid w:val="005979EC"/>
    <w:rsid w:val="005B2380"/>
    <w:rsid w:val="005B5AC3"/>
    <w:rsid w:val="005C428F"/>
    <w:rsid w:val="005C5C18"/>
    <w:rsid w:val="005D2B27"/>
    <w:rsid w:val="005D2F7C"/>
    <w:rsid w:val="005D6C90"/>
    <w:rsid w:val="005E292D"/>
    <w:rsid w:val="005F48CC"/>
    <w:rsid w:val="005F7D2D"/>
    <w:rsid w:val="006001DB"/>
    <w:rsid w:val="006008B3"/>
    <w:rsid w:val="006142ED"/>
    <w:rsid w:val="00622B78"/>
    <w:rsid w:val="00622EBF"/>
    <w:rsid w:val="0062494E"/>
    <w:rsid w:val="00624D11"/>
    <w:rsid w:val="00626DF2"/>
    <w:rsid w:val="00635A19"/>
    <w:rsid w:val="006416D1"/>
    <w:rsid w:val="00644955"/>
    <w:rsid w:val="00647CDC"/>
    <w:rsid w:val="00650632"/>
    <w:rsid w:val="00653346"/>
    <w:rsid w:val="00655EE6"/>
    <w:rsid w:val="00660453"/>
    <w:rsid w:val="00671E5A"/>
    <w:rsid w:val="0067239D"/>
    <w:rsid w:val="006735F5"/>
    <w:rsid w:val="00674995"/>
    <w:rsid w:val="006759ED"/>
    <w:rsid w:val="00681BFC"/>
    <w:rsid w:val="00683E7A"/>
    <w:rsid w:val="00684DC1"/>
    <w:rsid w:val="006A0B4B"/>
    <w:rsid w:val="006A2168"/>
    <w:rsid w:val="006A32C6"/>
    <w:rsid w:val="006B08EC"/>
    <w:rsid w:val="006B1F40"/>
    <w:rsid w:val="006B7D67"/>
    <w:rsid w:val="006C2BB8"/>
    <w:rsid w:val="006C5B6C"/>
    <w:rsid w:val="006C74D7"/>
    <w:rsid w:val="006C7D8E"/>
    <w:rsid w:val="006D4F79"/>
    <w:rsid w:val="006D671B"/>
    <w:rsid w:val="006E01A8"/>
    <w:rsid w:val="006E2DBF"/>
    <w:rsid w:val="006E66BA"/>
    <w:rsid w:val="006F1A42"/>
    <w:rsid w:val="00701A45"/>
    <w:rsid w:val="00705DA3"/>
    <w:rsid w:val="00707814"/>
    <w:rsid w:val="00713297"/>
    <w:rsid w:val="007168C0"/>
    <w:rsid w:val="0072553F"/>
    <w:rsid w:val="00731114"/>
    <w:rsid w:val="007368B6"/>
    <w:rsid w:val="007428FD"/>
    <w:rsid w:val="00743CE9"/>
    <w:rsid w:val="00746788"/>
    <w:rsid w:val="0075279C"/>
    <w:rsid w:val="0076243A"/>
    <w:rsid w:val="00762AF0"/>
    <w:rsid w:val="007711E7"/>
    <w:rsid w:val="00777776"/>
    <w:rsid w:val="007803A2"/>
    <w:rsid w:val="00780B77"/>
    <w:rsid w:val="00783CBF"/>
    <w:rsid w:val="00784FBF"/>
    <w:rsid w:val="0078678D"/>
    <w:rsid w:val="00790372"/>
    <w:rsid w:val="007913C7"/>
    <w:rsid w:val="007919B4"/>
    <w:rsid w:val="007921E3"/>
    <w:rsid w:val="00797770"/>
    <w:rsid w:val="00797E35"/>
    <w:rsid w:val="00797E7D"/>
    <w:rsid w:val="007A537F"/>
    <w:rsid w:val="007A5A92"/>
    <w:rsid w:val="007B6754"/>
    <w:rsid w:val="007C02DC"/>
    <w:rsid w:val="007D0AEB"/>
    <w:rsid w:val="007D66CC"/>
    <w:rsid w:val="007E0265"/>
    <w:rsid w:val="007E0E17"/>
    <w:rsid w:val="007F64B7"/>
    <w:rsid w:val="007F69B1"/>
    <w:rsid w:val="0080407D"/>
    <w:rsid w:val="00806D8F"/>
    <w:rsid w:val="00807B8B"/>
    <w:rsid w:val="00810473"/>
    <w:rsid w:val="008108E7"/>
    <w:rsid w:val="00810C43"/>
    <w:rsid w:val="0081270C"/>
    <w:rsid w:val="00815016"/>
    <w:rsid w:val="00815531"/>
    <w:rsid w:val="008239BB"/>
    <w:rsid w:val="00824958"/>
    <w:rsid w:val="0083526D"/>
    <w:rsid w:val="008428D5"/>
    <w:rsid w:val="00844B33"/>
    <w:rsid w:val="00861346"/>
    <w:rsid w:val="00862656"/>
    <w:rsid w:val="0086317D"/>
    <w:rsid w:val="00866026"/>
    <w:rsid w:val="00870AD7"/>
    <w:rsid w:val="00871648"/>
    <w:rsid w:val="00885CA9"/>
    <w:rsid w:val="00891A81"/>
    <w:rsid w:val="00892C17"/>
    <w:rsid w:val="008932BF"/>
    <w:rsid w:val="0089454C"/>
    <w:rsid w:val="008A27D9"/>
    <w:rsid w:val="008A36F2"/>
    <w:rsid w:val="008A3B27"/>
    <w:rsid w:val="008A4767"/>
    <w:rsid w:val="008B3A4F"/>
    <w:rsid w:val="008B7B8A"/>
    <w:rsid w:val="008C012A"/>
    <w:rsid w:val="008C543C"/>
    <w:rsid w:val="008D3B12"/>
    <w:rsid w:val="008E4246"/>
    <w:rsid w:val="008F2525"/>
    <w:rsid w:val="008F59EE"/>
    <w:rsid w:val="00901024"/>
    <w:rsid w:val="00904A81"/>
    <w:rsid w:val="00906B50"/>
    <w:rsid w:val="00907975"/>
    <w:rsid w:val="009143B3"/>
    <w:rsid w:val="00914B83"/>
    <w:rsid w:val="00914ECC"/>
    <w:rsid w:val="00920BFC"/>
    <w:rsid w:val="00924496"/>
    <w:rsid w:val="0092650F"/>
    <w:rsid w:val="0092688E"/>
    <w:rsid w:val="00935F22"/>
    <w:rsid w:val="00936D5A"/>
    <w:rsid w:val="00941C48"/>
    <w:rsid w:val="00942A94"/>
    <w:rsid w:val="0094508E"/>
    <w:rsid w:val="00950D83"/>
    <w:rsid w:val="00950FEF"/>
    <w:rsid w:val="00954260"/>
    <w:rsid w:val="00954BEC"/>
    <w:rsid w:val="0096044C"/>
    <w:rsid w:val="00964DEE"/>
    <w:rsid w:val="00966660"/>
    <w:rsid w:val="00967405"/>
    <w:rsid w:val="009706D9"/>
    <w:rsid w:val="00971348"/>
    <w:rsid w:val="00986FA0"/>
    <w:rsid w:val="0098730A"/>
    <w:rsid w:val="00991326"/>
    <w:rsid w:val="00991C04"/>
    <w:rsid w:val="00994D51"/>
    <w:rsid w:val="009A19B6"/>
    <w:rsid w:val="009B1A8C"/>
    <w:rsid w:val="009C3DAC"/>
    <w:rsid w:val="009E0935"/>
    <w:rsid w:val="009E271A"/>
    <w:rsid w:val="009E57CB"/>
    <w:rsid w:val="009E5E5F"/>
    <w:rsid w:val="009F25EA"/>
    <w:rsid w:val="009F5E2B"/>
    <w:rsid w:val="009F6027"/>
    <w:rsid w:val="009F7F17"/>
    <w:rsid w:val="00A03FD1"/>
    <w:rsid w:val="00A140EA"/>
    <w:rsid w:val="00A17124"/>
    <w:rsid w:val="00A201C7"/>
    <w:rsid w:val="00A2408E"/>
    <w:rsid w:val="00A30E3B"/>
    <w:rsid w:val="00A43858"/>
    <w:rsid w:val="00A43AAE"/>
    <w:rsid w:val="00A46B5F"/>
    <w:rsid w:val="00A519AC"/>
    <w:rsid w:val="00A53B5D"/>
    <w:rsid w:val="00A5455F"/>
    <w:rsid w:val="00A54C7B"/>
    <w:rsid w:val="00A55885"/>
    <w:rsid w:val="00A56853"/>
    <w:rsid w:val="00A64052"/>
    <w:rsid w:val="00A64B43"/>
    <w:rsid w:val="00A67D63"/>
    <w:rsid w:val="00A70DDA"/>
    <w:rsid w:val="00A7371B"/>
    <w:rsid w:val="00A73813"/>
    <w:rsid w:val="00A76523"/>
    <w:rsid w:val="00A80E58"/>
    <w:rsid w:val="00A83D29"/>
    <w:rsid w:val="00A84BFE"/>
    <w:rsid w:val="00A901D4"/>
    <w:rsid w:val="00A9775F"/>
    <w:rsid w:val="00AB06EC"/>
    <w:rsid w:val="00AB21B0"/>
    <w:rsid w:val="00AC055D"/>
    <w:rsid w:val="00AC0A76"/>
    <w:rsid w:val="00AC4DFC"/>
    <w:rsid w:val="00AE23DE"/>
    <w:rsid w:val="00AE390B"/>
    <w:rsid w:val="00AE4271"/>
    <w:rsid w:val="00AE51A1"/>
    <w:rsid w:val="00AE7F26"/>
    <w:rsid w:val="00AF41FD"/>
    <w:rsid w:val="00AF5145"/>
    <w:rsid w:val="00AF6463"/>
    <w:rsid w:val="00AF6F10"/>
    <w:rsid w:val="00B003A7"/>
    <w:rsid w:val="00B00435"/>
    <w:rsid w:val="00B14E01"/>
    <w:rsid w:val="00B1516F"/>
    <w:rsid w:val="00B16F3B"/>
    <w:rsid w:val="00B21B62"/>
    <w:rsid w:val="00B252B1"/>
    <w:rsid w:val="00B27F05"/>
    <w:rsid w:val="00B32147"/>
    <w:rsid w:val="00B445A3"/>
    <w:rsid w:val="00B47B6A"/>
    <w:rsid w:val="00B52EC8"/>
    <w:rsid w:val="00B541FA"/>
    <w:rsid w:val="00B637A7"/>
    <w:rsid w:val="00B64025"/>
    <w:rsid w:val="00B652EA"/>
    <w:rsid w:val="00B71C13"/>
    <w:rsid w:val="00B757BD"/>
    <w:rsid w:val="00B75E01"/>
    <w:rsid w:val="00B80C74"/>
    <w:rsid w:val="00B824F3"/>
    <w:rsid w:val="00B91F3D"/>
    <w:rsid w:val="00B924C0"/>
    <w:rsid w:val="00B952B5"/>
    <w:rsid w:val="00BB0223"/>
    <w:rsid w:val="00BB0F23"/>
    <w:rsid w:val="00BB166D"/>
    <w:rsid w:val="00BB4779"/>
    <w:rsid w:val="00BB5485"/>
    <w:rsid w:val="00BC3713"/>
    <w:rsid w:val="00BC43FB"/>
    <w:rsid w:val="00BC46F9"/>
    <w:rsid w:val="00BE423C"/>
    <w:rsid w:val="00BE46EE"/>
    <w:rsid w:val="00BE58EC"/>
    <w:rsid w:val="00BF5570"/>
    <w:rsid w:val="00BF631F"/>
    <w:rsid w:val="00C02265"/>
    <w:rsid w:val="00C051D1"/>
    <w:rsid w:val="00C13F91"/>
    <w:rsid w:val="00C14CCA"/>
    <w:rsid w:val="00C24982"/>
    <w:rsid w:val="00C306ED"/>
    <w:rsid w:val="00C31A5C"/>
    <w:rsid w:val="00C52FC2"/>
    <w:rsid w:val="00C57875"/>
    <w:rsid w:val="00C6258B"/>
    <w:rsid w:val="00C6441C"/>
    <w:rsid w:val="00C66C7B"/>
    <w:rsid w:val="00C74CD3"/>
    <w:rsid w:val="00C901AE"/>
    <w:rsid w:val="00C90B16"/>
    <w:rsid w:val="00C92650"/>
    <w:rsid w:val="00C939A4"/>
    <w:rsid w:val="00C9720B"/>
    <w:rsid w:val="00CA0B0B"/>
    <w:rsid w:val="00CB1320"/>
    <w:rsid w:val="00CB5757"/>
    <w:rsid w:val="00CB59B5"/>
    <w:rsid w:val="00CC6301"/>
    <w:rsid w:val="00CD4817"/>
    <w:rsid w:val="00CD6575"/>
    <w:rsid w:val="00CD7A60"/>
    <w:rsid w:val="00CE0D22"/>
    <w:rsid w:val="00CE1F05"/>
    <w:rsid w:val="00CE61BA"/>
    <w:rsid w:val="00CF2B03"/>
    <w:rsid w:val="00CF4482"/>
    <w:rsid w:val="00CF5A7F"/>
    <w:rsid w:val="00D03E24"/>
    <w:rsid w:val="00D110DD"/>
    <w:rsid w:val="00D20C6B"/>
    <w:rsid w:val="00D24EE8"/>
    <w:rsid w:val="00D31ADB"/>
    <w:rsid w:val="00D3450E"/>
    <w:rsid w:val="00D35D25"/>
    <w:rsid w:val="00D368FC"/>
    <w:rsid w:val="00D36FA2"/>
    <w:rsid w:val="00D4304F"/>
    <w:rsid w:val="00D4547D"/>
    <w:rsid w:val="00D5006E"/>
    <w:rsid w:val="00D57501"/>
    <w:rsid w:val="00D651B9"/>
    <w:rsid w:val="00D76F15"/>
    <w:rsid w:val="00D84172"/>
    <w:rsid w:val="00D84FC5"/>
    <w:rsid w:val="00D86AB2"/>
    <w:rsid w:val="00D9042A"/>
    <w:rsid w:val="00D9195F"/>
    <w:rsid w:val="00DA3D93"/>
    <w:rsid w:val="00DA5646"/>
    <w:rsid w:val="00DB299A"/>
    <w:rsid w:val="00DB663B"/>
    <w:rsid w:val="00DC002F"/>
    <w:rsid w:val="00DC3C8C"/>
    <w:rsid w:val="00DC3F92"/>
    <w:rsid w:val="00DC3FDC"/>
    <w:rsid w:val="00DD2D26"/>
    <w:rsid w:val="00DD79B8"/>
    <w:rsid w:val="00DE16A0"/>
    <w:rsid w:val="00DF21E3"/>
    <w:rsid w:val="00DF301B"/>
    <w:rsid w:val="00E007F2"/>
    <w:rsid w:val="00E05F21"/>
    <w:rsid w:val="00E07125"/>
    <w:rsid w:val="00E1036A"/>
    <w:rsid w:val="00E10FF2"/>
    <w:rsid w:val="00E2125F"/>
    <w:rsid w:val="00E2387F"/>
    <w:rsid w:val="00E27A9F"/>
    <w:rsid w:val="00E34A65"/>
    <w:rsid w:val="00E4207D"/>
    <w:rsid w:val="00E42E05"/>
    <w:rsid w:val="00E4302E"/>
    <w:rsid w:val="00E432DF"/>
    <w:rsid w:val="00E43CC6"/>
    <w:rsid w:val="00E53907"/>
    <w:rsid w:val="00E54F9E"/>
    <w:rsid w:val="00E569C7"/>
    <w:rsid w:val="00E57E8F"/>
    <w:rsid w:val="00E627DD"/>
    <w:rsid w:val="00E62DA6"/>
    <w:rsid w:val="00E63C01"/>
    <w:rsid w:val="00E66A11"/>
    <w:rsid w:val="00E74646"/>
    <w:rsid w:val="00E74DBE"/>
    <w:rsid w:val="00E770DA"/>
    <w:rsid w:val="00E80EAB"/>
    <w:rsid w:val="00E845EC"/>
    <w:rsid w:val="00E95195"/>
    <w:rsid w:val="00EA51A0"/>
    <w:rsid w:val="00EA7920"/>
    <w:rsid w:val="00EB58B6"/>
    <w:rsid w:val="00EB5CAB"/>
    <w:rsid w:val="00EC0F68"/>
    <w:rsid w:val="00EC2326"/>
    <w:rsid w:val="00EC5313"/>
    <w:rsid w:val="00EC5ABE"/>
    <w:rsid w:val="00ED244E"/>
    <w:rsid w:val="00ED2E63"/>
    <w:rsid w:val="00ED64BA"/>
    <w:rsid w:val="00ED70EA"/>
    <w:rsid w:val="00EE1768"/>
    <w:rsid w:val="00EE1D83"/>
    <w:rsid w:val="00EE4D41"/>
    <w:rsid w:val="00EE4E2E"/>
    <w:rsid w:val="00EF3C80"/>
    <w:rsid w:val="00EF587D"/>
    <w:rsid w:val="00EF66A8"/>
    <w:rsid w:val="00F06EE2"/>
    <w:rsid w:val="00F1236B"/>
    <w:rsid w:val="00F134A7"/>
    <w:rsid w:val="00F13919"/>
    <w:rsid w:val="00F15E0C"/>
    <w:rsid w:val="00F20C40"/>
    <w:rsid w:val="00F2320A"/>
    <w:rsid w:val="00F254E4"/>
    <w:rsid w:val="00F2646A"/>
    <w:rsid w:val="00F33F03"/>
    <w:rsid w:val="00F361FD"/>
    <w:rsid w:val="00F43AF4"/>
    <w:rsid w:val="00F45911"/>
    <w:rsid w:val="00F4611E"/>
    <w:rsid w:val="00F57397"/>
    <w:rsid w:val="00F65F74"/>
    <w:rsid w:val="00F701E2"/>
    <w:rsid w:val="00F71EC4"/>
    <w:rsid w:val="00F7429E"/>
    <w:rsid w:val="00F95793"/>
    <w:rsid w:val="00FB1AD3"/>
    <w:rsid w:val="00FB431B"/>
    <w:rsid w:val="00FC4D40"/>
    <w:rsid w:val="00FC68AB"/>
    <w:rsid w:val="00FD0570"/>
    <w:rsid w:val="00FD128A"/>
    <w:rsid w:val="00FE05C7"/>
    <w:rsid w:val="00FE1CDF"/>
    <w:rsid w:val="00FE4D9F"/>
    <w:rsid w:val="00FF5C4C"/>
    <w:rsid w:val="00FF66E4"/>
    <w:rsid w:val="01713C75"/>
    <w:rsid w:val="01761E4F"/>
    <w:rsid w:val="02EFEEA3"/>
    <w:rsid w:val="03A803AE"/>
    <w:rsid w:val="042A0EA5"/>
    <w:rsid w:val="0477AECE"/>
    <w:rsid w:val="077A222F"/>
    <w:rsid w:val="077DA74C"/>
    <w:rsid w:val="0867363B"/>
    <w:rsid w:val="089C9458"/>
    <w:rsid w:val="08ADC59D"/>
    <w:rsid w:val="0A1EACE3"/>
    <w:rsid w:val="0A3864B9"/>
    <w:rsid w:val="0AF0B0DF"/>
    <w:rsid w:val="0B40BB87"/>
    <w:rsid w:val="0B888882"/>
    <w:rsid w:val="0B88B8B2"/>
    <w:rsid w:val="0CB2BBAC"/>
    <w:rsid w:val="0D14DDEE"/>
    <w:rsid w:val="0DB7E897"/>
    <w:rsid w:val="0E9184A6"/>
    <w:rsid w:val="118F4DC5"/>
    <w:rsid w:val="11DCC5BD"/>
    <w:rsid w:val="12453C0B"/>
    <w:rsid w:val="12E29A67"/>
    <w:rsid w:val="13FB1133"/>
    <w:rsid w:val="13FDCB36"/>
    <w:rsid w:val="1425AF59"/>
    <w:rsid w:val="147E6AC8"/>
    <w:rsid w:val="14A6A605"/>
    <w:rsid w:val="16790E12"/>
    <w:rsid w:val="171FCD53"/>
    <w:rsid w:val="17E9D281"/>
    <w:rsid w:val="198684DF"/>
    <w:rsid w:val="1A49960A"/>
    <w:rsid w:val="1C0F78F0"/>
    <w:rsid w:val="1C5331DA"/>
    <w:rsid w:val="1CF2AFB2"/>
    <w:rsid w:val="1D2ED920"/>
    <w:rsid w:val="1DA4AD7C"/>
    <w:rsid w:val="1E76D008"/>
    <w:rsid w:val="1F747ED5"/>
    <w:rsid w:val="1FC1F50B"/>
    <w:rsid w:val="2196F28B"/>
    <w:rsid w:val="21A24A61"/>
    <w:rsid w:val="21A32656"/>
    <w:rsid w:val="21CE0E5B"/>
    <w:rsid w:val="22800C25"/>
    <w:rsid w:val="2505AF1D"/>
    <w:rsid w:val="252D569C"/>
    <w:rsid w:val="25DA5BE3"/>
    <w:rsid w:val="25E0EBC3"/>
    <w:rsid w:val="261106A3"/>
    <w:rsid w:val="2626701B"/>
    <w:rsid w:val="279016F0"/>
    <w:rsid w:val="27DB71D2"/>
    <w:rsid w:val="27EE7DC4"/>
    <w:rsid w:val="28759E83"/>
    <w:rsid w:val="2914C3A2"/>
    <w:rsid w:val="297FE04C"/>
    <w:rsid w:val="2C3615E9"/>
    <w:rsid w:val="2C479DB1"/>
    <w:rsid w:val="2D10C102"/>
    <w:rsid w:val="2DDD42D7"/>
    <w:rsid w:val="2E0686CB"/>
    <w:rsid w:val="2EEC4B86"/>
    <w:rsid w:val="2F350302"/>
    <w:rsid w:val="2F80C8B5"/>
    <w:rsid w:val="30FA5F8E"/>
    <w:rsid w:val="32D8292A"/>
    <w:rsid w:val="35E98087"/>
    <w:rsid w:val="35F2914D"/>
    <w:rsid w:val="368AB3D2"/>
    <w:rsid w:val="37199ED8"/>
    <w:rsid w:val="378A5058"/>
    <w:rsid w:val="391EBFF2"/>
    <w:rsid w:val="39684773"/>
    <w:rsid w:val="39A071EF"/>
    <w:rsid w:val="39E00C09"/>
    <w:rsid w:val="3A341246"/>
    <w:rsid w:val="3AAA0B4E"/>
    <w:rsid w:val="3AEF4276"/>
    <w:rsid w:val="3C65AF01"/>
    <w:rsid w:val="3CC18F82"/>
    <w:rsid w:val="3D51846E"/>
    <w:rsid w:val="3FAA9DFA"/>
    <w:rsid w:val="40167688"/>
    <w:rsid w:val="41037666"/>
    <w:rsid w:val="412522B6"/>
    <w:rsid w:val="41679248"/>
    <w:rsid w:val="42145CCA"/>
    <w:rsid w:val="42937F74"/>
    <w:rsid w:val="4522BEB0"/>
    <w:rsid w:val="46291EF3"/>
    <w:rsid w:val="46BE8F11"/>
    <w:rsid w:val="481DF035"/>
    <w:rsid w:val="4905D7BA"/>
    <w:rsid w:val="49443209"/>
    <w:rsid w:val="4A2D6DB3"/>
    <w:rsid w:val="4B30A694"/>
    <w:rsid w:val="4B69D2FC"/>
    <w:rsid w:val="4DE9E6F4"/>
    <w:rsid w:val="4DFE7ACF"/>
    <w:rsid w:val="4E01F935"/>
    <w:rsid w:val="4F1A33C3"/>
    <w:rsid w:val="4F528D6D"/>
    <w:rsid w:val="4F658EA5"/>
    <w:rsid w:val="4F81DFDE"/>
    <w:rsid w:val="500FD1F5"/>
    <w:rsid w:val="529A03E8"/>
    <w:rsid w:val="52AF3956"/>
    <w:rsid w:val="5365B6F5"/>
    <w:rsid w:val="5369DD66"/>
    <w:rsid w:val="53992FD7"/>
    <w:rsid w:val="54229F41"/>
    <w:rsid w:val="54869EFD"/>
    <w:rsid w:val="54CAFA1F"/>
    <w:rsid w:val="54D1F9DF"/>
    <w:rsid w:val="5547F2E7"/>
    <w:rsid w:val="55A50429"/>
    <w:rsid w:val="55A99079"/>
    <w:rsid w:val="55CC2509"/>
    <w:rsid w:val="56137D10"/>
    <w:rsid w:val="5614661D"/>
    <w:rsid w:val="56EB3B1A"/>
    <w:rsid w:val="5836FFC4"/>
    <w:rsid w:val="5A46D359"/>
    <w:rsid w:val="5AC869FC"/>
    <w:rsid w:val="5D088925"/>
    <w:rsid w:val="5E661ADC"/>
    <w:rsid w:val="5E840322"/>
    <w:rsid w:val="60755201"/>
    <w:rsid w:val="615D5FFD"/>
    <w:rsid w:val="629B9916"/>
    <w:rsid w:val="6319CCD1"/>
    <w:rsid w:val="67137371"/>
    <w:rsid w:val="6872DC29"/>
    <w:rsid w:val="6911925A"/>
    <w:rsid w:val="69368CA0"/>
    <w:rsid w:val="6A650212"/>
    <w:rsid w:val="6CA0CFE4"/>
    <w:rsid w:val="6D102F9C"/>
    <w:rsid w:val="6D360ED6"/>
    <w:rsid w:val="6DB3E334"/>
    <w:rsid w:val="6FC7C12A"/>
    <w:rsid w:val="70737122"/>
    <w:rsid w:val="719D7FE3"/>
    <w:rsid w:val="730641E6"/>
    <w:rsid w:val="73543DEC"/>
    <w:rsid w:val="7395F200"/>
    <w:rsid w:val="76E2B2A6"/>
    <w:rsid w:val="779AE04E"/>
    <w:rsid w:val="77E35945"/>
    <w:rsid w:val="787E8307"/>
    <w:rsid w:val="790E0CD5"/>
    <w:rsid w:val="79A5E115"/>
    <w:rsid w:val="7BB623C9"/>
    <w:rsid w:val="7C241C2B"/>
    <w:rsid w:val="7D51F42A"/>
    <w:rsid w:val="7E10CD0B"/>
    <w:rsid w:val="7E7B60DB"/>
    <w:rsid w:val="7F37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06F0F53"/>
  <w15:chartTrackingRefBased/>
  <w15:docId w15:val="{0BEDD886-2E10-4653-8828-2ADA059E4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3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531"/>
    <w:rPr>
      <w:color w:val="auto"/>
    </w:rPr>
  </w:style>
  <w:style w:type="paragraph" w:styleId="Heading1">
    <w:name w:val="heading 1"/>
    <w:basedOn w:val="Normal"/>
    <w:link w:val="Heading1Char"/>
    <w:uiPriority w:val="9"/>
    <w:qFormat/>
    <w:rsid w:val="002F221A"/>
    <w:pPr>
      <w:keepNext/>
      <w:keepLines/>
      <w:spacing w:before="240" w:line="240" w:lineRule="auto"/>
      <w:contextualSpacing/>
      <w:outlineLvl w:val="0"/>
    </w:pPr>
    <w:rPr>
      <w:rFonts w:asciiTheme="majorHAnsi" w:eastAsiaTheme="majorEastAsia" w:hAnsiTheme="majorHAnsi" w:cstheme="majorBidi"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2F221A"/>
    <w:pPr>
      <w:keepNext/>
      <w:keepLines/>
      <w:spacing w:after="200" w:line="240" w:lineRule="auto"/>
      <w:contextualSpacing/>
      <w:outlineLvl w:val="1"/>
    </w:pPr>
    <w:rPr>
      <w:rFonts w:asciiTheme="majorHAnsi" w:eastAsiaTheme="majorEastAsia" w:hAnsiTheme="majorHAnsi" w:cstheme="majorBidi"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2FC2"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43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431B"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431B"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431B"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rsid w:val="00C52FC2"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52FC2"/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F221A"/>
    <w:rPr>
      <w:rFonts w:asciiTheme="majorHAnsi" w:eastAsiaTheme="majorEastAsia" w:hAnsiTheme="majorHAnsi" w:cstheme="majorBidi"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221A"/>
    <w:rPr>
      <w:rFonts w:asciiTheme="majorHAnsi" w:eastAsiaTheme="majorEastAsia" w:hAnsiTheme="majorHAnsi" w:cstheme="majorBidi"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52FC2"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8A4203" w:themeColor="accent2" w:themeShade="80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sid w:val="00C52FC2"/>
    <w:rPr>
      <w:i/>
      <w:iCs/>
      <w:color w:val="8A4203" w:themeColor="accent2" w:themeShade="80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52FC2"/>
    <w:rPr>
      <w:b/>
      <w:i/>
      <w:iCs/>
      <w:color w:val="8A4203" w:themeColor="accent2" w:themeShade="80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B431B"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sid w:val="00EC0F68"/>
    <w:rPr>
      <w:color w:val="595959" w:themeColor="text1" w:themeTint="A6"/>
    </w:rPr>
  </w:style>
  <w:style w:type="paragraph" w:styleId="Footer">
    <w:name w:val="footer"/>
    <w:basedOn w:val="Normal"/>
    <w:link w:val="FooterChar"/>
    <w:uiPriority w:val="99"/>
    <w:unhideWhenUsed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52FC2"/>
    <w:rPr>
      <w:rFonts w:asciiTheme="majorHAnsi" w:hAnsiTheme="majorHAnsi"/>
      <w:i/>
      <w:iCs/>
      <w:color w:val="8A4203" w:themeColor="accent2" w:themeShade="80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B431B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B431B"/>
    <w:rPr>
      <w:color w:val="595959" w:themeColor="text1" w:themeTint="A6"/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FB431B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431B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43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431B"/>
    <w:rPr>
      <w:b/>
      <w:bCs/>
      <w:color w:val="595959" w:themeColor="text1" w:themeTint="A6"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FB431B"/>
    <w:pPr>
      <w:spacing w:before="0"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431B"/>
    <w:rPr>
      <w:color w:val="595959" w:themeColor="text1" w:themeTint="A6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FB43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color w:val="595959" w:themeColor="text1" w:themeTint="A6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B431B"/>
    <w:rPr>
      <w:rFonts w:ascii="Consolas" w:hAnsi="Consolas"/>
      <w:color w:val="595959" w:themeColor="text1" w:themeTint="A6"/>
      <w:sz w:val="22"/>
      <w:szCs w:val="2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C0F68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C0F68"/>
    <w:rPr>
      <w:color w:val="595959" w:themeColor="text1" w:themeTint="A6"/>
      <w:sz w:val="22"/>
      <w:szCs w:val="16"/>
    </w:rPr>
  </w:style>
  <w:style w:type="paragraph" w:styleId="ListParagraph">
    <w:name w:val="List Paragraph"/>
    <w:basedOn w:val="Normal"/>
    <w:uiPriority w:val="34"/>
    <w:unhideWhenUsed/>
    <w:qFormat/>
    <w:rsid w:val="007711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720B"/>
    <w:rPr>
      <w:color w:val="0072C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720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9E57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57CB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415F66"/>
    <w:rPr>
      <w:color w:val="79498B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0E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75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76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40010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53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1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8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4942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4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0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744257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9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6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5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176986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89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78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028360">
                  <w:marLeft w:val="14662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6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uckduckgo.com/" TargetMode="External"/><Relationship Id="rId18" Type="http://schemas.openxmlformats.org/officeDocument/2006/relationships/image" Target="media/image3.emf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image" Target="media/image5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ghostery.com/" TargetMode="External"/><Relationship Id="rId17" Type="http://schemas.openxmlformats.org/officeDocument/2006/relationships/package" Target="embeddings/Microsoft_Visio_Drawing1.vsdx"/><Relationship Id="rId25" Type="http://schemas.openxmlformats.org/officeDocument/2006/relationships/hyperlink" Target="https://www.youtube.com/watch?v=hI9J_tnNDCc" TargetMode="External"/><Relationship Id="rId33" Type="http://schemas.openxmlformats.org/officeDocument/2006/relationships/hyperlink" Target="https://www.youtube.com/watch?v=H1mwVTmFlNk&amp;t=57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image" Target="media/image4.png"/><Relationship Id="rId29" Type="http://schemas.openxmlformats.org/officeDocument/2006/relationships/hyperlink" Target="http://www.googl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NtzZBTjKngw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://www.google.com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image" Target="media/image7.png"/><Relationship Id="rId28" Type="http://schemas.openxmlformats.org/officeDocument/2006/relationships/hyperlink" Target="http://www.nike.com" TargetMode="External"/><Relationship Id="rId36" Type="http://schemas.openxmlformats.org/officeDocument/2006/relationships/header" Target="header2.xml"/><Relationship Id="rId10" Type="http://schemas.openxmlformats.org/officeDocument/2006/relationships/hyperlink" Target="https://www.youtube.com/watch?v=3kpaV4FNzc0" TargetMode="External"/><Relationship Id="rId19" Type="http://schemas.openxmlformats.org/officeDocument/2006/relationships/package" Target="embeddings/Microsoft_Visio_Drawing2.vsdx"/><Relationship Id="rId31" Type="http://schemas.openxmlformats.org/officeDocument/2006/relationships/hyperlink" Target="http://www.google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A0S1j7JGdsc" TargetMode="External"/><Relationship Id="rId14" Type="http://schemas.openxmlformats.org/officeDocument/2006/relationships/image" Target="media/image1.emf"/><Relationship Id="rId22" Type="http://schemas.openxmlformats.org/officeDocument/2006/relationships/image" Target="media/image6.png"/><Relationship Id="rId27" Type="http://schemas.openxmlformats.org/officeDocument/2006/relationships/hyperlink" Target="http://www.yahoo.com" TargetMode="External"/><Relationship Id="rId30" Type="http://schemas.openxmlformats.org/officeDocument/2006/relationships/hyperlink" Target="http://www.google.com" TargetMode="External"/><Relationship Id="rId35" Type="http://schemas.openxmlformats.org/officeDocument/2006/relationships/footer" Target="footer1.xml"/><Relationship Id="rId8" Type="http://schemas.openxmlformats.org/officeDocument/2006/relationships/hyperlink" Target="https://www.youtube.com/watch?v=YRwEjeFv99k" TargetMode="Externa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hmanm\Downloads\tf16392933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91C81-3058-4EB9-8124-57D18D739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tf16392933.dotx</Template>
  <TotalTime>2348</TotalTime>
  <Pages>22</Pages>
  <Words>4342</Words>
  <Characters>24750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Rahman</dc:creator>
  <cp:keywords/>
  <dc:description/>
  <cp:lastModifiedBy>Mohammed Rahman</cp:lastModifiedBy>
  <cp:revision>529</cp:revision>
  <cp:lastPrinted>2022-03-04T16:27:00Z</cp:lastPrinted>
  <dcterms:created xsi:type="dcterms:W3CDTF">2019-10-15T18:06:00Z</dcterms:created>
  <dcterms:modified xsi:type="dcterms:W3CDTF">2022-03-04T16:27:00Z</dcterms:modified>
</cp:coreProperties>
</file>