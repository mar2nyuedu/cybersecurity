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A7606" w14:textId="77777777" w:rsidR="009E3203" w:rsidRDefault="009E3203" w:rsidP="009E3203">
      <w:pPr>
        <w:pStyle w:val="Heading1"/>
      </w:pPr>
      <w:bookmarkStart w:id="0" w:name="_Hlk22738194"/>
      <w:bookmarkEnd w:id="0"/>
      <w:r>
        <w:t>Introduction to</w:t>
      </w:r>
      <w:bookmarkStart w:id="1" w:name="_GoBack"/>
      <w:bookmarkEnd w:id="1"/>
      <w:r w:rsidR="00363F4B">
        <w:t xml:space="preserve"> </w:t>
      </w:r>
      <w:r w:rsidR="00501648">
        <w:t>Personal</w:t>
      </w:r>
      <w:r w:rsidR="001D1BD0">
        <w:t xml:space="preserve"> </w:t>
      </w:r>
      <w:r w:rsidR="00CE3B51">
        <w:t>Security</w:t>
      </w:r>
    </w:p>
    <w:p w14:paraId="664E8225" w14:textId="77777777" w:rsidR="00ED3106" w:rsidRDefault="00ED3106" w:rsidP="009E3203">
      <w:pPr>
        <w:pStyle w:val="Heading2"/>
      </w:pPr>
    </w:p>
    <w:p w14:paraId="6CE3A798" w14:textId="7D870CC4" w:rsidR="00CE3B51" w:rsidRDefault="00CE3B51" w:rsidP="00CE3B51">
      <w:pPr>
        <w:pStyle w:val="Heading2"/>
      </w:pPr>
      <w:r>
        <w:t xml:space="preserve">Use </w:t>
      </w:r>
      <w:r w:rsidR="63A59EF7">
        <w:t xml:space="preserve">a </w:t>
      </w:r>
      <w:r>
        <w:t>Virtual Private Network</w:t>
      </w:r>
      <w:r w:rsidR="26C2851E">
        <w:t xml:space="preserve"> </w:t>
      </w:r>
      <w:r>
        <w:t xml:space="preserve">(VPN) on </w:t>
      </w:r>
      <w:r w:rsidR="00711172">
        <w:t>pub</w:t>
      </w:r>
      <w:r w:rsidR="1F0E5C84">
        <w:t>l</w:t>
      </w:r>
      <w:r w:rsidR="00711172">
        <w:t xml:space="preserve">ic </w:t>
      </w:r>
      <w:r>
        <w:t>Wi</w:t>
      </w:r>
      <w:r w:rsidR="7F2D6DCF">
        <w:t>-</w:t>
      </w:r>
      <w:r>
        <w:t>Fi</w:t>
      </w:r>
    </w:p>
    <w:p w14:paraId="74A17078" w14:textId="45D9A1B7" w:rsidR="00CE3B51" w:rsidRDefault="00CE3B51" w:rsidP="00CE3B51">
      <w:r>
        <w:t xml:space="preserve">Would you fly on a commercial flight if you could afford a private jet? Probably not. </w:t>
      </w:r>
      <w:r w:rsidR="19407B18">
        <w:t xml:space="preserve">A </w:t>
      </w:r>
      <w:r>
        <w:t xml:space="preserve">VPN is like your private jet. If you use </w:t>
      </w:r>
      <w:r w:rsidR="517EC9E5">
        <w:t xml:space="preserve">a </w:t>
      </w:r>
      <w:r>
        <w:t xml:space="preserve">VPN, even </w:t>
      </w:r>
      <w:r w:rsidR="006F17C6">
        <w:t>HTTP</w:t>
      </w:r>
      <w:r>
        <w:t xml:space="preserve"> traffic will flow encrypted from your machine. Also, your VPN provider</w:t>
      </w:r>
      <w:r w:rsidR="006F17C6">
        <w:t>'</w:t>
      </w:r>
      <w:r>
        <w:t>s servers will connect to the destination on your behalf</w:t>
      </w:r>
      <w:r w:rsidR="006F17C6">
        <w:t>,</w:t>
      </w:r>
      <w:r>
        <w:t xml:space="preserve"> and your machine</w:t>
      </w:r>
      <w:r w:rsidR="006F17C6">
        <w:t>'</w:t>
      </w:r>
      <w:r>
        <w:t xml:space="preserve">s identity will be kept secret. If you are using </w:t>
      </w:r>
      <w:r w:rsidR="490EA9A6">
        <w:t xml:space="preserve">a </w:t>
      </w:r>
      <w:r>
        <w:t xml:space="preserve">public network (like at an airport or coffee shop), use VPNs like </w:t>
      </w:r>
      <w:proofErr w:type="spellStart"/>
      <w:r>
        <w:t>Tunnelbear</w:t>
      </w:r>
      <w:proofErr w:type="spellEnd"/>
      <w:r>
        <w:t xml:space="preserve"> from tunnelbear.com</w:t>
      </w:r>
      <w:r w:rsidR="00C275D8">
        <w:t>, your school-provided VPN,</w:t>
      </w:r>
      <w:r>
        <w:t xml:space="preserve"> or some other VPN</w:t>
      </w:r>
      <w:r w:rsidR="442CC706">
        <w:t xml:space="preserve"> before </w:t>
      </w:r>
      <w:r w:rsidR="5A9B95E6">
        <w:t>entering any</w:t>
      </w:r>
      <w:r w:rsidR="442CC706">
        <w:t xml:space="preserve"> sensitive data (like </w:t>
      </w:r>
      <w:r w:rsidR="4408E7B7">
        <w:t xml:space="preserve">a </w:t>
      </w:r>
      <w:r w:rsidR="442CC706">
        <w:t xml:space="preserve">password or </w:t>
      </w:r>
      <w:r w:rsidR="0C90D2D3">
        <w:t xml:space="preserve">an </w:t>
      </w:r>
      <w:r w:rsidR="442CC706">
        <w:t>account number)</w:t>
      </w:r>
      <w:r w:rsidR="728B15D3">
        <w:t xml:space="preserve"> </w:t>
      </w:r>
      <w:r w:rsidR="27F22ACC">
        <w:t>while you are on a public Wi-Fi</w:t>
      </w:r>
      <w:r w:rsidR="442CC706">
        <w:t>.</w:t>
      </w:r>
    </w:p>
    <w:p w14:paraId="7064AE57" w14:textId="75F319FD" w:rsidR="00CE3B51" w:rsidRDefault="00CE3B51" w:rsidP="00CE3B51">
      <w:r>
        <w:t xml:space="preserve">Why is </w:t>
      </w:r>
      <w:r w:rsidR="6B9AD37E">
        <w:t xml:space="preserve">public </w:t>
      </w:r>
      <w:r>
        <w:t>Wi</w:t>
      </w:r>
      <w:r w:rsidR="23188E99">
        <w:t>-</w:t>
      </w:r>
      <w:r>
        <w:t xml:space="preserve">Fi so dangerous? </w:t>
      </w:r>
      <w:r w:rsidR="002F638E">
        <w:t>A</w:t>
      </w:r>
      <w:r>
        <w:t xml:space="preserve"> hacker can create a fake W</w:t>
      </w:r>
      <w:r w:rsidR="3D22DB83">
        <w:t>i-</w:t>
      </w:r>
      <w:r>
        <w:t>F</w:t>
      </w:r>
      <w:r w:rsidR="61CE7AE9">
        <w:t>i</w:t>
      </w:r>
      <w:r>
        <w:t xml:space="preserve"> network that </w:t>
      </w:r>
      <w:r w:rsidR="00C275D8">
        <w:t>looks and feels</w:t>
      </w:r>
      <w:r>
        <w:t xml:space="preserve"> like a legitimate Wi</w:t>
      </w:r>
      <w:r w:rsidR="1ACA8F65">
        <w:t>-</w:t>
      </w:r>
      <w:r>
        <w:t xml:space="preserve">Fi. </w:t>
      </w:r>
      <w:r w:rsidR="002F638E">
        <w:t>Then, i</w:t>
      </w:r>
      <w:r>
        <w:t xml:space="preserve">f you use </w:t>
      </w:r>
      <w:r w:rsidR="37EDC723">
        <w:t>it</w:t>
      </w:r>
      <w:r>
        <w:t xml:space="preserve">, the hacker can record your keystrokes and get your </w:t>
      </w:r>
      <w:r w:rsidR="7580D6C8">
        <w:t>usernames</w:t>
      </w:r>
      <w:r>
        <w:t>, passwords</w:t>
      </w:r>
      <w:r w:rsidR="002F638E">
        <w:t>,</w:t>
      </w:r>
      <w:r>
        <w:t xml:space="preserve"> and other personal information on various sites.</w:t>
      </w:r>
    </w:p>
    <w:p w14:paraId="61813E75" w14:textId="73D3FA0B" w:rsidR="00CE3B51" w:rsidRDefault="00CE3B51" w:rsidP="00CE3B51">
      <w:r>
        <w:t>If the hacker also sen</w:t>
      </w:r>
      <w:r w:rsidR="6AA21883">
        <w:t>d</w:t>
      </w:r>
      <w:r w:rsidR="0D68442A">
        <w:t>s</w:t>
      </w:r>
      <w:r>
        <w:t xml:space="preserve"> fake software update</w:t>
      </w:r>
      <w:r w:rsidR="0B205371">
        <w:t>s</w:t>
      </w:r>
      <w:r>
        <w:t xml:space="preserve"> to your machine and you install it, the hacker will gain </w:t>
      </w:r>
      <w:r w:rsidR="002F638E">
        <w:t>complete</w:t>
      </w:r>
      <w:r>
        <w:t xml:space="preserve"> control over your computer without your knowledge. </w:t>
      </w:r>
    </w:p>
    <w:p w14:paraId="3645FC46" w14:textId="793C8CAE" w:rsidR="00CE3B51" w:rsidRDefault="00CE3B51" w:rsidP="00CE3B51">
      <w:r>
        <w:t>To make matters worse, all the tools to do all th</w:t>
      </w:r>
      <w:r w:rsidR="792A0731">
        <w:t>is</w:t>
      </w:r>
      <w:r>
        <w:t xml:space="preserve"> are readily available on the internet.</w:t>
      </w:r>
    </w:p>
    <w:p w14:paraId="35EBE73E" w14:textId="12014D24" w:rsidR="00CE3B51" w:rsidRDefault="00CE3B51" w:rsidP="00CE3B51">
      <w:r>
        <w:t>Watch Kevin Mitnick hacking using fake Wi</w:t>
      </w:r>
      <w:r w:rsidR="2D839E63">
        <w:t>-F</w:t>
      </w:r>
      <w:r>
        <w:t>i:</w:t>
      </w:r>
    </w:p>
    <w:p w14:paraId="3612F8E3" w14:textId="77777777" w:rsidR="00CE3B51" w:rsidRDefault="00571C7E" w:rsidP="00CE3B51">
      <w:pPr>
        <w:pStyle w:val="CSBody"/>
        <w:rPr>
          <w:rFonts w:asciiTheme="minorHAnsi" w:hAnsiTheme="minorHAnsi"/>
          <w:szCs w:val="24"/>
          <w:lang w:eastAsia="ja-JP"/>
        </w:rPr>
      </w:pPr>
      <w:hyperlink r:id="rId7" w:history="1">
        <w:r w:rsidR="00747263" w:rsidRPr="002F6C14">
          <w:rPr>
            <w:rStyle w:val="Hyperlink"/>
            <w:rFonts w:asciiTheme="minorHAnsi" w:hAnsiTheme="minorHAnsi"/>
            <w:szCs w:val="24"/>
            <w:lang w:eastAsia="ja-JP"/>
          </w:rPr>
          <w:t>https://www.youtube.com/watch?v=bCaARKQ3-cg</w:t>
        </w:r>
      </w:hyperlink>
    </w:p>
    <w:p w14:paraId="10E2DB42" w14:textId="1425C19A" w:rsidR="00747263" w:rsidRDefault="00711172" w:rsidP="00711172">
      <w:r>
        <w:t xml:space="preserve">If you </w:t>
      </w:r>
      <w:proofErr w:type="gramStart"/>
      <w:r>
        <w:t>have to</w:t>
      </w:r>
      <w:proofErr w:type="gramEnd"/>
      <w:r>
        <w:t xml:space="preserve"> use public Wi</w:t>
      </w:r>
      <w:r w:rsidR="006F17C6">
        <w:t>-F</w:t>
      </w:r>
      <w:r>
        <w:t xml:space="preserve">i without </w:t>
      </w:r>
      <w:r w:rsidR="002F638E">
        <w:t xml:space="preserve">a </w:t>
      </w:r>
      <w:r>
        <w:t>VPN, don</w:t>
      </w:r>
      <w:r w:rsidR="006F17C6">
        <w:t>'</w:t>
      </w:r>
      <w:r>
        <w:t>t log into any site and don</w:t>
      </w:r>
      <w:r w:rsidR="006F17C6">
        <w:t>'</w:t>
      </w:r>
      <w:r>
        <w:t>t ever update any software while on it.</w:t>
      </w:r>
    </w:p>
    <w:p w14:paraId="1A964FD0" w14:textId="393A1366" w:rsidR="62EE2809" w:rsidRDefault="62EE2809" w:rsidP="62EE2809"/>
    <w:p w14:paraId="6A022EB1" w14:textId="77777777" w:rsidR="00ED3106" w:rsidRDefault="00ED3106" w:rsidP="00ED3106">
      <w:pPr>
        <w:pStyle w:val="Heading2"/>
      </w:pPr>
      <w:r>
        <w:lastRenderedPageBreak/>
        <w:t>Emails - SMTP and POP/IMAP</w:t>
      </w:r>
    </w:p>
    <w:p w14:paraId="70C63395" w14:textId="77777777" w:rsidR="00ED3106" w:rsidRDefault="00ED3106" w:rsidP="00ED3106">
      <w:r w:rsidRPr="00562D57">
        <w:rPr>
          <w:b/>
        </w:rPr>
        <w:t>SMTP</w:t>
      </w:r>
      <w:r>
        <w:t xml:space="preserve"> - </w:t>
      </w:r>
      <w:r w:rsidRPr="00726262">
        <w:t xml:space="preserve">Simple Mail Transfer Protocol </w:t>
      </w:r>
    </w:p>
    <w:p w14:paraId="7EB5E1EC" w14:textId="086FB0A5" w:rsidR="00ED3106" w:rsidRDefault="00ED3106" w:rsidP="00ED3106">
      <w:r w:rsidRPr="31D604E4">
        <w:rPr>
          <w:b/>
          <w:bCs/>
        </w:rPr>
        <w:t>POP</w:t>
      </w:r>
      <w:r>
        <w:t xml:space="preserve"> - Post Office Protocol.</w:t>
      </w:r>
    </w:p>
    <w:p w14:paraId="22A9123F" w14:textId="77777777" w:rsidR="00ED3106" w:rsidRDefault="00ED3106" w:rsidP="00ED3106">
      <w:r w:rsidRPr="00562D57">
        <w:rPr>
          <w:b/>
        </w:rPr>
        <w:t>IMAP</w:t>
      </w:r>
      <w:r>
        <w:t xml:space="preserve"> - </w:t>
      </w:r>
      <w:r w:rsidRPr="00726262">
        <w:t>Internet Message Access Protocol</w:t>
      </w:r>
    </w:p>
    <w:p w14:paraId="4B2DC9F0" w14:textId="5B02F5F2" w:rsidR="00ED3106" w:rsidRDefault="00ED3106" w:rsidP="00ED3106">
      <w:r>
        <w:t>When you hit the send button on your email software, your email software</w:t>
      </w:r>
      <w:r w:rsidR="00352773">
        <w:t xml:space="preserve"> (client)</w:t>
      </w:r>
      <w:r>
        <w:t xml:space="preserve"> connects to your SMTP server</w:t>
      </w:r>
      <w:r w:rsidR="00352773">
        <w:t xml:space="preserve"> </w:t>
      </w:r>
      <w:r>
        <w:t>using TCP/IP on port 25. Your SMTP server</w:t>
      </w:r>
      <w:r w:rsidR="00352773">
        <w:t xml:space="preserve"> then would become a client and create another</w:t>
      </w:r>
      <w:r>
        <w:t xml:space="preserve"> TCP/IP connection with </w:t>
      </w:r>
      <w:r w:rsidR="069A157A">
        <w:t xml:space="preserve">the </w:t>
      </w:r>
      <w:r>
        <w:t>recipient</w:t>
      </w:r>
      <w:r w:rsidR="006F17C6">
        <w:t>'</w:t>
      </w:r>
      <w:r>
        <w:t>s SMTP server</w:t>
      </w:r>
      <w:r w:rsidR="00352773">
        <w:t xml:space="preserve"> </w:t>
      </w:r>
      <w:r>
        <w:t xml:space="preserve">on port 25 to deliver the email. </w:t>
      </w:r>
      <w:r w:rsidR="000B1B85">
        <w:t>However,</w:t>
      </w:r>
      <w:r>
        <w:t xml:space="preserve"> SMTP protocol stops there</w:t>
      </w:r>
      <w:r w:rsidR="00352773">
        <w:t>, and it does not deliver the mail to the recipient.</w:t>
      </w:r>
    </w:p>
    <w:p w14:paraId="36A8C7DE" w14:textId="098CAE1E" w:rsidR="00ED3106" w:rsidRDefault="00ED3106" w:rsidP="00ED3106">
      <w:r>
        <w:t>The recipient of your email would have to</w:t>
      </w:r>
      <w:r w:rsidR="00352773">
        <w:t xml:space="preserve"> use an email software (client) to</w:t>
      </w:r>
      <w:r>
        <w:t xml:space="preserve"> connect to </w:t>
      </w:r>
      <w:r w:rsidR="00D7176A">
        <w:t>thei</w:t>
      </w:r>
      <w:r>
        <w:t>r server</w:t>
      </w:r>
      <w:r w:rsidR="00352773">
        <w:t xml:space="preserve"> </w:t>
      </w:r>
      <w:r>
        <w:t xml:space="preserve">using either </w:t>
      </w:r>
      <w:r w:rsidR="0D00ABDE">
        <w:t xml:space="preserve">the </w:t>
      </w:r>
      <w:r>
        <w:t xml:space="preserve">POP (port 110) or IMAP (port 143) protocol to retrieve emails.  </w:t>
      </w:r>
    </w:p>
    <w:p w14:paraId="040854A9" w14:textId="77777777" w:rsidR="00ED3106" w:rsidRPr="00AC3670" w:rsidRDefault="006E1CB7" w:rsidP="00ED3106">
      <w:pPr>
        <w:rPr>
          <w:b/>
        </w:rPr>
      </w:pPr>
      <w:r>
        <w:rPr>
          <w:noProof/>
        </w:rPr>
        <w:drawing>
          <wp:inline distT="0" distB="0" distL="0" distR="0" wp14:anchorId="7F7827FA" wp14:editId="5744CB71">
            <wp:extent cx="4838698"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38698" cy="2667000"/>
                    </a:xfrm>
                    <a:prstGeom prst="rect">
                      <a:avLst/>
                    </a:prstGeom>
                  </pic:spPr>
                </pic:pic>
              </a:graphicData>
            </a:graphic>
          </wp:inline>
        </w:drawing>
      </w:r>
    </w:p>
    <w:p w14:paraId="4EA49609" w14:textId="6A3719D8" w:rsidR="009219AE" w:rsidRDefault="00ED3106" w:rsidP="00ED3106">
      <w:r>
        <w:t>The message is sent and received in plain</w:t>
      </w:r>
      <w:r w:rsidR="00D7176A">
        <w:t xml:space="preserve"> </w:t>
      </w:r>
      <w:r>
        <w:t>text</w:t>
      </w:r>
      <w:r w:rsidR="00D7176A">
        <w:t>,</w:t>
      </w:r>
      <w:r>
        <w:t xml:space="preserve"> which is subject to wiretapping. </w:t>
      </w:r>
    </w:p>
    <w:p w14:paraId="1B1CAB6B" w14:textId="77777777" w:rsidR="00ED3106" w:rsidRDefault="00ED3106" w:rsidP="00ED3106">
      <w:r>
        <w:t>Watch Kevin Mitnick wiretapping an unsecured email connection:</w:t>
      </w:r>
    </w:p>
    <w:p w14:paraId="35E8DAAC" w14:textId="77777777" w:rsidR="00ED3106" w:rsidRDefault="00571C7E" w:rsidP="00ED3106">
      <w:hyperlink r:id="rId9" w:history="1">
        <w:r w:rsidR="00ED3106" w:rsidRPr="00E9360A">
          <w:rPr>
            <w:rStyle w:val="Hyperlink"/>
          </w:rPr>
          <w:t>https://www.youtube.com/watch?v=KcJWXpABpVo</w:t>
        </w:r>
      </w:hyperlink>
    </w:p>
    <w:p w14:paraId="4119D82B" w14:textId="77777777" w:rsidR="002C1124" w:rsidRDefault="002C1124" w:rsidP="002C1124">
      <w:pPr>
        <w:pStyle w:val="Heading2"/>
      </w:pPr>
      <w:r>
        <w:t>Secured Emails</w:t>
      </w:r>
    </w:p>
    <w:p w14:paraId="1786C1BD" w14:textId="6DC1DDD6" w:rsidR="002C1124" w:rsidRDefault="002C1124" w:rsidP="009219AE">
      <w:r>
        <w:t>The g</w:t>
      </w:r>
      <w:r w:rsidR="00ED3106">
        <w:t>ood news is today</w:t>
      </w:r>
      <w:r w:rsidR="006F17C6">
        <w:t>'</w:t>
      </w:r>
      <w:r w:rsidR="00ED3106">
        <w:t>s email software use</w:t>
      </w:r>
      <w:r w:rsidR="73287D84">
        <w:t>s</w:t>
      </w:r>
      <w:r w:rsidR="00ED3106">
        <w:t xml:space="preserve"> secured </w:t>
      </w:r>
      <w:r>
        <w:t>SMT</w:t>
      </w:r>
      <w:r w:rsidR="069E0DF8">
        <w:t>P</w:t>
      </w:r>
      <w:r>
        <w:t xml:space="preserve"> </w:t>
      </w:r>
      <w:r w:rsidR="00ED3106">
        <w:t>connection</w:t>
      </w:r>
      <w:r w:rsidR="51CE13C1">
        <w:t>s</w:t>
      </w:r>
      <w:r w:rsidR="00ED3106">
        <w:t xml:space="preserve"> to send and </w:t>
      </w:r>
      <w:r>
        <w:t>secure POP/IMAP connection</w:t>
      </w:r>
      <w:r w:rsidR="63A51B1F">
        <w:t>s</w:t>
      </w:r>
      <w:r>
        <w:t xml:space="preserve"> </w:t>
      </w:r>
      <w:r w:rsidR="3AB1D7DD">
        <w:t xml:space="preserve">to </w:t>
      </w:r>
      <w:r w:rsidR="00ED3106">
        <w:t xml:space="preserve">retrieve messages. </w:t>
      </w:r>
      <w:r w:rsidR="009219AE">
        <w:t xml:space="preserve">If your SMTP connections are secure, then the </w:t>
      </w:r>
      <w:r w:rsidR="009219AE">
        <w:lastRenderedPageBreak/>
        <w:t>port changes to 465. If your email software securely retrieves messages using POP3</w:t>
      </w:r>
      <w:r w:rsidR="00130094">
        <w:t>,</w:t>
      </w:r>
      <w:r w:rsidR="009219AE">
        <w:t xml:space="preserve"> the port is 995</w:t>
      </w:r>
      <w:r w:rsidR="00130094">
        <w:t>;</w:t>
      </w:r>
      <w:r w:rsidR="009219AE">
        <w:t xml:space="preserve"> for IMAP secured connection</w:t>
      </w:r>
      <w:r w:rsidR="42F78DB8">
        <w:t>s</w:t>
      </w:r>
      <w:r w:rsidR="00130094">
        <w:t>,</w:t>
      </w:r>
      <w:r w:rsidR="009219AE">
        <w:t xml:space="preserve"> the port i</w:t>
      </w:r>
      <w:r w:rsidR="00130094">
        <w:t>s</w:t>
      </w:r>
      <w:r w:rsidR="009219AE">
        <w:t xml:space="preserve"> 993. </w:t>
      </w:r>
    </w:p>
    <w:p w14:paraId="27C33A84" w14:textId="4E0CBA3E" w:rsidR="009219AE" w:rsidRDefault="00130094" w:rsidP="009219AE">
      <w:r>
        <w:t>Even with a secured connection,</w:t>
      </w:r>
      <w:r w:rsidR="009219AE">
        <w:t xml:space="preserve"> your</w:t>
      </w:r>
      <w:r w:rsidR="00B337EE">
        <w:t xml:space="preserve"> message may not stay encrypted after it reaches the server</w:t>
      </w:r>
      <w:r>
        <w:t>. T</w:t>
      </w:r>
      <w:r w:rsidR="00B337EE">
        <w:t>herefore, the</w:t>
      </w:r>
      <w:r w:rsidR="009219AE">
        <w:t xml:space="preserve"> server can still read your messages, </w:t>
      </w:r>
      <w:r w:rsidR="7D34B8D4">
        <w:t xml:space="preserve">and the </w:t>
      </w:r>
      <w:r w:rsidR="009219AE">
        <w:t xml:space="preserve">government may also be able to read your messages. </w:t>
      </w:r>
    </w:p>
    <w:p w14:paraId="07A89F0A" w14:textId="118E216D" w:rsidR="009219AE" w:rsidRDefault="009219AE" w:rsidP="009219AE">
      <w:r>
        <w:t>In addition to secured connection</w:t>
      </w:r>
      <w:r w:rsidR="707247E7">
        <w:t>s</w:t>
      </w:r>
      <w:r>
        <w:t>, y</w:t>
      </w:r>
      <w:r w:rsidR="00ED3106">
        <w:t>ou can enable PGP</w:t>
      </w:r>
      <w:r>
        <w:t xml:space="preserve"> (Pretty Good Privacy)</w:t>
      </w:r>
      <w:r w:rsidR="00ED3106">
        <w:t xml:space="preserve"> encryption to encrypt the message body so that even the email server</w:t>
      </w:r>
      <w:r w:rsidR="002C1124">
        <w:t xml:space="preserve"> or anybody else</w:t>
      </w:r>
      <w:r w:rsidR="00ED3106">
        <w:t xml:space="preserve"> can</w:t>
      </w:r>
      <w:r w:rsidR="006F17C6">
        <w:t>'</w:t>
      </w:r>
      <w:r w:rsidR="00ED3106">
        <w:t>t read your messages – they deliver.</w:t>
      </w:r>
      <w:r w:rsidR="002C1124">
        <w:t xml:space="preserve"> </w:t>
      </w:r>
      <w:r>
        <w:t xml:space="preserve">Tools like </w:t>
      </w:r>
      <w:proofErr w:type="spellStart"/>
      <w:r>
        <w:t>FlowCrypt</w:t>
      </w:r>
      <w:proofErr w:type="spellEnd"/>
      <w:r>
        <w:t xml:space="preserve"> will allow you to encrypt your messages using PGP encryption.</w:t>
      </w:r>
      <w:r w:rsidR="00B337EE">
        <w:t xml:space="preserve"> </w:t>
      </w:r>
      <w:r w:rsidR="00130094">
        <w:t>But, o</w:t>
      </w:r>
      <w:r w:rsidR="00B337EE">
        <w:t>f course, your recipient must have the proper key to decrypt the messages.</w:t>
      </w:r>
      <w:r>
        <w:t xml:space="preserve"> </w:t>
      </w:r>
    </w:p>
    <w:p w14:paraId="6AEA083D" w14:textId="77777777" w:rsidR="009E3203" w:rsidRDefault="001D1BD0" w:rsidP="009E3203">
      <w:pPr>
        <w:pStyle w:val="Heading2"/>
      </w:pPr>
      <w:r>
        <w:t xml:space="preserve">What is the </w:t>
      </w:r>
      <w:r w:rsidR="00C610FF">
        <w:t>WWW</w:t>
      </w:r>
      <w:r>
        <w:t>?</w:t>
      </w:r>
    </w:p>
    <w:p w14:paraId="2F4B028C" w14:textId="010D2DAC" w:rsidR="00D6025F" w:rsidRDefault="001D1BD0" w:rsidP="00D6025F">
      <w:r>
        <w:t>The web consists of billions of browsers (clients) and web server</w:t>
      </w:r>
      <w:r w:rsidR="10A991D6">
        <w:t>s</w:t>
      </w:r>
      <w:r>
        <w:t xml:space="preserve"> (servers) connected through wire</w:t>
      </w:r>
      <w:r w:rsidR="00BC36BC">
        <w:t>d</w:t>
      </w:r>
      <w:r>
        <w:t xml:space="preserve"> and wireless networks using TCP/IP Socket connection</w:t>
      </w:r>
      <w:r w:rsidR="00BC36BC">
        <w:t>s</w:t>
      </w:r>
      <w:r>
        <w:t>.</w:t>
      </w:r>
    </w:p>
    <w:p w14:paraId="6BAD8E65" w14:textId="77777777" w:rsidR="00D6025F" w:rsidRDefault="00D6025F" w:rsidP="00D6025F">
      <w:pPr>
        <w:pStyle w:val="Heading2"/>
      </w:pPr>
      <w:r>
        <w:t>What is HTML?</w:t>
      </w:r>
    </w:p>
    <w:p w14:paraId="7C3CBB37" w14:textId="276F77D0" w:rsidR="00D6025F" w:rsidRDefault="00D6025F" w:rsidP="007435E8">
      <w:r>
        <w:t>Hypertext Markup Language (HTML) is a predefined set of tags to construct our web pages. HTML is a presentation tool. We use HTML tags to define attributes like font, color, style of text</w:t>
      </w:r>
      <w:r w:rsidR="00BC36BC">
        <w:t>, size, locations of images, generate links to other pages,</w:t>
      </w:r>
      <w:r>
        <w:t xml:space="preserve"> and so on.</w:t>
      </w:r>
    </w:p>
    <w:p w14:paraId="40E71701" w14:textId="3FD63A43" w:rsidR="00D6025F" w:rsidRDefault="00D6025F" w:rsidP="007435E8">
      <w:r>
        <w:t xml:space="preserve">A web page is a text file containing data tagged by HTML tags. The browser opens such </w:t>
      </w:r>
      <w:r w:rsidR="7D96DB16">
        <w:t xml:space="preserve">a </w:t>
      </w:r>
      <w:r>
        <w:t>file and decorates the content of the file as desired by the HTML tags.</w:t>
      </w:r>
    </w:p>
    <w:p w14:paraId="7C6A5C19" w14:textId="77777777" w:rsidR="00FE657E" w:rsidRDefault="00FE657E" w:rsidP="00FE657E">
      <w:pPr>
        <w:pStyle w:val="Heading2"/>
      </w:pPr>
      <w:r>
        <w:t>What is HTTP?</w:t>
      </w:r>
    </w:p>
    <w:p w14:paraId="175C2A03" w14:textId="41A82608" w:rsidR="00FE657E" w:rsidRDefault="00FE657E" w:rsidP="007435E8">
      <w:r>
        <w:t xml:space="preserve">HTTP ((Hypertext Transfer Protocol) has nothing to do with HTML other than the fact that these two technology names start with </w:t>
      </w:r>
      <w:r w:rsidR="006F17C6">
        <w:t>"</w:t>
      </w:r>
      <w:r>
        <w:t>Hypertext</w:t>
      </w:r>
      <w:r w:rsidR="006F17C6">
        <w:t>"</w:t>
      </w:r>
      <w:r>
        <w:t xml:space="preserve"> and are often used together. HTTP is all about transferring text data from point A to point B.</w:t>
      </w:r>
    </w:p>
    <w:p w14:paraId="45C4838A" w14:textId="4F82F370" w:rsidR="00FE657E" w:rsidRDefault="00FE657E" w:rsidP="007435E8">
      <w:r>
        <w:t xml:space="preserve">In theory, HTML can be used to mark up some data without ever using HTTP. We do that all the time when we </w:t>
      </w:r>
      <w:r w:rsidR="00F514BB">
        <w:t xml:space="preserve">open </w:t>
      </w:r>
      <w:r>
        <w:t xml:space="preserve">a web page from our local machine and just view it. On the other hand, we can use HTTP to transfer a word document, excel spreadsheet, pdf, picture, </w:t>
      </w:r>
      <w:r w:rsidR="00BC36BC">
        <w:t>XML</w:t>
      </w:r>
      <w:r>
        <w:t xml:space="preserve"> files</w:t>
      </w:r>
      <w:r w:rsidR="00BC36BC">
        <w:t>,</w:t>
      </w:r>
      <w:r>
        <w:t xml:space="preserve"> etc.</w:t>
      </w:r>
      <w:r w:rsidR="00BC36BC">
        <w:t>,</w:t>
      </w:r>
      <w:r>
        <w:t xml:space="preserve"> </w:t>
      </w:r>
      <w:r>
        <w:lastRenderedPageBreak/>
        <w:t>without ever using an HTML document.  However, typically HTTP protocol is used to bring down an HTML document from a server to the browser.</w:t>
      </w:r>
    </w:p>
    <w:p w14:paraId="1EF725CB" w14:textId="38B522E7" w:rsidR="00FE657E" w:rsidRDefault="00FE657E" w:rsidP="007435E8">
      <w:r>
        <w:t xml:space="preserve">So, what is HTTP? HTTP is the protocol for </w:t>
      </w:r>
      <w:r w:rsidR="00F514BB">
        <w:t>text exchange</w:t>
      </w:r>
      <w:r>
        <w:t xml:space="preserve"> on the web. It uses </w:t>
      </w:r>
      <w:r w:rsidR="6F711401">
        <w:t xml:space="preserve">a </w:t>
      </w:r>
      <w:r>
        <w:t>TCP/IP protocol and socket</w:t>
      </w:r>
      <w:r w:rsidR="00F514BB">
        <w:t xml:space="preserve"> connection</w:t>
      </w:r>
      <w:r>
        <w:t xml:space="preserve"> behind the </w:t>
      </w:r>
      <w:r w:rsidR="5F247A53">
        <w:t>scenes</w:t>
      </w:r>
      <w:r>
        <w:t xml:space="preserve">. So, HTTP is HTTP/TCP/IP.  In this paradigm, </w:t>
      </w:r>
      <w:r w:rsidR="00E40B8F">
        <w:t xml:space="preserve">the </w:t>
      </w:r>
      <w:r>
        <w:t>client application (like a web browser) sends requests to the server (like a web server of an online toy shop) in plain text and receives information (such as a toy catalog) from the server in response in plain text.</w:t>
      </w:r>
    </w:p>
    <w:p w14:paraId="0A719C5D" w14:textId="1808BCC8" w:rsidR="00980CCF" w:rsidRDefault="00FE657E" w:rsidP="007435E8">
      <w:r>
        <w:t xml:space="preserve">An example of </w:t>
      </w:r>
      <w:r w:rsidR="29900E50">
        <w:t>a</w:t>
      </w:r>
      <w:r w:rsidR="00E40B8F">
        <w:t>n</w:t>
      </w:r>
      <w:r w:rsidR="29900E50">
        <w:t xml:space="preserve"> </w:t>
      </w:r>
      <w:r>
        <w:t>HTTP conversion would be when a user enters</w:t>
      </w:r>
      <w:r w:rsidR="00F514BB">
        <w:t xml:space="preserve"> the following on his browser:</w:t>
      </w:r>
      <w:r>
        <w:t xml:space="preserve"> </w:t>
      </w:r>
      <w:hyperlink r:id="rId10">
        <w:r w:rsidR="00980CCF" w:rsidRPr="31D604E4">
          <w:rPr>
            <w:rStyle w:val="Hyperlink"/>
          </w:rPr>
          <w:t>http://csis.pace.edu/~wolf/HTML/htmlnotepad.htm</w:t>
        </w:r>
      </w:hyperlink>
    </w:p>
    <w:p w14:paraId="4388576E" w14:textId="77777777" w:rsidR="00FE657E" w:rsidRDefault="00FE657E" w:rsidP="007435E8">
      <w:r>
        <w:t xml:space="preserve">The following </w:t>
      </w:r>
      <w:r w:rsidR="00F514BB">
        <w:t>events</w:t>
      </w:r>
      <w:r>
        <w:t xml:space="preserve"> happen:</w:t>
      </w:r>
    </w:p>
    <w:p w14:paraId="608EE0EA" w14:textId="363F2622" w:rsidR="00FE657E" w:rsidRDefault="00FE657E" w:rsidP="00FE657E">
      <w:pPr>
        <w:pStyle w:val="CSBody"/>
      </w:pPr>
      <w:r>
        <w:t xml:space="preserve"> </w:t>
      </w:r>
      <w:r w:rsidR="0047591D">
        <w:object w:dxaOrig="8671" w:dyaOrig="5670" w14:anchorId="2D1FC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05pt;height:282.85pt" o:ole="">
            <v:imagedata r:id="rId11" o:title=""/>
          </v:shape>
          <o:OLEObject Type="Embed" ProgID="Visio.Drawing.15" ShapeID="_x0000_i1025" DrawAspect="Content" ObjectID="_1691265474" r:id="rId12"/>
        </w:object>
      </w:r>
    </w:p>
    <w:p w14:paraId="6457558F" w14:textId="3371ECD6" w:rsidR="000D53EF" w:rsidRDefault="00FE657E" w:rsidP="007435E8">
      <w:r>
        <w:t>1.</w:t>
      </w:r>
      <w:r>
        <w:tab/>
      </w:r>
      <w:r w:rsidR="00C275D8">
        <w:t>The b</w:t>
      </w:r>
      <w:r>
        <w:t xml:space="preserve">rowser </w:t>
      </w:r>
      <w:r w:rsidR="00C275D8">
        <w:t>o</w:t>
      </w:r>
      <w:r>
        <w:t xml:space="preserve">pens </w:t>
      </w:r>
      <w:r w:rsidR="00C275D8">
        <w:t>a c</w:t>
      </w:r>
      <w:r>
        <w:t>onnection</w:t>
      </w:r>
    </w:p>
    <w:p w14:paraId="057A4604" w14:textId="01906C15" w:rsidR="00FE657E" w:rsidRDefault="00FE657E" w:rsidP="007435E8">
      <w:r>
        <w:t>2.</w:t>
      </w:r>
      <w:r>
        <w:tab/>
      </w:r>
      <w:r w:rsidR="00C275D8">
        <w:t>The b</w:t>
      </w:r>
      <w:r>
        <w:t xml:space="preserve">rowser </w:t>
      </w:r>
      <w:r w:rsidR="00C275D8">
        <w:t>s</w:t>
      </w:r>
      <w:r>
        <w:t xml:space="preserve">ends </w:t>
      </w:r>
      <w:r w:rsidR="00C275D8">
        <w:t xml:space="preserve">an </w:t>
      </w:r>
      <w:r>
        <w:t>HTTP Request</w:t>
      </w:r>
    </w:p>
    <w:p w14:paraId="3EDCAC9E" w14:textId="1C1CE00E" w:rsidR="00FE657E" w:rsidRDefault="00FE657E" w:rsidP="007435E8">
      <w:r>
        <w:t>3.</w:t>
      </w:r>
      <w:r>
        <w:tab/>
      </w:r>
      <w:r w:rsidR="00C275D8">
        <w:t>The s</w:t>
      </w:r>
      <w:r>
        <w:t xml:space="preserve">erver </w:t>
      </w:r>
      <w:r w:rsidR="00C275D8">
        <w:t>s</w:t>
      </w:r>
      <w:r>
        <w:t xml:space="preserve">ends </w:t>
      </w:r>
      <w:r w:rsidR="00C275D8">
        <w:t xml:space="preserve">an </w:t>
      </w:r>
      <w:r>
        <w:t>HTTP Response</w:t>
      </w:r>
    </w:p>
    <w:p w14:paraId="32D706D6" w14:textId="4FB99EC6" w:rsidR="00FE657E" w:rsidRDefault="00FE657E" w:rsidP="007435E8">
      <w:r>
        <w:t>4.</w:t>
      </w:r>
      <w:r>
        <w:tab/>
      </w:r>
      <w:r w:rsidR="00C275D8">
        <w:t>The s</w:t>
      </w:r>
      <w:r>
        <w:t xml:space="preserve">erver </w:t>
      </w:r>
      <w:r w:rsidR="00C275D8">
        <w:t>c</w:t>
      </w:r>
      <w:r>
        <w:t>loses the connection</w:t>
      </w:r>
    </w:p>
    <w:p w14:paraId="258FD1C2" w14:textId="3669B2CB" w:rsidR="03829024" w:rsidRDefault="03829024" w:rsidP="31D604E4">
      <w:r w:rsidRPr="31D604E4">
        <w:lastRenderedPageBreak/>
        <w:t>Let</w:t>
      </w:r>
      <w:r w:rsidR="006F17C6">
        <w:t>'</w:t>
      </w:r>
      <w:r w:rsidRPr="31D604E4">
        <w:t>s assume we type the following on our browser:</w:t>
      </w:r>
    </w:p>
    <w:p w14:paraId="771F4B33" w14:textId="49CCEE6E" w:rsidR="03829024" w:rsidRDefault="03829024" w:rsidP="31D604E4">
      <w:r w:rsidRPr="31D604E4">
        <w:t>http://www.example.com/index.html</w:t>
      </w:r>
    </w:p>
    <w:p w14:paraId="7E2E069F" w14:textId="6A9FB171" w:rsidR="00FE657E" w:rsidRPr="00D4316C" w:rsidRDefault="00C71031" w:rsidP="007435E8">
      <w:pPr>
        <w:rPr>
          <w:b/>
        </w:rPr>
      </w:pPr>
      <w:r>
        <w:rPr>
          <w:b/>
        </w:rPr>
        <w:t>The b</w:t>
      </w:r>
      <w:r w:rsidR="00FE657E" w:rsidRPr="00D4316C">
        <w:rPr>
          <w:b/>
        </w:rPr>
        <w:t xml:space="preserve">rowser </w:t>
      </w:r>
      <w:r>
        <w:rPr>
          <w:b/>
        </w:rPr>
        <w:t>o</w:t>
      </w:r>
      <w:r w:rsidR="00FE657E" w:rsidRPr="00D4316C">
        <w:rPr>
          <w:b/>
        </w:rPr>
        <w:t xml:space="preserve">pens </w:t>
      </w:r>
      <w:r>
        <w:rPr>
          <w:b/>
        </w:rPr>
        <w:t>a c</w:t>
      </w:r>
      <w:r w:rsidR="00FE657E" w:rsidRPr="00D4316C">
        <w:rPr>
          <w:b/>
        </w:rPr>
        <w:t>onnection</w:t>
      </w:r>
    </w:p>
    <w:p w14:paraId="46C0FB85" w14:textId="1F0CF211" w:rsidR="00FE657E" w:rsidRDefault="00FE657E" w:rsidP="007435E8">
      <w:r>
        <w:t xml:space="preserve">The browser opens a TCP/IP Socket connection with the server </w:t>
      </w:r>
      <w:r w:rsidR="3EAEE469">
        <w:t>www.example.com</w:t>
      </w:r>
      <w:r>
        <w:t xml:space="preserve">. The browser automatically assumes that the server is listening to the default </w:t>
      </w:r>
      <w:r w:rsidR="00C275D8">
        <w:t>HTTP</w:t>
      </w:r>
      <w:r>
        <w:t xml:space="preserve"> port 80. If the server is listening to a different </w:t>
      </w:r>
      <w:r w:rsidR="48E12258">
        <w:t>port,</w:t>
      </w:r>
      <w:r>
        <w:t xml:space="preserve"> you </w:t>
      </w:r>
      <w:r w:rsidR="5EB5D94B">
        <w:t>must</w:t>
      </w:r>
      <w:r>
        <w:t xml:space="preserve"> specify</w:t>
      </w:r>
      <w:r w:rsidR="0638C5C1">
        <w:t xml:space="preserve"> with a colon after the domain name</w:t>
      </w:r>
      <w:r>
        <w:t>: http://www.</w:t>
      </w:r>
      <w:r w:rsidR="3987AB18">
        <w:t>example.com</w:t>
      </w:r>
      <w:r>
        <w:t>:9090/index.html (assuming the server is listening to port number 9090).</w:t>
      </w:r>
    </w:p>
    <w:p w14:paraId="747DFD99" w14:textId="08AE22D3" w:rsidR="00FE657E" w:rsidRPr="00D4316C" w:rsidRDefault="00170C1B" w:rsidP="007435E8">
      <w:pPr>
        <w:rPr>
          <w:b/>
        </w:rPr>
      </w:pPr>
      <w:r>
        <w:rPr>
          <w:b/>
        </w:rPr>
        <w:t>The b</w:t>
      </w:r>
      <w:r w:rsidR="00FE657E" w:rsidRPr="00D4316C">
        <w:rPr>
          <w:b/>
        </w:rPr>
        <w:t xml:space="preserve">rowser </w:t>
      </w:r>
      <w:r>
        <w:rPr>
          <w:b/>
        </w:rPr>
        <w:t>s</w:t>
      </w:r>
      <w:r w:rsidR="00FE657E" w:rsidRPr="00D4316C">
        <w:rPr>
          <w:b/>
        </w:rPr>
        <w:t xml:space="preserve">ends </w:t>
      </w:r>
      <w:r>
        <w:rPr>
          <w:b/>
        </w:rPr>
        <w:t xml:space="preserve">an </w:t>
      </w:r>
      <w:r w:rsidR="00FE657E" w:rsidRPr="00D4316C">
        <w:rPr>
          <w:b/>
        </w:rPr>
        <w:t xml:space="preserve">HTTP </w:t>
      </w:r>
      <w:r>
        <w:rPr>
          <w:b/>
        </w:rPr>
        <w:t>r</w:t>
      </w:r>
      <w:r w:rsidR="00FE657E" w:rsidRPr="00D4316C">
        <w:rPr>
          <w:b/>
        </w:rPr>
        <w:t>equest</w:t>
      </w:r>
    </w:p>
    <w:p w14:paraId="2076C015" w14:textId="4B7807AE" w:rsidR="00FE657E" w:rsidRDefault="00FE657E" w:rsidP="007435E8">
      <w:r>
        <w:t xml:space="preserve">The browser (Client) converts the URL into an HTTP Request and sends it out to the server. An HTTP </w:t>
      </w:r>
      <w:r w:rsidR="00170C1B">
        <w:t>r</w:t>
      </w:r>
      <w:r>
        <w:t>equest message is composed of:</w:t>
      </w:r>
    </w:p>
    <w:p w14:paraId="06B3B5E2" w14:textId="77777777" w:rsidR="00FE657E" w:rsidRDefault="00FE657E" w:rsidP="007435E8">
      <w:r>
        <w:t>1)</w:t>
      </w:r>
      <w:r>
        <w:tab/>
        <w:t>Request Line: describes HTTP Command</w:t>
      </w:r>
    </w:p>
    <w:p w14:paraId="375540D2" w14:textId="77777777" w:rsidR="00FE657E" w:rsidRDefault="00FE657E" w:rsidP="007435E8">
      <w:r>
        <w:t>2)</w:t>
      </w:r>
      <w:r>
        <w:tab/>
        <w:t>Header: browser and content information</w:t>
      </w:r>
    </w:p>
    <w:p w14:paraId="5CA48816" w14:textId="69B6CFDB" w:rsidR="00FE657E" w:rsidRDefault="00FE657E" w:rsidP="007435E8">
      <w:r>
        <w:t>3)</w:t>
      </w:r>
      <w:r>
        <w:tab/>
        <w:t xml:space="preserve">Message Body: contents of </w:t>
      </w:r>
      <w:r w:rsidR="00170C1B">
        <w:t xml:space="preserve">the </w:t>
      </w:r>
      <w:r>
        <w:t>message</w:t>
      </w:r>
    </w:p>
    <w:p w14:paraId="2F059EFE" w14:textId="77777777" w:rsidR="00FE657E" w:rsidRDefault="00FE657E" w:rsidP="007435E8">
      <w:r>
        <w:t>In this example:</w:t>
      </w:r>
    </w:p>
    <w:p w14:paraId="05B13870" w14:textId="77777777" w:rsidR="00FE657E" w:rsidRDefault="00FE657E" w:rsidP="007435E8">
      <w:r>
        <w:t>1) Request Line would look like this:</w:t>
      </w:r>
    </w:p>
    <w:p w14:paraId="7ACEE312" w14:textId="77777777" w:rsidR="00FE657E" w:rsidRDefault="00FE657E" w:rsidP="007435E8">
      <w:r>
        <w:t>HTTP method</w:t>
      </w:r>
      <w:r>
        <w:tab/>
      </w:r>
      <w:r>
        <w:tab/>
        <w:t>Resource Name</w:t>
      </w:r>
      <w:r>
        <w:tab/>
      </w:r>
      <w:r w:rsidR="00980CCF">
        <w:tab/>
      </w:r>
      <w:r w:rsidR="00980CCF">
        <w:tab/>
      </w:r>
      <w:r>
        <w:t>Protocol/Version</w:t>
      </w:r>
    </w:p>
    <w:p w14:paraId="6DEA2731" w14:textId="2D2E123E" w:rsidR="00FE657E" w:rsidRDefault="00FE657E" w:rsidP="007435E8">
      <w:r>
        <w:t xml:space="preserve">GET </w:t>
      </w:r>
      <w:r>
        <w:tab/>
      </w:r>
      <w:r>
        <w:tab/>
      </w:r>
      <w:r>
        <w:tab/>
      </w:r>
      <w:r>
        <w:tab/>
      </w:r>
      <w:r w:rsidR="5CF29E7A">
        <w:t>index</w:t>
      </w:r>
      <w:r w:rsidR="00980CCF">
        <w:t>.htm</w:t>
      </w:r>
      <w:r>
        <w:tab/>
      </w:r>
      <w:r>
        <w:tab/>
      </w:r>
      <w:r>
        <w:tab/>
      </w:r>
      <w:r>
        <w:tab/>
        <w:t>HTTP/1.1</w:t>
      </w:r>
    </w:p>
    <w:p w14:paraId="4AEE742B" w14:textId="77777777" w:rsidR="00FE657E" w:rsidRDefault="00FE657E" w:rsidP="007435E8"/>
    <w:p w14:paraId="38EB68B8" w14:textId="77777777" w:rsidR="00FE657E" w:rsidRDefault="00FE657E" w:rsidP="007435E8">
      <w:r>
        <w:t xml:space="preserve">2) The browser will provide the Header. </w:t>
      </w:r>
    </w:p>
    <w:p w14:paraId="3A1D1F2E" w14:textId="77777777" w:rsidR="00FE657E" w:rsidRDefault="00FE657E" w:rsidP="007435E8">
      <w:r>
        <w:t>3) The Message Body will be empty.</w:t>
      </w:r>
    </w:p>
    <w:p w14:paraId="0A41F45E" w14:textId="034CA1F0" w:rsidR="00FE657E" w:rsidRDefault="00FE657E" w:rsidP="007435E8">
      <w:r>
        <w:t>Here is the request</w:t>
      </w:r>
      <w:r w:rsidR="5FBB36EA">
        <w:t xml:space="preserve"> line</w:t>
      </w:r>
      <w:r>
        <w:t>:</w:t>
      </w:r>
    </w:p>
    <w:p w14:paraId="14C35D16" w14:textId="0A1CE032" w:rsidR="2D0D286F" w:rsidRDefault="2D0D286F" w:rsidP="31D604E4">
      <w:r w:rsidRPr="31D604E4">
        <w:t>GET /</w:t>
      </w:r>
      <w:r w:rsidR="514E71E3" w:rsidRPr="31D604E4">
        <w:t>index.html</w:t>
      </w:r>
      <w:r w:rsidRPr="31D604E4">
        <w:t xml:space="preserve"> HTTP/1.1</w:t>
      </w:r>
    </w:p>
    <w:p w14:paraId="755BAF82" w14:textId="0E817E5A" w:rsidR="239696A4" w:rsidRDefault="239696A4" w:rsidP="31D604E4">
      <w:r w:rsidRPr="31D604E4">
        <w:t>Here are the request headers:</w:t>
      </w:r>
    </w:p>
    <w:p w14:paraId="4EA21D2C" w14:textId="30B65334" w:rsidR="2D0D286F" w:rsidRDefault="2D0D286F" w:rsidP="31D604E4">
      <w:r w:rsidRPr="31D604E4">
        <w:t>Host: www.example.com</w:t>
      </w:r>
    </w:p>
    <w:p w14:paraId="2A27AD49" w14:textId="44CBF294" w:rsidR="2D0D286F" w:rsidRDefault="2D0D286F" w:rsidP="31D604E4">
      <w:r w:rsidRPr="31D604E4">
        <w:t>Connection: keep-alive</w:t>
      </w:r>
    </w:p>
    <w:p w14:paraId="6C52B1EC" w14:textId="3B3C4693" w:rsidR="2D0D286F" w:rsidRDefault="2D0D286F" w:rsidP="31D604E4">
      <w:r w:rsidRPr="31D604E4">
        <w:lastRenderedPageBreak/>
        <w:t>Cache-Control: max-age=0</w:t>
      </w:r>
    </w:p>
    <w:p w14:paraId="163EAD21" w14:textId="3EA25E02" w:rsidR="2D0D286F" w:rsidRDefault="2D0D286F" w:rsidP="31D604E4">
      <w:r w:rsidRPr="31D604E4">
        <w:t>Upgrade-Insecure-Requests: 1</w:t>
      </w:r>
    </w:p>
    <w:p w14:paraId="231EA5DD" w14:textId="342A5673" w:rsidR="2D0D286F" w:rsidRDefault="2D0D286F" w:rsidP="31D604E4">
      <w:r w:rsidRPr="31D604E4">
        <w:t xml:space="preserve">User-Agent: Mozilla/5.0 (Macintosh; Intel Mac OS X 11_2_1) </w:t>
      </w:r>
      <w:proofErr w:type="spellStart"/>
      <w:r w:rsidRPr="31D604E4">
        <w:t>AppleWebKit</w:t>
      </w:r>
      <w:proofErr w:type="spellEnd"/>
      <w:r w:rsidRPr="31D604E4">
        <w:t>/537.36 (KHTML, like Gecko) Chrome/89.0.4389.82 Safari/537.36</w:t>
      </w:r>
    </w:p>
    <w:p w14:paraId="2371C7C0" w14:textId="49C0E55D" w:rsidR="2D0D286F" w:rsidRDefault="2D0D286F" w:rsidP="31D604E4">
      <w:r w:rsidRPr="31D604E4">
        <w:t>Accept: text/</w:t>
      </w:r>
      <w:proofErr w:type="gramStart"/>
      <w:r w:rsidRPr="31D604E4">
        <w:t>html,application</w:t>
      </w:r>
      <w:proofErr w:type="gramEnd"/>
      <w:r w:rsidRPr="31D604E4">
        <w:t>/xhtml+xml,application/xml;q=0.9,image/avif,image/webp,image/apng,*/*;q=0.8,application/signed-exchange;v=b3;q=0.9</w:t>
      </w:r>
    </w:p>
    <w:p w14:paraId="66ED684C" w14:textId="49B7C26C" w:rsidR="2D0D286F" w:rsidRDefault="2D0D286F" w:rsidP="31D604E4">
      <w:r w:rsidRPr="31D604E4">
        <w:t xml:space="preserve">Accept-Encoding: </w:t>
      </w:r>
      <w:proofErr w:type="spellStart"/>
      <w:r w:rsidRPr="31D604E4">
        <w:t>gzip</w:t>
      </w:r>
      <w:proofErr w:type="spellEnd"/>
      <w:r w:rsidRPr="31D604E4">
        <w:t>, deflate</w:t>
      </w:r>
    </w:p>
    <w:p w14:paraId="50B55BEB" w14:textId="15195E51" w:rsidR="2D0D286F" w:rsidRDefault="2D0D286F" w:rsidP="31D604E4">
      <w:r w:rsidRPr="31D604E4">
        <w:t xml:space="preserve">Accept-Language: </w:t>
      </w:r>
      <w:proofErr w:type="spellStart"/>
      <w:r w:rsidRPr="31D604E4">
        <w:t>en-</w:t>
      </w:r>
      <w:proofErr w:type="gramStart"/>
      <w:r w:rsidRPr="31D604E4">
        <w:t>US,en</w:t>
      </w:r>
      <w:proofErr w:type="gramEnd"/>
      <w:r w:rsidRPr="31D604E4">
        <w:t>;q</w:t>
      </w:r>
      <w:proofErr w:type="spellEnd"/>
      <w:r w:rsidRPr="31D604E4">
        <w:t>=0.9</w:t>
      </w:r>
    </w:p>
    <w:p w14:paraId="05F1B546" w14:textId="7643DA60" w:rsidR="2D0D286F" w:rsidRDefault="2D0D286F" w:rsidP="31D604E4">
      <w:r w:rsidRPr="31D604E4">
        <w:t>If-None-Match: "3147526947+ident+gzip"</w:t>
      </w:r>
    </w:p>
    <w:p w14:paraId="309BEB11" w14:textId="5D9AB148" w:rsidR="2D0D286F" w:rsidRDefault="2D0D286F" w:rsidP="31D604E4">
      <w:r w:rsidRPr="31D604E4">
        <w:t>If-Modified-Since: Thu, 17 Oct 2019 07:18:26 GMT</w:t>
      </w:r>
    </w:p>
    <w:p w14:paraId="08A0449B" w14:textId="3069FBED" w:rsidR="003321DC" w:rsidRDefault="003321DC" w:rsidP="003321DC">
      <w:pPr>
        <w:rPr>
          <w:b/>
        </w:rPr>
      </w:pPr>
      <w:r>
        <w:rPr>
          <w:b/>
        </w:rPr>
        <w:t>Since this is a GET request, the Request Body is missing. The Request Body is present in other types of Requests like POST. GET, POST</w:t>
      </w:r>
      <w:r w:rsidR="00170C1B">
        <w:rPr>
          <w:b/>
        </w:rPr>
        <w:t>,</w:t>
      </w:r>
      <w:r>
        <w:rPr>
          <w:b/>
        </w:rPr>
        <w:t xml:space="preserve"> etc.</w:t>
      </w:r>
      <w:r w:rsidR="00170C1B">
        <w:rPr>
          <w:b/>
        </w:rPr>
        <w:t>,</w:t>
      </w:r>
      <w:r>
        <w:rPr>
          <w:b/>
        </w:rPr>
        <w:t xml:space="preserve"> HTTP commands are called HTTP methods.</w:t>
      </w:r>
    </w:p>
    <w:p w14:paraId="077493DA" w14:textId="6CF286CA" w:rsidR="00FE657E" w:rsidRDefault="00FE657E" w:rsidP="007435E8">
      <w:r>
        <w:t xml:space="preserve">Here are some of the HTTP methods </w:t>
      </w:r>
      <w:r w:rsidR="00170C1B">
        <w:t xml:space="preserve">that </w:t>
      </w:r>
      <w:r>
        <w:t>appear on the Request Line:</w:t>
      </w:r>
    </w:p>
    <w:p w14:paraId="1E58C5C0" w14:textId="77777777" w:rsidR="00FE657E" w:rsidRDefault="00FE657E" w:rsidP="007435E8">
      <w:r>
        <w:t>HTTP Methods:</w:t>
      </w:r>
    </w:p>
    <w:p w14:paraId="4EA70907" w14:textId="275E70A4" w:rsidR="00FE657E" w:rsidRDefault="00FE657E" w:rsidP="007435E8">
      <w:r w:rsidRPr="31D604E4">
        <w:rPr>
          <w:b/>
          <w:bCs/>
        </w:rPr>
        <w:t>GET</w:t>
      </w:r>
      <w:r>
        <w:t>: The GET method requests a page/</w:t>
      </w:r>
      <w:r w:rsidR="000E295D">
        <w:t>URL</w:t>
      </w:r>
      <w:r>
        <w:t xml:space="preserve"> from the server. The danger with </w:t>
      </w:r>
      <w:r w:rsidR="19F44E90">
        <w:t xml:space="preserve">the </w:t>
      </w:r>
      <w:r>
        <w:t xml:space="preserve">GET method is that any browser data sent is visible </w:t>
      </w:r>
      <w:r w:rsidR="17783299">
        <w:t>i</w:t>
      </w:r>
      <w:r>
        <w:t>n the browser</w:t>
      </w:r>
      <w:r w:rsidR="006F17C6">
        <w:t>'</w:t>
      </w:r>
      <w:r>
        <w:t xml:space="preserve">s </w:t>
      </w:r>
      <w:r w:rsidR="000E295D">
        <w:t>URL</w:t>
      </w:r>
      <w:r>
        <w:t xml:space="preserve">. </w:t>
      </w:r>
      <w:r w:rsidR="37712E0F">
        <w:t xml:space="preserve">The </w:t>
      </w:r>
      <w:r>
        <w:t>G</w:t>
      </w:r>
      <w:r w:rsidR="143113B7">
        <w:t>ET</w:t>
      </w:r>
      <w:r>
        <w:t xml:space="preserve"> method was </w:t>
      </w:r>
      <w:r w:rsidR="000E295D">
        <w:t>initi</w:t>
      </w:r>
      <w:r>
        <w:t>ally designed to get content from the server</w:t>
      </w:r>
      <w:r w:rsidR="000E295D">
        <w:t>,</w:t>
      </w:r>
      <w:r>
        <w:t xml:space="preserve"> but now</w:t>
      </w:r>
      <w:r w:rsidR="000E295D">
        <w:t>a</w:t>
      </w:r>
      <w:r>
        <w:t>days, it is also used to post data.</w:t>
      </w:r>
    </w:p>
    <w:p w14:paraId="791226CF" w14:textId="6D140DE8" w:rsidR="00FE657E" w:rsidRDefault="00FE657E" w:rsidP="007435E8">
      <w:r w:rsidRPr="006F40C6">
        <w:rPr>
          <w:b/>
          <w:bCs/>
        </w:rPr>
        <w:t>POST</w:t>
      </w:r>
      <w:r>
        <w:t>: The POST method also requests a page/</w:t>
      </w:r>
      <w:r w:rsidR="000E295D">
        <w:t>URL</w:t>
      </w:r>
      <w:r>
        <w:t xml:space="preserve"> from the server. It is usually used to save data on the server. The beauty of </w:t>
      </w:r>
      <w:r w:rsidR="000E295D">
        <w:t xml:space="preserve">the </w:t>
      </w:r>
      <w:r>
        <w:t>POST method is that browser data sent to the server is not reality visible. But the data is not secured either.</w:t>
      </w:r>
    </w:p>
    <w:p w14:paraId="4867C829" w14:textId="42AEA490" w:rsidR="00FE657E" w:rsidRDefault="00FE657E" w:rsidP="007435E8">
      <w:r w:rsidRPr="31D604E4">
        <w:rPr>
          <w:b/>
          <w:bCs/>
        </w:rPr>
        <w:t>HEAD</w:t>
      </w:r>
      <w:r>
        <w:t>: The HEAD method asks for HTTP headers only</w:t>
      </w:r>
      <w:r w:rsidR="000E295D">
        <w:t>;</w:t>
      </w:r>
      <w:r>
        <w:t xml:space="preserve"> it is not interest</w:t>
      </w:r>
      <w:r w:rsidR="10C39A61">
        <w:t>ed</w:t>
      </w:r>
      <w:r>
        <w:t xml:space="preserve"> in the </w:t>
      </w:r>
      <w:r w:rsidR="000E295D">
        <w:t>response's body</w:t>
      </w:r>
      <w:r>
        <w:t>.</w:t>
      </w:r>
    </w:p>
    <w:p w14:paraId="5076BB90" w14:textId="4E6E5378" w:rsidR="00FE657E" w:rsidRDefault="00FE657E" w:rsidP="007435E8">
      <w:r w:rsidRPr="006F40C6">
        <w:rPr>
          <w:b/>
          <w:bCs/>
        </w:rPr>
        <w:t>OPTIONS</w:t>
      </w:r>
      <w:r>
        <w:t xml:space="preserve">: Typically used to figure out what </w:t>
      </w:r>
      <w:r w:rsidR="000E295D">
        <w:t>the server expects request headers</w:t>
      </w:r>
      <w:r>
        <w:t>, what content type is expected</w:t>
      </w:r>
      <w:r w:rsidR="002434EB">
        <w:t>,</w:t>
      </w:r>
      <w:r>
        <w:t xml:space="preserve"> and so on.</w:t>
      </w:r>
    </w:p>
    <w:p w14:paraId="76066803" w14:textId="7CC10C68" w:rsidR="00FE657E" w:rsidRDefault="00FE657E" w:rsidP="007435E8">
      <w:r w:rsidRPr="006F40C6">
        <w:rPr>
          <w:b/>
          <w:bCs/>
        </w:rPr>
        <w:t>TRACE</w:t>
      </w:r>
      <w:r>
        <w:t>: Echo</w:t>
      </w:r>
      <w:r w:rsidR="006F17C6">
        <w:t>'</w:t>
      </w:r>
      <w:r>
        <w:t xml:space="preserve">s back the user data, typically used for debugging. </w:t>
      </w:r>
      <w:r w:rsidR="002434EB">
        <w:t>It c</w:t>
      </w:r>
      <w:r>
        <w:t>an be a security concern.</w:t>
      </w:r>
    </w:p>
    <w:p w14:paraId="6ED14016" w14:textId="77777777" w:rsidR="00FE657E" w:rsidRDefault="00FE657E" w:rsidP="007435E8">
      <w:r w:rsidRPr="006F40C6">
        <w:rPr>
          <w:b/>
          <w:bCs/>
        </w:rPr>
        <w:lastRenderedPageBreak/>
        <w:t>PUT</w:t>
      </w:r>
      <w:r>
        <w:t xml:space="preserve">: The PUT method can also be used to replace the content on the server. This could be a security concern. </w:t>
      </w:r>
    </w:p>
    <w:p w14:paraId="6C9475B7" w14:textId="4F210612" w:rsidR="00FE657E" w:rsidRDefault="00FE657E" w:rsidP="007435E8">
      <w:r w:rsidRPr="31D604E4">
        <w:rPr>
          <w:b/>
          <w:bCs/>
        </w:rPr>
        <w:t>PATCH</w:t>
      </w:r>
      <w:r>
        <w:t>: Like PUT, PATCH partially replace</w:t>
      </w:r>
      <w:r w:rsidR="732174C8">
        <w:t>s</w:t>
      </w:r>
      <w:r>
        <w:t xml:space="preserve"> the content on the server. This is also a security concern.</w:t>
      </w:r>
    </w:p>
    <w:p w14:paraId="1674D2B6" w14:textId="195ACF33" w:rsidR="00FE657E" w:rsidRDefault="00FE657E" w:rsidP="007435E8">
      <w:r w:rsidRPr="006F40C6">
        <w:rPr>
          <w:b/>
          <w:bCs/>
        </w:rPr>
        <w:t>DELETE</w:t>
      </w:r>
      <w:r>
        <w:t>: The DELETE method deletes the page/</w:t>
      </w:r>
      <w:r w:rsidR="002434EB">
        <w:t>URL</w:t>
      </w:r>
      <w:r>
        <w:t xml:space="preserve">. </w:t>
      </w:r>
      <w:r w:rsidR="002434EB">
        <w:t>Again, t</w:t>
      </w:r>
      <w:r>
        <w:t>his is a security concern.</w:t>
      </w:r>
    </w:p>
    <w:p w14:paraId="1AC452E2" w14:textId="77777777" w:rsidR="00FE657E" w:rsidRDefault="00FE657E" w:rsidP="007435E8">
      <w:r w:rsidRPr="006F40C6">
        <w:rPr>
          <w:b/>
          <w:bCs/>
        </w:rPr>
        <w:t>CONNECT</w:t>
      </w:r>
      <w:r>
        <w:t>: The CONNECT method establishes a tunnel to the server. This could be a security problem as well.</w:t>
      </w:r>
    </w:p>
    <w:p w14:paraId="78AC5581" w14:textId="4BCBA813" w:rsidR="00FE657E" w:rsidRDefault="00FE657E" w:rsidP="007435E8">
      <w:r>
        <w:t>GET and POST are the two safe methods that web applications should allow. Among them, POST is preferred whenever possible. HEAD is ok too. Other methods should be disabled on the webserver.</w:t>
      </w:r>
    </w:p>
    <w:p w14:paraId="065938EB" w14:textId="5EFBC4DB" w:rsidR="00FE657E" w:rsidRDefault="00FE657E" w:rsidP="007435E8">
      <w:r>
        <w:t>Regardless, HTTPS should only be allowed to secure content.</w:t>
      </w:r>
    </w:p>
    <w:p w14:paraId="27E93703" w14:textId="13922C36" w:rsidR="00FE657E" w:rsidRPr="00D4316C" w:rsidRDefault="00170C1B" w:rsidP="007435E8">
      <w:pPr>
        <w:rPr>
          <w:b/>
        </w:rPr>
      </w:pPr>
      <w:r>
        <w:rPr>
          <w:b/>
        </w:rPr>
        <w:t>The s</w:t>
      </w:r>
      <w:r w:rsidR="00FE657E" w:rsidRPr="00D4316C">
        <w:rPr>
          <w:b/>
        </w:rPr>
        <w:t xml:space="preserve">erver </w:t>
      </w:r>
      <w:r>
        <w:rPr>
          <w:b/>
        </w:rPr>
        <w:t>s</w:t>
      </w:r>
      <w:r w:rsidR="00FE657E" w:rsidRPr="00D4316C">
        <w:rPr>
          <w:b/>
        </w:rPr>
        <w:t xml:space="preserve">ends </w:t>
      </w:r>
      <w:r>
        <w:rPr>
          <w:b/>
        </w:rPr>
        <w:t xml:space="preserve">an </w:t>
      </w:r>
      <w:r w:rsidR="00FE657E" w:rsidRPr="00D4316C">
        <w:rPr>
          <w:b/>
        </w:rPr>
        <w:t xml:space="preserve">HTTP </w:t>
      </w:r>
      <w:r>
        <w:rPr>
          <w:b/>
        </w:rPr>
        <w:t>r</w:t>
      </w:r>
      <w:r w:rsidR="00FE657E" w:rsidRPr="00D4316C">
        <w:rPr>
          <w:b/>
        </w:rPr>
        <w:t>esponse</w:t>
      </w:r>
    </w:p>
    <w:p w14:paraId="38F024F0" w14:textId="2E741CBC" w:rsidR="00FE657E" w:rsidRDefault="00FE657E" w:rsidP="007435E8">
      <w:r>
        <w:t xml:space="preserve">The </w:t>
      </w:r>
      <w:r w:rsidR="00D7176A">
        <w:t>s</w:t>
      </w:r>
      <w:r>
        <w:t>erver reads and interprets the request and sends an HTTP Response message back to the browser (Client). An HTTP Response message is composed of:</w:t>
      </w:r>
    </w:p>
    <w:p w14:paraId="6FC5E386" w14:textId="77777777" w:rsidR="00FE657E" w:rsidRDefault="00FE657E" w:rsidP="007435E8">
      <w:r>
        <w:t>1)</w:t>
      </w:r>
      <w:r>
        <w:tab/>
        <w:t>Response Line: Server protocol and status line</w:t>
      </w:r>
      <w:r>
        <w:tab/>
      </w:r>
    </w:p>
    <w:p w14:paraId="15B691CE" w14:textId="77777777" w:rsidR="00FE657E" w:rsidRDefault="00FE657E" w:rsidP="007435E8">
      <w:r>
        <w:t>2)</w:t>
      </w:r>
      <w:r>
        <w:tab/>
        <w:t>Header: Response Metadata</w:t>
      </w:r>
    </w:p>
    <w:p w14:paraId="180444B6" w14:textId="77777777" w:rsidR="00FE657E" w:rsidRDefault="00FE657E" w:rsidP="007435E8">
      <w:r>
        <w:t>3)</w:t>
      </w:r>
      <w:r>
        <w:tab/>
        <w:t>Message Body: Content of Message</w:t>
      </w:r>
    </w:p>
    <w:p w14:paraId="76CCA86B" w14:textId="05DCC21F" w:rsidR="00FE657E" w:rsidRDefault="00FE657E" w:rsidP="007435E8">
      <w:r>
        <w:t xml:space="preserve">Here is what the response </w:t>
      </w:r>
      <w:r w:rsidR="23AA0159">
        <w:t xml:space="preserve">line </w:t>
      </w:r>
      <w:r>
        <w:t>will look like:</w:t>
      </w:r>
    </w:p>
    <w:p w14:paraId="50E525AF" w14:textId="402CDDE0" w:rsidR="61956E80" w:rsidRDefault="61956E80" w:rsidP="31D604E4">
      <w:r w:rsidRPr="31D604E4">
        <w:t>HTTP/1.1 200 OK</w:t>
      </w:r>
    </w:p>
    <w:p w14:paraId="7338A00A" w14:textId="2F93B489" w:rsidR="16436437" w:rsidRDefault="16436437" w:rsidP="31D604E4">
      <w:r w:rsidRPr="31D604E4">
        <w:t>Here are the response headers:</w:t>
      </w:r>
    </w:p>
    <w:p w14:paraId="1C28E460" w14:textId="758E23C6" w:rsidR="61956E80" w:rsidRDefault="61956E80" w:rsidP="31D604E4">
      <w:r w:rsidRPr="31D604E4">
        <w:t xml:space="preserve">Content-Encoding: </w:t>
      </w:r>
      <w:proofErr w:type="spellStart"/>
      <w:r w:rsidRPr="31D604E4">
        <w:t>gzip</w:t>
      </w:r>
      <w:proofErr w:type="spellEnd"/>
    </w:p>
    <w:p w14:paraId="085D6564" w14:textId="0ED43B5B" w:rsidR="61956E80" w:rsidRDefault="61956E80" w:rsidP="31D604E4">
      <w:r w:rsidRPr="31D604E4">
        <w:t>Accept-Ranges: bytes</w:t>
      </w:r>
    </w:p>
    <w:p w14:paraId="1BB21D31" w14:textId="3FE438F8" w:rsidR="61956E80" w:rsidRDefault="61956E80" w:rsidP="31D604E4">
      <w:r w:rsidRPr="31D604E4">
        <w:t>Age: 196537</w:t>
      </w:r>
    </w:p>
    <w:p w14:paraId="5EAC6543" w14:textId="69DEA085" w:rsidR="61956E80" w:rsidRDefault="61956E80" w:rsidP="31D604E4">
      <w:r w:rsidRPr="31D604E4">
        <w:t>Cache-Control: max-age=604800</w:t>
      </w:r>
    </w:p>
    <w:p w14:paraId="6B774103" w14:textId="733C494A" w:rsidR="61956E80" w:rsidRDefault="61956E80" w:rsidP="31D604E4">
      <w:r w:rsidRPr="31D604E4">
        <w:t>Content-Type: text/</w:t>
      </w:r>
      <w:r w:rsidR="002434EB">
        <w:t>HTML</w:t>
      </w:r>
      <w:r w:rsidRPr="31D604E4">
        <w:t>; charset=UTF-8</w:t>
      </w:r>
    </w:p>
    <w:p w14:paraId="70C307C6" w14:textId="1C3AB62A" w:rsidR="61956E80" w:rsidRDefault="61956E80" w:rsidP="31D604E4">
      <w:r w:rsidRPr="31D604E4">
        <w:t>Date: Fri, 12 Mar 2021 16:09:33 GMT</w:t>
      </w:r>
    </w:p>
    <w:p w14:paraId="596CE372" w14:textId="68421CC9" w:rsidR="61956E80" w:rsidRDefault="61956E80" w:rsidP="31D604E4">
      <w:proofErr w:type="spellStart"/>
      <w:r w:rsidRPr="31D604E4">
        <w:lastRenderedPageBreak/>
        <w:t>Etag</w:t>
      </w:r>
      <w:proofErr w:type="spellEnd"/>
      <w:r w:rsidRPr="31D604E4">
        <w:t>: "3147526947"</w:t>
      </w:r>
    </w:p>
    <w:p w14:paraId="11AB24E6" w14:textId="52951268" w:rsidR="61956E80" w:rsidRDefault="61956E80" w:rsidP="31D604E4">
      <w:r w:rsidRPr="31D604E4">
        <w:t>Expires: Fri, 19 Mar 2021 16:09:33 GMT</w:t>
      </w:r>
    </w:p>
    <w:p w14:paraId="6BE2DDBA" w14:textId="1B046113" w:rsidR="61956E80" w:rsidRDefault="61956E80" w:rsidP="31D604E4">
      <w:r w:rsidRPr="31D604E4">
        <w:t>Last-Modified: Thu, 17 Oct 2019 07:18:26 GMT</w:t>
      </w:r>
    </w:p>
    <w:p w14:paraId="6AF985CF" w14:textId="7977CDD2" w:rsidR="61956E80" w:rsidRDefault="61956E80" w:rsidP="31D604E4">
      <w:r w:rsidRPr="31D604E4">
        <w:t>Server: ECS (</w:t>
      </w:r>
      <w:proofErr w:type="spellStart"/>
      <w:r w:rsidRPr="31D604E4">
        <w:t>nyb</w:t>
      </w:r>
      <w:proofErr w:type="spellEnd"/>
      <w:r w:rsidRPr="31D604E4">
        <w:t>/1D07)</w:t>
      </w:r>
    </w:p>
    <w:p w14:paraId="7C9BB314" w14:textId="74096609" w:rsidR="61956E80" w:rsidRDefault="61956E80" w:rsidP="31D604E4">
      <w:r w:rsidRPr="31D604E4">
        <w:t>Vary: Accept-Encoding</w:t>
      </w:r>
    </w:p>
    <w:p w14:paraId="5C058F93" w14:textId="297E5DB6" w:rsidR="61956E80" w:rsidRDefault="61956E80" w:rsidP="31D604E4">
      <w:r w:rsidRPr="31D604E4">
        <w:t>X-Cache: HIT</w:t>
      </w:r>
    </w:p>
    <w:p w14:paraId="0B4606B3" w14:textId="11E88D86" w:rsidR="61956E80" w:rsidRDefault="61956E80" w:rsidP="31D604E4">
      <w:r w:rsidRPr="31D604E4">
        <w:t>Content-Length: 648</w:t>
      </w:r>
    </w:p>
    <w:p w14:paraId="02980D2C" w14:textId="3405EE3F" w:rsidR="3B5F3921" w:rsidRDefault="3B5F3921" w:rsidP="31D604E4">
      <w:r w:rsidRPr="31D604E4">
        <w:t xml:space="preserve">This </w:t>
      </w:r>
      <w:proofErr w:type="gramStart"/>
      <w:r w:rsidRPr="31D604E4">
        <w:t>particular site</w:t>
      </w:r>
      <w:proofErr w:type="gramEnd"/>
      <w:r w:rsidRPr="31D604E4">
        <w:t xml:space="preserve"> sends the response body in zipped format. However, if you unzip it, h</w:t>
      </w:r>
      <w:r w:rsidR="7A7BD277" w:rsidRPr="31D604E4">
        <w:t>ere is the response body:</w:t>
      </w:r>
    </w:p>
    <w:p w14:paraId="7C4337EB" w14:textId="65B54575"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8080" w:themeColor="background1" w:themeShade="80"/>
          <w:sz w:val="18"/>
          <w:szCs w:val="18"/>
        </w:rPr>
        <w:t>doctype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html</w:t>
      </w:r>
      <w:r w:rsidRPr="31D604E4">
        <w:rPr>
          <w:rFonts w:ascii="Menlo" w:eastAsia="Menlo" w:hAnsi="Menlo" w:cs="Menlo"/>
          <w:color w:val="0000FF"/>
          <w:sz w:val="18"/>
          <w:szCs w:val="18"/>
        </w:rPr>
        <w:t>&gt;</w:t>
      </w:r>
    </w:p>
    <w:p w14:paraId="1420848C" w14:textId="7BE52745"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html</w:t>
      </w:r>
      <w:r w:rsidRPr="31D604E4">
        <w:rPr>
          <w:rFonts w:ascii="Menlo" w:eastAsia="Menlo" w:hAnsi="Menlo" w:cs="Menlo"/>
          <w:color w:val="0000FF"/>
          <w:sz w:val="18"/>
          <w:szCs w:val="18"/>
        </w:rPr>
        <w:t>&gt;</w:t>
      </w:r>
    </w:p>
    <w:p w14:paraId="3131BC2E" w14:textId="4BE8C232"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head</w:t>
      </w:r>
      <w:r w:rsidRPr="31D604E4">
        <w:rPr>
          <w:rFonts w:ascii="Menlo" w:eastAsia="Menlo" w:hAnsi="Menlo" w:cs="Menlo"/>
          <w:color w:val="0000FF"/>
          <w:sz w:val="18"/>
          <w:szCs w:val="18"/>
        </w:rPr>
        <w:t>&gt;</w:t>
      </w:r>
    </w:p>
    <w:p w14:paraId="21C458FC" w14:textId="1AE68D35"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title</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Example Domain</w:t>
      </w:r>
      <w:r w:rsidRPr="31D604E4">
        <w:rPr>
          <w:rFonts w:ascii="Menlo" w:eastAsia="Menlo" w:hAnsi="Menlo" w:cs="Menlo"/>
          <w:color w:val="0000FF"/>
          <w:sz w:val="18"/>
          <w:szCs w:val="18"/>
        </w:rPr>
        <w:t>&lt;/</w:t>
      </w:r>
      <w:r w:rsidRPr="31D604E4">
        <w:rPr>
          <w:rFonts w:ascii="Menlo" w:eastAsia="Menlo" w:hAnsi="Menlo" w:cs="Menlo"/>
          <w:color w:val="800000"/>
          <w:sz w:val="18"/>
          <w:szCs w:val="18"/>
        </w:rPr>
        <w:t>title</w:t>
      </w:r>
      <w:r w:rsidRPr="31D604E4">
        <w:rPr>
          <w:rFonts w:ascii="Menlo" w:eastAsia="Menlo" w:hAnsi="Menlo" w:cs="Menlo"/>
          <w:color w:val="0000FF"/>
          <w:sz w:val="18"/>
          <w:szCs w:val="18"/>
        </w:rPr>
        <w:t>&gt;</w:t>
      </w:r>
    </w:p>
    <w:p w14:paraId="06DC2851" w14:textId="3E79325F"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charset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"utf-8"</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4519ECDE" w14:textId="5434EA4B"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http-</w:t>
      </w:r>
      <w:proofErr w:type="spellStart"/>
      <w:r w:rsidRPr="31D604E4">
        <w:rPr>
          <w:rFonts w:ascii="Menlo" w:eastAsia="Menlo" w:hAnsi="Menlo" w:cs="Menlo"/>
          <w:color w:val="FF0000"/>
          <w:sz w:val="18"/>
          <w:szCs w:val="18"/>
        </w:rPr>
        <w:t>equiv</w:t>
      </w:r>
      <w:proofErr w:type="spellEnd"/>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"Content-type"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content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"text/html; charset=utf-8"</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36D05A38" w14:textId="428B6271"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meta</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name</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"viewport"</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content</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"width=device-width, initial-scale=1"</w:t>
      </w:r>
      <w:r w:rsidRPr="31D604E4">
        <w:rPr>
          <w:rFonts w:ascii="Menlo" w:eastAsia="Menlo" w:hAnsi="Menlo" w:cs="Menlo"/>
          <w:color w:val="000000" w:themeColor="text1"/>
          <w:sz w:val="18"/>
          <w:szCs w:val="18"/>
        </w:rPr>
        <w:t xml:space="preserve"> </w:t>
      </w:r>
      <w:r w:rsidRPr="31D604E4">
        <w:rPr>
          <w:rFonts w:ascii="Menlo" w:eastAsia="Menlo" w:hAnsi="Menlo" w:cs="Menlo"/>
          <w:color w:val="800000"/>
          <w:sz w:val="18"/>
          <w:szCs w:val="18"/>
        </w:rPr>
        <w:t>/</w:t>
      </w:r>
      <w:r w:rsidRPr="31D604E4">
        <w:rPr>
          <w:rFonts w:ascii="Menlo" w:eastAsia="Menlo" w:hAnsi="Menlo" w:cs="Menlo"/>
          <w:color w:val="0000FF"/>
          <w:sz w:val="18"/>
          <w:szCs w:val="18"/>
        </w:rPr>
        <w:t>&gt;</w:t>
      </w:r>
    </w:p>
    <w:p w14:paraId="6776D3D9" w14:textId="1DA9308F"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style</w:t>
      </w:r>
      <w:r w:rsidRPr="31D604E4">
        <w:rPr>
          <w:rFonts w:ascii="Menlo" w:eastAsia="Menlo" w:hAnsi="Menlo" w:cs="Menlo"/>
          <w:color w:val="000000" w:themeColor="text1"/>
          <w:sz w:val="18"/>
          <w:szCs w:val="18"/>
        </w:rPr>
        <w:t xml:space="preserve"> </w:t>
      </w:r>
      <w:r w:rsidRPr="31D604E4">
        <w:rPr>
          <w:rFonts w:ascii="Menlo" w:eastAsia="Menlo" w:hAnsi="Menlo" w:cs="Menlo"/>
          <w:color w:val="FF0000"/>
          <w:sz w:val="18"/>
          <w:szCs w:val="18"/>
        </w:rPr>
        <w:t>type</w:t>
      </w:r>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"text/</w:t>
      </w:r>
      <w:proofErr w:type="spellStart"/>
      <w:r w:rsidRPr="31D604E4">
        <w:rPr>
          <w:rFonts w:ascii="Menlo" w:eastAsia="Menlo" w:hAnsi="Menlo" w:cs="Menlo"/>
          <w:color w:val="0000FF"/>
          <w:sz w:val="18"/>
          <w:szCs w:val="18"/>
        </w:rPr>
        <w:t>css</w:t>
      </w:r>
      <w:proofErr w:type="spellEnd"/>
      <w:r w:rsidRPr="31D604E4">
        <w:rPr>
          <w:rFonts w:ascii="Menlo" w:eastAsia="Menlo" w:hAnsi="Menlo" w:cs="Menlo"/>
          <w:color w:val="0000FF"/>
          <w:sz w:val="18"/>
          <w:szCs w:val="18"/>
        </w:rPr>
        <w:t>"&gt;</w:t>
      </w:r>
    </w:p>
    <w:p w14:paraId="0D4E52BD" w14:textId="66DD34B3" w:rsidR="49762354" w:rsidRDefault="49762354" w:rsidP="31D604E4">
      <w:pPr>
        <w:spacing w:line="270" w:lineRule="exact"/>
      </w:pPr>
      <w:r w:rsidRPr="31D604E4">
        <w:rPr>
          <w:rFonts w:ascii="Menlo" w:eastAsia="Menlo" w:hAnsi="Menlo" w:cs="Menlo"/>
          <w:color w:val="000000" w:themeColor="text1"/>
          <w:sz w:val="18"/>
          <w:szCs w:val="18"/>
        </w:rPr>
        <w:t xml:space="preserve">    body {</w:t>
      </w:r>
    </w:p>
    <w:p w14:paraId="67F95E69" w14:textId="7F7BAF44" w:rsidR="49762354" w:rsidRDefault="49762354" w:rsidP="31D604E4">
      <w:pPr>
        <w:spacing w:line="270" w:lineRule="exact"/>
      </w:pPr>
      <w:r w:rsidRPr="31D604E4">
        <w:rPr>
          <w:rFonts w:ascii="Menlo" w:eastAsia="Menlo" w:hAnsi="Menlo" w:cs="Menlo"/>
          <w:color w:val="000000" w:themeColor="text1"/>
          <w:sz w:val="18"/>
          <w:szCs w:val="18"/>
        </w:rPr>
        <w:t xml:space="preserve">        background-color: #f0f0f2;</w:t>
      </w:r>
    </w:p>
    <w:p w14:paraId="44CF517C" w14:textId="754D79C8" w:rsidR="49762354" w:rsidRDefault="49762354" w:rsidP="31D604E4">
      <w:pPr>
        <w:spacing w:line="270" w:lineRule="exact"/>
      </w:pPr>
      <w:r w:rsidRPr="31D604E4">
        <w:rPr>
          <w:rFonts w:ascii="Menlo" w:eastAsia="Menlo" w:hAnsi="Menlo" w:cs="Menlo"/>
          <w:color w:val="000000" w:themeColor="text1"/>
          <w:sz w:val="18"/>
          <w:szCs w:val="18"/>
        </w:rPr>
        <w:t xml:space="preserve">        margin: 0;</w:t>
      </w:r>
    </w:p>
    <w:p w14:paraId="5315B519" w14:textId="526F4353" w:rsidR="49762354" w:rsidRDefault="49762354" w:rsidP="31D604E4">
      <w:pPr>
        <w:spacing w:line="270" w:lineRule="exact"/>
      </w:pPr>
      <w:r w:rsidRPr="31D604E4">
        <w:rPr>
          <w:rFonts w:ascii="Menlo" w:eastAsia="Menlo" w:hAnsi="Menlo" w:cs="Menlo"/>
          <w:color w:val="000000" w:themeColor="text1"/>
          <w:sz w:val="18"/>
          <w:szCs w:val="18"/>
        </w:rPr>
        <w:t xml:space="preserve">        padding: 0;</w:t>
      </w:r>
    </w:p>
    <w:p w14:paraId="72285DB8" w14:textId="28C145F4" w:rsidR="49762354" w:rsidRDefault="49762354" w:rsidP="31D604E4">
      <w:pPr>
        <w:spacing w:line="270" w:lineRule="exact"/>
      </w:pPr>
      <w:r w:rsidRPr="31D604E4">
        <w:rPr>
          <w:rFonts w:ascii="Menlo" w:eastAsia="Menlo" w:hAnsi="Menlo" w:cs="Menlo"/>
          <w:color w:val="000000" w:themeColor="text1"/>
          <w:sz w:val="18"/>
          <w:szCs w:val="18"/>
        </w:rPr>
        <w:t xml:space="preserve">        font-family: -apple-system, system-</w:t>
      </w:r>
      <w:proofErr w:type="spellStart"/>
      <w:r w:rsidRPr="31D604E4">
        <w:rPr>
          <w:rFonts w:ascii="Menlo" w:eastAsia="Menlo" w:hAnsi="Menlo" w:cs="Menlo"/>
          <w:color w:val="000000" w:themeColor="text1"/>
          <w:sz w:val="18"/>
          <w:szCs w:val="18"/>
        </w:rPr>
        <w:t>ui</w:t>
      </w:r>
      <w:proofErr w:type="spellEnd"/>
      <w:r w:rsidRPr="31D604E4">
        <w:rPr>
          <w:rFonts w:ascii="Menlo" w:eastAsia="Menlo" w:hAnsi="Menlo" w:cs="Menlo"/>
          <w:color w:val="000000" w:themeColor="text1"/>
          <w:sz w:val="18"/>
          <w:szCs w:val="18"/>
        </w:rPr>
        <w:t xml:space="preserve">, </w:t>
      </w:r>
      <w:proofErr w:type="spellStart"/>
      <w:r w:rsidRPr="31D604E4">
        <w:rPr>
          <w:rFonts w:ascii="Menlo" w:eastAsia="Menlo" w:hAnsi="Menlo" w:cs="Menlo"/>
          <w:color w:val="000000" w:themeColor="text1"/>
          <w:sz w:val="18"/>
          <w:szCs w:val="18"/>
        </w:rPr>
        <w:t>BlinkMacSystemFont</w:t>
      </w:r>
      <w:proofErr w:type="spellEnd"/>
      <w:r w:rsidRPr="31D604E4">
        <w:rPr>
          <w:rFonts w:ascii="Menlo" w:eastAsia="Menlo" w:hAnsi="Menlo" w:cs="Menlo"/>
          <w:color w:val="000000" w:themeColor="text1"/>
          <w:sz w:val="18"/>
          <w:szCs w:val="18"/>
        </w:rPr>
        <w:t>, "Segoe UI", "Open Sans", "Helvetica Neue", Helvetica, Arial, sans-serif;</w:t>
      </w:r>
    </w:p>
    <w:p w14:paraId="4D48225B" w14:textId="1C574BA0"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55BD61C1" w14:textId="3A7228F9"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6D9A872B" w14:textId="798AC2C7" w:rsidR="49762354" w:rsidRDefault="49762354" w:rsidP="31D604E4">
      <w:pPr>
        <w:spacing w:line="270" w:lineRule="exact"/>
      </w:pPr>
      <w:r w:rsidRPr="31D604E4">
        <w:rPr>
          <w:rFonts w:ascii="Menlo" w:eastAsia="Menlo" w:hAnsi="Menlo" w:cs="Menlo"/>
          <w:color w:val="000000" w:themeColor="text1"/>
          <w:sz w:val="18"/>
          <w:szCs w:val="18"/>
        </w:rPr>
        <w:t xml:space="preserve">    div {</w:t>
      </w:r>
    </w:p>
    <w:p w14:paraId="107B0503" w14:textId="73353B34" w:rsidR="49762354" w:rsidRDefault="49762354" w:rsidP="31D604E4">
      <w:pPr>
        <w:spacing w:line="270" w:lineRule="exact"/>
      </w:pPr>
      <w:r w:rsidRPr="31D604E4">
        <w:rPr>
          <w:rFonts w:ascii="Menlo" w:eastAsia="Menlo" w:hAnsi="Menlo" w:cs="Menlo"/>
          <w:color w:val="000000" w:themeColor="text1"/>
          <w:sz w:val="18"/>
          <w:szCs w:val="18"/>
        </w:rPr>
        <w:t xml:space="preserve">        width: 600px;</w:t>
      </w:r>
    </w:p>
    <w:p w14:paraId="72C0CD11" w14:textId="191B4A2D" w:rsidR="49762354" w:rsidRDefault="49762354" w:rsidP="31D604E4">
      <w:pPr>
        <w:spacing w:line="270" w:lineRule="exact"/>
      </w:pPr>
      <w:r w:rsidRPr="31D604E4">
        <w:rPr>
          <w:rFonts w:ascii="Menlo" w:eastAsia="Menlo" w:hAnsi="Menlo" w:cs="Menlo"/>
          <w:color w:val="000000" w:themeColor="text1"/>
          <w:sz w:val="18"/>
          <w:szCs w:val="18"/>
        </w:rPr>
        <w:t xml:space="preserve">        margin: 5em auto;</w:t>
      </w:r>
    </w:p>
    <w:p w14:paraId="78BAEDCB" w14:textId="5D5EE83B" w:rsidR="49762354" w:rsidRDefault="49762354" w:rsidP="31D604E4">
      <w:pPr>
        <w:spacing w:line="270" w:lineRule="exact"/>
      </w:pPr>
      <w:r w:rsidRPr="31D604E4">
        <w:rPr>
          <w:rFonts w:ascii="Menlo" w:eastAsia="Menlo" w:hAnsi="Menlo" w:cs="Menlo"/>
          <w:color w:val="000000" w:themeColor="text1"/>
          <w:sz w:val="18"/>
          <w:szCs w:val="18"/>
        </w:rPr>
        <w:t xml:space="preserve">        padding: 2em;</w:t>
      </w:r>
    </w:p>
    <w:p w14:paraId="704BA539" w14:textId="055B1340" w:rsidR="49762354" w:rsidRDefault="49762354" w:rsidP="31D604E4">
      <w:pPr>
        <w:spacing w:line="270" w:lineRule="exact"/>
      </w:pPr>
      <w:r w:rsidRPr="31D604E4">
        <w:rPr>
          <w:rFonts w:ascii="Menlo" w:eastAsia="Menlo" w:hAnsi="Menlo" w:cs="Menlo"/>
          <w:color w:val="000000" w:themeColor="text1"/>
          <w:sz w:val="18"/>
          <w:szCs w:val="18"/>
        </w:rPr>
        <w:t xml:space="preserve">        background-color: #</w:t>
      </w:r>
      <w:proofErr w:type="spellStart"/>
      <w:r w:rsidRPr="31D604E4">
        <w:rPr>
          <w:rFonts w:ascii="Menlo" w:eastAsia="Menlo" w:hAnsi="Menlo" w:cs="Menlo"/>
          <w:color w:val="000000" w:themeColor="text1"/>
          <w:sz w:val="18"/>
          <w:szCs w:val="18"/>
        </w:rPr>
        <w:t>fdfdff</w:t>
      </w:r>
      <w:proofErr w:type="spellEnd"/>
      <w:r w:rsidRPr="31D604E4">
        <w:rPr>
          <w:rFonts w:ascii="Menlo" w:eastAsia="Menlo" w:hAnsi="Menlo" w:cs="Menlo"/>
          <w:color w:val="000000" w:themeColor="text1"/>
          <w:sz w:val="18"/>
          <w:szCs w:val="18"/>
        </w:rPr>
        <w:t>;</w:t>
      </w:r>
    </w:p>
    <w:p w14:paraId="4C3F3F34" w14:textId="6979C8BF" w:rsidR="49762354" w:rsidRDefault="49762354" w:rsidP="31D604E4">
      <w:pPr>
        <w:spacing w:line="270" w:lineRule="exact"/>
      </w:pPr>
      <w:r w:rsidRPr="31D604E4">
        <w:rPr>
          <w:rFonts w:ascii="Menlo" w:eastAsia="Menlo" w:hAnsi="Menlo" w:cs="Menlo"/>
          <w:color w:val="000000" w:themeColor="text1"/>
          <w:sz w:val="18"/>
          <w:szCs w:val="18"/>
        </w:rPr>
        <w:t xml:space="preserve">        border-radius: 0.5em;</w:t>
      </w:r>
    </w:p>
    <w:p w14:paraId="016DDAB8" w14:textId="5B67618F" w:rsidR="49762354" w:rsidRDefault="49762354" w:rsidP="31D604E4">
      <w:pPr>
        <w:spacing w:line="270" w:lineRule="exact"/>
      </w:pPr>
      <w:r w:rsidRPr="31D604E4">
        <w:rPr>
          <w:rFonts w:ascii="Menlo" w:eastAsia="Menlo" w:hAnsi="Menlo" w:cs="Menlo"/>
          <w:color w:val="000000" w:themeColor="text1"/>
          <w:sz w:val="18"/>
          <w:szCs w:val="18"/>
        </w:rPr>
        <w:t xml:space="preserve">        box-shadow: 2px 3px 7px 2px </w:t>
      </w:r>
      <w:proofErr w:type="spellStart"/>
      <w:proofErr w:type="gramStart"/>
      <w:r w:rsidRPr="31D604E4">
        <w:rPr>
          <w:rFonts w:ascii="Menlo" w:eastAsia="Menlo" w:hAnsi="Menlo" w:cs="Menlo"/>
          <w:color w:val="000000" w:themeColor="text1"/>
          <w:sz w:val="18"/>
          <w:szCs w:val="18"/>
        </w:rPr>
        <w:t>rgba</w:t>
      </w:r>
      <w:proofErr w:type="spellEnd"/>
      <w:r w:rsidRPr="31D604E4">
        <w:rPr>
          <w:rFonts w:ascii="Menlo" w:eastAsia="Menlo" w:hAnsi="Menlo" w:cs="Menlo"/>
          <w:color w:val="000000" w:themeColor="text1"/>
          <w:sz w:val="18"/>
          <w:szCs w:val="18"/>
        </w:rPr>
        <w:t>(</w:t>
      </w:r>
      <w:proofErr w:type="gramEnd"/>
      <w:r w:rsidRPr="31D604E4">
        <w:rPr>
          <w:rFonts w:ascii="Menlo" w:eastAsia="Menlo" w:hAnsi="Menlo" w:cs="Menlo"/>
          <w:color w:val="000000" w:themeColor="text1"/>
          <w:sz w:val="18"/>
          <w:szCs w:val="18"/>
        </w:rPr>
        <w:t>0,0,0,0.02);</w:t>
      </w:r>
    </w:p>
    <w:p w14:paraId="1845D843" w14:textId="44436566" w:rsidR="49762354" w:rsidRDefault="49762354" w:rsidP="31D604E4">
      <w:pPr>
        <w:spacing w:line="270" w:lineRule="exact"/>
      </w:pPr>
      <w:r w:rsidRPr="31D604E4">
        <w:rPr>
          <w:rFonts w:ascii="Menlo" w:eastAsia="Menlo" w:hAnsi="Menlo" w:cs="Menlo"/>
          <w:color w:val="000000" w:themeColor="text1"/>
          <w:sz w:val="18"/>
          <w:szCs w:val="18"/>
        </w:rPr>
        <w:lastRenderedPageBreak/>
        <w:t xml:space="preserve">    }</w:t>
      </w:r>
    </w:p>
    <w:p w14:paraId="18DCDAA5" w14:textId="0D5E3E4E" w:rsidR="49762354" w:rsidRDefault="49762354" w:rsidP="31D604E4">
      <w:pPr>
        <w:spacing w:line="270" w:lineRule="exact"/>
      </w:pPr>
      <w:r w:rsidRPr="31D604E4">
        <w:rPr>
          <w:rFonts w:ascii="Menlo" w:eastAsia="Menlo" w:hAnsi="Menlo" w:cs="Menlo"/>
          <w:color w:val="000000" w:themeColor="text1"/>
          <w:sz w:val="18"/>
          <w:szCs w:val="18"/>
        </w:rPr>
        <w:t xml:space="preserve">    </w:t>
      </w:r>
      <w:proofErr w:type="gramStart"/>
      <w:r w:rsidRPr="31D604E4">
        <w:rPr>
          <w:rFonts w:ascii="Menlo" w:eastAsia="Menlo" w:hAnsi="Menlo" w:cs="Menlo"/>
          <w:color w:val="000000" w:themeColor="text1"/>
          <w:sz w:val="18"/>
          <w:szCs w:val="18"/>
        </w:rPr>
        <w:t>a:link</w:t>
      </w:r>
      <w:proofErr w:type="gramEnd"/>
      <w:r w:rsidRPr="31D604E4">
        <w:rPr>
          <w:rFonts w:ascii="Menlo" w:eastAsia="Menlo" w:hAnsi="Menlo" w:cs="Menlo"/>
          <w:color w:val="000000" w:themeColor="text1"/>
          <w:sz w:val="18"/>
          <w:szCs w:val="18"/>
        </w:rPr>
        <w:t>, a:visited {</w:t>
      </w:r>
    </w:p>
    <w:p w14:paraId="492FC64C" w14:textId="4BB91163" w:rsidR="49762354" w:rsidRDefault="49762354" w:rsidP="31D604E4">
      <w:pPr>
        <w:spacing w:line="270" w:lineRule="exact"/>
      </w:pPr>
      <w:r w:rsidRPr="31D604E4">
        <w:rPr>
          <w:rFonts w:ascii="Menlo" w:eastAsia="Menlo" w:hAnsi="Menlo" w:cs="Menlo"/>
          <w:color w:val="000000" w:themeColor="text1"/>
          <w:sz w:val="18"/>
          <w:szCs w:val="18"/>
        </w:rPr>
        <w:t xml:space="preserve">        color: #38488f;</w:t>
      </w:r>
    </w:p>
    <w:p w14:paraId="509ECC44" w14:textId="7B42864B" w:rsidR="49762354" w:rsidRDefault="49762354" w:rsidP="31D604E4">
      <w:pPr>
        <w:spacing w:line="270" w:lineRule="exact"/>
      </w:pPr>
      <w:r w:rsidRPr="31D604E4">
        <w:rPr>
          <w:rFonts w:ascii="Menlo" w:eastAsia="Menlo" w:hAnsi="Menlo" w:cs="Menlo"/>
          <w:color w:val="000000" w:themeColor="text1"/>
          <w:sz w:val="18"/>
          <w:szCs w:val="18"/>
        </w:rPr>
        <w:t xml:space="preserve">        text-decoration: none;</w:t>
      </w:r>
    </w:p>
    <w:p w14:paraId="61DFCDA7" w14:textId="7DC2A8E3"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38E420E1" w14:textId="60871BF7" w:rsidR="49762354" w:rsidRDefault="49762354" w:rsidP="31D604E4">
      <w:pPr>
        <w:spacing w:line="270" w:lineRule="exact"/>
      </w:pPr>
      <w:r w:rsidRPr="31D604E4">
        <w:rPr>
          <w:rFonts w:ascii="Menlo" w:eastAsia="Menlo" w:hAnsi="Menlo" w:cs="Menlo"/>
          <w:color w:val="000000" w:themeColor="text1"/>
          <w:sz w:val="18"/>
          <w:szCs w:val="18"/>
        </w:rPr>
        <w:t xml:space="preserve">    @media (max-width: 700px) {</w:t>
      </w:r>
    </w:p>
    <w:p w14:paraId="646FB54A" w14:textId="11D2A861" w:rsidR="49762354" w:rsidRDefault="49762354" w:rsidP="31D604E4">
      <w:pPr>
        <w:spacing w:line="270" w:lineRule="exact"/>
      </w:pPr>
      <w:r w:rsidRPr="31D604E4">
        <w:rPr>
          <w:rFonts w:ascii="Menlo" w:eastAsia="Menlo" w:hAnsi="Menlo" w:cs="Menlo"/>
          <w:color w:val="000000" w:themeColor="text1"/>
          <w:sz w:val="18"/>
          <w:szCs w:val="18"/>
        </w:rPr>
        <w:t xml:space="preserve">        div {</w:t>
      </w:r>
    </w:p>
    <w:p w14:paraId="1DB7C2A9" w14:textId="66994D47" w:rsidR="49762354" w:rsidRDefault="49762354" w:rsidP="31D604E4">
      <w:pPr>
        <w:spacing w:line="270" w:lineRule="exact"/>
      </w:pPr>
      <w:r w:rsidRPr="31D604E4">
        <w:rPr>
          <w:rFonts w:ascii="Menlo" w:eastAsia="Menlo" w:hAnsi="Menlo" w:cs="Menlo"/>
          <w:color w:val="000000" w:themeColor="text1"/>
          <w:sz w:val="18"/>
          <w:szCs w:val="18"/>
        </w:rPr>
        <w:t xml:space="preserve">            margin: 0 auto;</w:t>
      </w:r>
    </w:p>
    <w:p w14:paraId="3C57C18B" w14:textId="2B56E2BF" w:rsidR="49762354" w:rsidRDefault="49762354" w:rsidP="31D604E4">
      <w:pPr>
        <w:spacing w:line="270" w:lineRule="exact"/>
      </w:pPr>
      <w:r w:rsidRPr="31D604E4">
        <w:rPr>
          <w:rFonts w:ascii="Menlo" w:eastAsia="Menlo" w:hAnsi="Menlo" w:cs="Menlo"/>
          <w:color w:val="000000" w:themeColor="text1"/>
          <w:sz w:val="18"/>
          <w:szCs w:val="18"/>
        </w:rPr>
        <w:t xml:space="preserve">            width: auto;</w:t>
      </w:r>
    </w:p>
    <w:p w14:paraId="7AEB7D25" w14:textId="443EDF32"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6AB11D9A" w14:textId="29E57D01" w:rsidR="49762354" w:rsidRDefault="49762354" w:rsidP="31D604E4">
      <w:pPr>
        <w:spacing w:line="270" w:lineRule="exact"/>
      </w:pPr>
      <w:r w:rsidRPr="31D604E4">
        <w:rPr>
          <w:rFonts w:ascii="Menlo" w:eastAsia="Menlo" w:hAnsi="Menlo" w:cs="Menlo"/>
          <w:color w:val="000000" w:themeColor="text1"/>
          <w:sz w:val="18"/>
          <w:szCs w:val="18"/>
        </w:rPr>
        <w:t xml:space="preserve">    }</w:t>
      </w:r>
    </w:p>
    <w:p w14:paraId="30553722" w14:textId="32CC6374"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style</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 xml:space="preserve">    </w:t>
      </w:r>
    </w:p>
    <w:p w14:paraId="5F24859C" w14:textId="31775AAF"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head</w:t>
      </w:r>
      <w:r w:rsidR="13B7D64A" w:rsidRPr="31D604E4">
        <w:rPr>
          <w:rFonts w:ascii="Menlo" w:eastAsia="Menlo" w:hAnsi="Menlo" w:cs="Menlo"/>
          <w:color w:val="800000"/>
          <w:sz w:val="18"/>
          <w:szCs w:val="18"/>
        </w:rPr>
        <w:t>&gt;</w:t>
      </w:r>
    </w:p>
    <w:p w14:paraId="26427903" w14:textId="2CE64C13"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body</w:t>
      </w:r>
      <w:r w:rsidRPr="31D604E4">
        <w:rPr>
          <w:rFonts w:ascii="Menlo" w:eastAsia="Menlo" w:hAnsi="Menlo" w:cs="Menlo"/>
          <w:color w:val="0000FF"/>
          <w:sz w:val="18"/>
          <w:szCs w:val="18"/>
        </w:rPr>
        <w:t>&gt;</w:t>
      </w:r>
    </w:p>
    <w:p w14:paraId="75AE595A" w14:textId="7E80A5AC"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div</w:t>
      </w:r>
      <w:r w:rsidRPr="31D604E4">
        <w:rPr>
          <w:rFonts w:ascii="Menlo" w:eastAsia="Menlo" w:hAnsi="Menlo" w:cs="Menlo"/>
          <w:color w:val="0000FF"/>
          <w:sz w:val="18"/>
          <w:szCs w:val="18"/>
        </w:rPr>
        <w:t>&gt;</w:t>
      </w:r>
    </w:p>
    <w:p w14:paraId="78A82804" w14:textId="0B11092B"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h1</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Example Domain</w:t>
      </w:r>
      <w:r w:rsidRPr="31D604E4">
        <w:rPr>
          <w:rFonts w:ascii="Menlo" w:eastAsia="Menlo" w:hAnsi="Menlo" w:cs="Menlo"/>
          <w:color w:val="0000FF"/>
          <w:sz w:val="18"/>
          <w:szCs w:val="18"/>
        </w:rPr>
        <w:t>&lt;/</w:t>
      </w:r>
      <w:r w:rsidRPr="31D604E4">
        <w:rPr>
          <w:rFonts w:ascii="Menlo" w:eastAsia="Menlo" w:hAnsi="Menlo" w:cs="Menlo"/>
          <w:color w:val="800000"/>
          <w:sz w:val="18"/>
          <w:szCs w:val="18"/>
        </w:rPr>
        <w:t>h1</w:t>
      </w:r>
      <w:r w:rsidRPr="31D604E4">
        <w:rPr>
          <w:rFonts w:ascii="Menlo" w:eastAsia="Menlo" w:hAnsi="Menlo" w:cs="Menlo"/>
          <w:color w:val="0000FF"/>
          <w:sz w:val="18"/>
          <w:szCs w:val="18"/>
        </w:rPr>
        <w:t>&gt;</w:t>
      </w:r>
    </w:p>
    <w:p w14:paraId="25612045" w14:textId="237815A4"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r w:rsidRPr="31D604E4">
        <w:rPr>
          <w:rFonts w:ascii="Menlo" w:eastAsia="Menlo" w:hAnsi="Menlo" w:cs="Menlo"/>
          <w:color w:val="000000" w:themeColor="text1"/>
          <w:sz w:val="18"/>
          <w:szCs w:val="18"/>
        </w:rPr>
        <w:t>This domain is for use in illustrative examples in documents. You may use this</w:t>
      </w:r>
    </w:p>
    <w:p w14:paraId="1B815171" w14:textId="6BCB1196" w:rsidR="49762354" w:rsidRDefault="49762354" w:rsidP="31D604E4">
      <w:pPr>
        <w:spacing w:line="270" w:lineRule="exact"/>
      </w:pPr>
      <w:r w:rsidRPr="31D604E4">
        <w:rPr>
          <w:rFonts w:ascii="Menlo" w:eastAsia="Menlo" w:hAnsi="Menlo" w:cs="Menlo"/>
          <w:color w:val="000000" w:themeColor="text1"/>
          <w:sz w:val="18"/>
          <w:szCs w:val="18"/>
        </w:rPr>
        <w:t xml:space="preserve">    domain in literature without prior coordination or asking for </w:t>
      </w:r>
      <w:proofErr w:type="gramStart"/>
      <w:r w:rsidRPr="31D604E4">
        <w:rPr>
          <w:rFonts w:ascii="Menlo" w:eastAsia="Menlo" w:hAnsi="Menlo" w:cs="Menlo"/>
          <w:color w:val="000000" w:themeColor="text1"/>
          <w:sz w:val="18"/>
          <w:szCs w:val="18"/>
        </w:rPr>
        <w:t>permission.</w:t>
      </w:r>
      <w:r w:rsidRPr="31D604E4">
        <w:rPr>
          <w:rFonts w:ascii="Menlo" w:eastAsia="Menlo" w:hAnsi="Menlo" w:cs="Menlo"/>
          <w:color w:val="0000FF"/>
          <w:sz w:val="18"/>
          <w:szCs w:val="18"/>
        </w:rPr>
        <w:t>&lt;</w:t>
      </w:r>
      <w:proofErr w:type="gramEnd"/>
      <w:r w:rsidRPr="31D604E4">
        <w:rPr>
          <w:rFonts w:ascii="Menlo" w:eastAsia="Menlo" w:hAnsi="Menlo" w:cs="Menlo"/>
          <w:color w:val="0000FF"/>
          <w:sz w:val="18"/>
          <w:szCs w:val="18"/>
        </w:rPr>
        <w: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p>
    <w:p w14:paraId="7F91DCCE" w14:textId="7E8DB88C" w:rsidR="49762354" w:rsidRDefault="49762354" w:rsidP="31D604E4">
      <w:pPr>
        <w:spacing w:line="270" w:lineRule="exact"/>
      </w:pPr>
      <w:r w:rsidRPr="31D604E4">
        <w:rPr>
          <w:rFonts w:ascii="Menlo" w:eastAsia="Menlo" w:hAnsi="Menlo" w:cs="Menlo"/>
          <w:color w:val="000000" w:themeColor="text1"/>
          <w:sz w:val="18"/>
          <w:szCs w:val="18"/>
        </w:rPr>
        <w:t xml:space="preserve">    </w:t>
      </w:r>
      <w:r w:rsidRPr="31D604E4">
        <w:rPr>
          <w:rFonts w:ascii="Menlo" w:eastAsia="Menlo" w:hAnsi="Menlo" w:cs="Menlo"/>
          <w:color w:val="0000FF"/>
          <w:sz w:val="18"/>
          <w:szCs w:val="18"/>
        </w:rPr>
        <w:t>&lt;</w:t>
      </w:r>
      <w:r w:rsidRPr="31D604E4">
        <w:rPr>
          <w:rFonts w:ascii="Menlo" w:eastAsia="Menlo" w:hAnsi="Menlo" w:cs="Menlo"/>
          <w:color w:val="800000"/>
          <w:sz w:val="18"/>
          <w:szCs w:val="18"/>
        </w:rPr>
        <w:t>p</w:t>
      </w:r>
      <w:r w:rsidRPr="31D604E4">
        <w:rPr>
          <w:rFonts w:ascii="Menlo" w:eastAsia="Menlo" w:hAnsi="Menlo" w:cs="Menlo"/>
          <w:color w:val="0000FF"/>
          <w:sz w:val="18"/>
          <w:szCs w:val="18"/>
        </w:rPr>
        <w:t>&gt;&lt;</w:t>
      </w:r>
      <w:r w:rsidRPr="31D604E4">
        <w:rPr>
          <w:rFonts w:ascii="Menlo" w:eastAsia="Menlo" w:hAnsi="Menlo" w:cs="Menlo"/>
          <w:color w:val="800000"/>
          <w:sz w:val="18"/>
          <w:szCs w:val="18"/>
        </w:rPr>
        <w:t>a</w:t>
      </w:r>
      <w:r w:rsidRPr="31D604E4">
        <w:rPr>
          <w:rFonts w:ascii="Menlo" w:eastAsia="Menlo" w:hAnsi="Menlo" w:cs="Menlo"/>
          <w:color w:val="000000" w:themeColor="text1"/>
          <w:sz w:val="18"/>
          <w:szCs w:val="18"/>
        </w:rPr>
        <w:t xml:space="preserve"> </w:t>
      </w:r>
      <w:proofErr w:type="spellStart"/>
      <w:r w:rsidRPr="31D604E4">
        <w:rPr>
          <w:rFonts w:ascii="Menlo" w:eastAsia="Menlo" w:hAnsi="Menlo" w:cs="Menlo"/>
          <w:color w:val="FF0000"/>
          <w:sz w:val="18"/>
          <w:szCs w:val="18"/>
        </w:rPr>
        <w:t>href</w:t>
      </w:r>
      <w:proofErr w:type="spellEnd"/>
      <w:r w:rsidRPr="31D604E4">
        <w:rPr>
          <w:rFonts w:ascii="Menlo" w:eastAsia="Menlo" w:hAnsi="Menlo" w:cs="Menlo"/>
          <w:color w:val="000000" w:themeColor="text1"/>
          <w:sz w:val="18"/>
          <w:szCs w:val="18"/>
        </w:rPr>
        <w:t>=</w:t>
      </w:r>
      <w:r w:rsidRPr="31D604E4">
        <w:rPr>
          <w:rFonts w:ascii="Menlo" w:eastAsia="Menlo" w:hAnsi="Menlo" w:cs="Menlo"/>
          <w:color w:val="0000FF"/>
          <w:sz w:val="18"/>
          <w:szCs w:val="18"/>
        </w:rPr>
        <w:t>"https://www.iana.org/domains/example"&gt;</w:t>
      </w:r>
      <w:r w:rsidRPr="31D604E4">
        <w:rPr>
          <w:rFonts w:ascii="Menlo" w:eastAsia="Menlo" w:hAnsi="Menlo" w:cs="Menlo"/>
          <w:color w:val="000000" w:themeColor="text1"/>
          <w:sz w:val="18"/>
          <w:szCs w:val="18"/>
        </w:rPr>
        <w:t>More information...</w:t>
      </w:r>
      <w:r w:rsidRPr="31D604E4">
        <w:rPr>
          <w:rFonts w:ascii="Menlo" w:eastAsia="Menlo" w:hAnsi="Menlo" w:cs="Menlo"/>
          <w:color w:val="0000FF"/>
          <w:sz w:val="18"/>
          <w:szCs w:val="18"/>
        </w:rPr>
        <w:t>&lt;/</w:t>
      </w:r>
      <w:r w:rsidRPr="31D604E4">
        <w:rPr>
          <w:rFonts w:ascii="Menlo" w:eastAsia="Menlo" w:hAnsi="Menlo" w:cs="Menlo"/>
          <w:color w:val="800000"/>
          <w:sz w:val="18"/>
          <w:szCs w:val="18"/>
        </w:rPr>
        <w:t>a</w:t>
      </w:r>
      <w:r w:rsidRPr="31D604E4">
        <w:rPr>
          <w:rFonts w:ascii="Menlo" w:eastAsia="Menlo" w:hAnsi="Menlo" w:cs="Menlo"/>
          <w:color w:val="0000FF"/>
          <w:sz w:val="18"/>
          <w:szCs w:val="18"/>
        </w:rPr>
        <w:t>&gt;&lt;/</w:t>
      </w:r>
      <w:r w:rsidRPr="31D604E4">
        <w:rPr>
          <w:rFonts w:ascii="Menlo" w:eastAsia="Menlo" w:hAnsi="Menlo" w:cs="Menlo"/>
          <w:color w:val="800000"/>
          <w:sz w:val="18"/>
          <w:szCs w:val="18"/>
        </w:rPr>
        <w:t>p</w:t>
      </w:r>
      <w:r w:rsidRPr="31D604E4">
        <w:rPr>
          <w:rFonts w:ascii="Menlo" w:eastAsia="Menlo" w:hAnsi="Menlo" w:cs="Menlo"/>
          <w:color w:val="0000FF"/>
          <w:sz w:val="18"/>
          <w:szCs w:val="18"/>
        </w:rPr>
        <w:t>&gt;</w:t>
      </w:r>
    </w:p>
    <w:p w14:paraId="3F8AB7DA" w14:textId="1465A08A"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div</w:t>
      </w:r>
      <w:r w:rsidRPr="31D604E4">
        <w:rPr>
          <w:rFonts w:ascii="Menlo" w:eastAsia="Menlo" w:hAnsi="Menlo" w:cs="Menlo"/>
          <w:color w:val="0000FF"/>
          <w:sz w:val="18"/>
          <w:szCs w:val="18"/>
        </w:rPr>
        <w:t>&gt;</w:t>
      </w:r>
    </w:p>
    <w:p w14:paraId="241B6D09" w14:textId="2FC2AFF6"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body</w:t>
      </w:r>
      <w:r w:rsidRPr="31D604E4">
        <w:rPr>
          <w:rFonts w:ascii="Menlo" w:eastAsia="Menlo" w:hAnsi="Menlo" w:cs="Menlo"/>
          <w:color w:val="0000FF"/>
          <w:sz w:val="18"/>
          <w:szCs w:val="18"/>
        </w:rPr>
        <w:t>&gt;</w:t>
      </w:r>
    </w:p>
    <w:p w14:paraId="495826D0" w14:textId="31A5E72F" w:rsidR="49762354" w:rsidRDefault="49762354" w:rsidP="31D604E4">
      <w:pPr>
        <w:spacing w:line="270" w:lineRule="exact"/>
      </w:pPr>
      <w:r w:rsidRPr="31D604E4">
        <w:rPr>
          <w:rFonts w:ascii="Menlo" w:eastAsia="Menlo" w:hAnsi="Menlo" w:cs="Menlo"/>
          <w:color w:val="0000FF"/>
          <w:sz w:val="18"/>
          <w:szCs w:val="18"/>
        </w:rPr>
        <w:t>&lt;/</w:t>
      </w:r>
      <w:r w:rsidRPr="31D604E4">
        <w:rPr>
          <w:rFonts w:ascii="Menlo" w:eastAsia="Menlo" w:hAnsi="Menlo" w:cs="Menlo"/>
          <w:color w:val="800000"/>
          <w:sz w:val="18"/>
          <w:szCs w:val="18"/>
        </w:rPr>
        <w:t>html</w:t>
      </w:r>
      <w:r w:rsidR="491E50F0" w:rsidRPr="31D604E4">
        <w:rPr>
          <w:rFonts w:ascii="Menlo" w:eastAsia="Menlo" w:hAnsi="Menlo" w:cs="Menlo"/>
          <w:color w:val="800000"/>
          <w:sz w:val="18"/>
          <w:szCs w:val="18"/>
        </w:rPr>
        <w:t>&gt;</w:t>
      </w:r>
    </w:p>
    <w:p w14:paraId="166EB76A" w14:textId="77777777" w:rsidR="00FE657E" w:rsidRDefault="00FE657E" w:rsidP="007435E8">
      <w:r>
        <w:t>Here are the status codes used by the server on Response Line:</w:t>
      </w:r>
    </w:p>
    <w:p w14:paraId="307F2750" w14:textId="77777777" w:rsidR="00FE657E" w:rsidRDefault="00FE657E" w:rsidP="007435E8">
      <w:r>
        <w:t>Status Codes:</w:t>
      </w:r>
    </w:p>
    <w:p w14:paraId="1913FEAF" w14:textId="77777777" w:rsidR="00FE657E" w:rsidRDefault="00FE657E" w:rsidP="007435E8">
      <w:r>
        <w:t>Code Range</w:t>
      </w:r>
      <w:r>
        <w:tab/>
        <w:t>Category</w:t>
      </w:r>
    </w:p>
    <w:p w14:paraId="2F1E3227" w14:textId="77777777" w:rsidR="00FE657E" w:rsidRDefault="00FE657E" w:rsidP="007435E8">
      <w:r>
        <w:t>100-199</w:t>
      </w:r>
      <w:r>
        <w:tab/>
        <w:t>Information</w:t>
      </w:r>
    </w:p>
    <w:p w14:paraId="3476CCF3" w14:textId="77777777" w:rsidR="00FE657E" w:rsidRDefault="00FE657E" w:rsidP="007435E8">
      <w:r>
        <w:t>200-299</w:t>
      </w:r>
      <w:r>
        <w:tab/>
        <w:t>Successful (200 OK)</w:t>
      </w:r>
    </w:p>
    <w:p w14:paraId="4CA14464" w14:textId="77777777" w:rsidR="00FE657E" w:rsidRDefault="00FE657E" w:rsidP="007435E8">
      <w:r>
        <w:t>300-399</w:t>
      </w:r>
      <w:r>
        <w:tab/>
        <w:t>Redirection</w:t>
      </w:r>
    </w:p>
    <w:p w14:paraId="61C9A06B" w14:textId="77777777" w:rsidR="00FE657E" w:rsidRDefault="00FE657E" w:rsidP="007435E8">
      <w:r>
        <w:t>400-499</w:t>
      </w:r>
      <w:r>
        <w:tab/>
        <w:t>Client Error</w:t>
      </w:r>
      <w:r w:rsidR="00BC63B8">
        <w:t xml:space="preserve"> </w:t>
      </w:r>
      <w:r>
        <w:t>(404 File Not found</w:t>
      </w:r>
      <w:r w:rsidR="00BC63B8">
        <w:t>, a command status that we see all the time</w:t>
      </w:r>
      <w:r>
        <w:t>)</w:t>
      </w:r>
    </w:p>
    <w:p w14:paraId="0F1C1EE3" w14:textId="77777777" w:rsidR="00FE657E" w:rsidRDefault="00FE657E" w:rsidP="007435E8">
      <w:r>
        <w:t>500-599</w:t>
      </w:r>
      <w:r>
        <w:tab/>
        <w:t>Server Error</w:t>
      </w:r>
    </w:p>
    <w:p w14:paraId="44D9A12A" w14:textId="77777777" w:rsidR="00FE657E" w:rsidRDefault="00FE657E" w:rsidP="007435E8">
      <w:r>
        <w:t>Here are the Multipurpose Internet Mail Extension (MIME) content types used by the server for Header:</w:t>
      </w:r>
    </w:p>
    <w:p w14:paraId="6C0892A9" w14:textId="77777777" w:rsidR="00FE657E" w:rsidRDefault="00FE657E" w:rsidP="007435E8">
      <w:r>
        <w:lastRenderedPageBreak/>
        <w:t>MIME Content Types:</w:t>
      </w:r>
    </w:p>
    <w:p w14:paraId="1FEF4566" w14:textId="77777777" w:rsidR="00FE657E" w:rsidRDefault="00FE657E" w:rsidP="007435E8">
      <w:r>
        <w:t>text/html</w:t>
      </w:r>
    </w:p>
    <w:p w14:paraId="39461207" w14:textId="77777777" w:rsidR="00FE657E" w:rsidRDefault="00FE657E" w:rsidP="007435E8">
      <w:r>
        <w:t>text/plain</w:t>
      </w:r>
    </w:p>
    <w:p w14:paraId="502E6451" w14:textId="77777777" w:rsidR="00FE657E" w:rsidRDefault="00FE657E" w:rsidP="007435E8">
      <w:r>
        <w:t>text/xml</w:t>
      </w:r>
    </w:p>
    <w:p w14:paraId="1ECB6619" w14:textId="77777777" w:rsidR="00FE657E" w:rsidRDefault="00FE657E" w:rsidP="007435E8">
      <w:r>
        <w:t>application/octet-stream</w:t>
      </w:r>
    </w:p>
    <w:p w14:paraId="7C188B6B" w14:textId="77777777" w:rsidR="00FE657E" w:rsidRDefault="00FE657E" w:rsidP="007435E8">
      <w:r>
        <w:t>…….</w:t>
      </w:r>
    </w:p>
    <w:p w14:paraId="54A98CDE" w14:textId="77777777" w:rsidR="00FE657E" w:rsidRPr="00D4316C" w:rsidRDefault="00FE657E" w:rsidP="007435E8">
      <w:pPr>
        <w:rPr>
          <w:b/>
        </w:rPr>
      </w:pPr>
      <w:r w:rsidRPr="00D4316C">
        <w:rPr>
          <w:b/>
        </w:rPr>
        <w:t>Server Closes the connection</w:t>
      </w:r>
    </w:p>
    <w:p w14:paraId="078E0A60" w14:textId="7793CD26" w:rsidR="00FE657E" w:rsidRDefault="00FE657E" w:rsidP="007435E8">
      <w:r>
        <w:t>As soon as the response is sent</w:t>
      </w:r>
      <w:r w:rsidR="002434EB">
        <w:t>,</w:t>
      </w:r>
      <w:r>
        <w:t xml:space="preserve"> the server closes the connection with the browser. </w:t>
      </w:r>
      <w:r w:rsidR="00911E0A">
        <w:t>Thus, f</w:t>
      </w:r>
      <w:r>
        <w:t xml:space="preserve">or the </w:t>
      </w:r>
      <w:r w:rsidR="00911E0A">
        <w:t>following</w:t>
      </w:r>
      <w:r>
        <w:t xml:space="preserve"> </w:t>
      </w:r>
      <w:r w:rsidR="00911E0A">
        <w:t>URL</w:t>
      </w:r>
      <w:r>
        <w:t xml:space="preserve">/page, the browser </w:t>
      </w:r>
      <w:proofErr w:type="gramStart"/>
      <w:r>
        <w:t>has to</w:t>
      </w:r>
      <w:proofErr w:type="gramEnd"/>
      <w:r>
        <w:t xml:space="preserve"> start the connection process from the beginning.</w:t>
      </w:r>
    </w:p>
    <w:p w14:paraId="6F30C3AA" w14:textId="1BE2E817" w:rsidR="00FE657E" w:rsidRPr="0068704B" w:rsidRDefault="00FE657E" w:rsidP="007435E8">
      <w:r>
        <w:t xml:space="preserve">The </w:t>
      </w:r>
      <w:r w:rsidR="00911E0A">
        <w:t>HTML</w:t>
      </w:r>
      <w:r>
        <w:t xml:space="preserve"> page that the server returns may have links to other </w:t>
      </w:r>
      <w:r w:rsidR="00911E0A">
        <w:t>HTML</w:t>
      </w:r>
      <w:r>
        <w:t xml:space="preserve"> pages. When the user clicks on those links</w:t>
      </w:r>
      <w:r w:rsidR="00911E0A">
        <w:t>,</w:t>
      </w:r>
      <w:r>
        <w:t xml:space="preserve"> the browser sends another </w:t>
      </w:r>
      <w:proofErr w:type="gramStart"/>
      <w:r>
        <w:t>brand new</w:t>
      </w:r>
      <w:proofErr w:type="gramEnd"/>
      <w:r>
        <w:t xml:space="preserve"> request to the server, the server sends another brand new response</w:t>
      </w:r>
      <w:r w:rsidR="00911E0A">
        <w:t>,</w:t>
      </w:r>
      <w:r>
        <w:t xml:space="preserve"> and </w:t>
      </w:r>
      <w:r w:rsidR="00911E0A">
        <w:t xml:space="preserve">the </w:t>
      </w:r>
      <w:r>
        <w:t>browser displays the new page</w:t>
      </w:r>
      <w:r w:rsidR="00911E0A">
        <w:t>,</w:t>
      </w:r>
      <w:r>
        <w:t xml:space="preserve"> and this request-response game goes on.</w:t>
      </w:r>
    </w:p>
    <w:p w14:paraId="3CCF32D7" w14:textId="77777777" w:rsidR="00FE657E" w:rsidRDefault="00FE657E" w:rsidP="003D023E">
      <w:pPr>
        <w:pStyle w:val="Heading2"/>
      </w:pPr>
      <w:r>
        <w:t>Fiddler Tool</w:t>
      </w:r>
    </w:p>
    <w:p w14:paraId="73DE331A" w14:textId="437F0077" w:rsidR="00FE657E" w:rsidRDefault="00FE657E" w:rsidP="007435E8">
      <w:r>
        <w:t xml:space="preserve">There are quite a few free tools </w:t>
      </w:r>
      <w:r w:rsidR="00911E0A">
        <w:t>that allow</w:t>
      </w:r>
      <w:r>
        <w:t xml:space="preserve"> you to monitor the data you are sending and the data you are receiving over </w:t>
      </w:r>
      <w:r w:rsidR="6D3F1086">
        <w:t xml:space="preserve">your </w:t>
      </w:r>
      <w:r>
        <w:t xml:space="preserve">TCP/IP socket. In other words, these tools </w:t>
      </w:r>
      <w:r w:rsidR="00911E0A">
        <w:t>will enable</w:t>
      </w:r>
      <w:r>
        <w:t xml:space="preserve"> you to see the raw request and the raw response. Fiddler is one of them. Here is how you get it to work. </w:t>
      </w:r>
    </w:p>
    <w:p w14:paraId="2E5B53D9" w14:textId="7A41B237" w:rsidR="00FE657E" w:rsidRDefault="00FE657E" w:rsidP="007435E8">
      <w:r>
        <w:t xml:space="preserve">Download </w:t>
      </w:r>
      <w:r w:rsidR="00911E0A">
        <w:t xml:space="preserve">the </w:t>
      </w:r>
      <w:r>
        <w:t>latest version Fiddler</w:t>
      </w:r>
    </w:p>
    <w:p w14:paraId="00AC78CA" w14:textId="77777777" w:rsidR="00FE657E" w:rsidRDefault="00FE657E" w:rsidP="007435E8">
      <w:r>
        <w:t>Install Fiddler</w:t>
      </w:r>
    </w:p>
    <w:p w14:paraId="73A27F66" w14:textId="77777777" w:rsidR="00FE657E" w:rsidRDefault="00FE657E" w:rsidP="007435E8">
      <w:r>
        <w:t xml:space="preserve">Start Fiddler from your startup menu. You will have a Fiddler console available to you at this point. </w:t>
      </w:r>
    </w:p>
    <w:p w14:paraId="30718FFC" w14:textId="72182057" w:rsidR="00FE657E" w:rsidRDefault="00FE657E">
      <w:r>
        <w:t xml:space="preserve">Open your browser and </w:t>
      </w:r>
      <w:r w:rsidR="7D20022B">
        <w:t>type:</w:t>
      </w:r>
      <w:r>
        <w:t xml:space="preserve"> </w:t>
      </w:r>
    </w:p>
    <w:p w14:paraId="2CF2D0FA" w14:textId="2B9416A5" w:rsidR="00FE657E" w:rsidRDefault="00571C7E">
      <w:hyperlink r:id="rId13">
        <w:r w:rsidR="00FE657E" w:rsidRPr="31D604E4">
          <w:rPr>
            <w:rStyle w:val="Hyperlink"/>
          </w:rPr>
          <w:t>http://</w:t>
        </w:r>
        <w:r w:rsidR="3519A322" w:rsidRPr="31D604E4">
          <w:rPr>
            <w:rStyle w:val="Hyperlink"/>
          </w:rPr>
          <w:t>www.example.com</w:t>
        </w:r>
      </w:hyperlink>
    </w:p>
    <w:p w14:paraId="277860B3" w14:textId="3896DF78" w:rsidR="00FE657E" w:rsidRDefault="00FE657E" w:rsidP="007435E8">
      <w:r>
        <w:t xml:space="preserve">Fiddler automatically plugs into your browser </w:t>
      </w:r>
      <w:r w:rsidR="00911E0A">
        <w:t>like</w:t>
      </w:r>
      <w:r>
        <w:t xml:space="preserve"> a proxy server and will record your requests and responses in </w:t>
      </w:r>
      <w:r w:rsidR="0C78CE73">
        <w:t xml:space="preserve">the </w:t>
      </w:r>
      <w:r>
        <w:t>Fiddler console. If it does not, please read Fiddler documentation to manually put the proxy setting in your browser.</w:t>
      </w:r>
    </w:p>
    <w:p w14:paraId="50227C9B" w14:textId="61EC76A7" w:rsidR="00FE657E" w:rsidRDefault="00FE657E" w:rsidP="007435E8">
      <w:r>
        <w:lastRenderedPageBreak/>
        <w:t xml:space="preserve">The right top section of Fidler is dedicated for the </w:t>
      </w:r>
      <w:r w:rsidR="006F17C6">
        <w:t>"</w:t>
      </w:r>
      <w:r w:rsidR="00911E0A">
        <w:t>HTTP</w:t>
      </w:r>
      <w:r>
        <w:t xml:space="preserve"> request</w:t>
      </w:r>
      <w:r w:rsidR="006F17C6">
        <w:t>"</w:t>
      </w:r>
      <w:r>
        <w:t xml:space="preserve"> and the right bottom for the </w:t>
      </w:r>
      <w:r w:rsidR="006F17C6">
        <w:t>"</w:t>
      </w:r>
      <w:r w:rsidR="00911E0A">
        <w:t>HTTP</w:t>
      </w:r>
      <w:r>
        <w:t xml:space="preserve"> response</w:t>
      </w:r>
      <w:r w:rsidR="006F17C6">
        <w:t>"</w:t>
      </w:r>
      <w:r>
        <w:t>.</w:t>
      </w:r>
    </w:p>
    <w:p w14:paraId="56132E62" w14:textId="766B9D41" w:rsidR="00FE657E" w:rsidRDefault="00FE657E" w:rsidP="007435E8">
      <w:r>
        <w:t xml:space="preserve">Go to your Fidler and open the </w:t>
      </w:r>
      <w:r w:rsidR="006F17C6">
        <w:t>"</w:t>
      </w:r>
      <w:r>
        <w:t>Inspectors</w:t>
      </w:r>
      <w:r w:rsidR="006F17C6">
        <w:t>"</w:t>
      </w:r>
      <w:r>
        <w:t xml:space="preserve"> tab of the Top-Right section. </w:t>
      </w:r>
      <w:r w:rsidR="00911E0A">
        <w:t>Next, o</w:t>
      </w:r>
      <w:r>
        <w:t xml:space="preserve">pen the </w:t>
      </w:r>
      <w:r w:rsidR="006F17C6">
        <w:t>"</w:t>
      </w:r>
      <w:r>
        <w:t>Raw</w:t>
      </w:r>
      <w:r w:rsidR="006F17C6">
        <w:t>"</w:t>
      </w:r>
      <w:r>
        <w:t xml:space="preserve"> tab under the </w:t>
      </w:r>
      <w:r w:rsidR="006F17C6">
        <w:t>"</w:t>
      </w:r>
      <w:r>
        <w:t>Inspectors</w:t>
      </w:r>
      <w:r w:rsidR="006F17C6">
        <w:t>"</w:t>
      </w:r>
      <w:r>
        <w:t xml:space="preserve"> tab</w:t>
      </w:r>
      <w:r w:rsidR="00911E0A">
        <w:t>,</w:t>
      </w:r>
      <w:r>
        <w:t xml:space="preserve"> and you will see the raw request.</w:t>
      </w:r>
    </w:p>
    <w:p w14:paraId="38E74AE8" w14:textId="57153E78" w:rsidR="00FE657E" w:rsidRDefault="00FE657E" w:rsidP="007435E8">
      <w:r>
        <w:t xml:space="preserve">On the Bottom-Right section of Fidler, open the </w:t>
      </w:r>
      <w:r w:rsidR="006F17C6">
        <w:t>"</w:t>
      </w:r>
      <w:r>
        <w:t>Raw</w:t>
      </w:r>
      <w:r w:rsidR="006F17C6">
        <w:t>"</w:t>
      </w:r>
      <w:r>
        <w:t xml:space="preserve"> tab to see the raw response.</w:t>
      </w:r>
    </w:p>
    <w:p w14:paraId="1C316FF0" w14:textId="77777777" w:rsidR="00520F78" w:rsidRDefault="00520F78" w:rsidP="00520F78">
      <w:pPr>
        <w:pStyle w:val="Heading2"/>
      </w:pPr>
      <w:r>
        <w:t xml:space="preserve">Secured Socket </w:t>
      </w:r>
      <w:proofErr w:type="gramStart"/>
      <w:r>
        <w:t>Layer(</w:t>
      </w:r>
      <w:proofErr w:type="gramEnd"/>
      <w:r>
        <w:t>SSL) and Transport Layer Security (TLS)</w:t>
      </w:r>
    </w:p>
    <w:p w14:paraId="2FA012DF" w14:textId="6D37F77B" w:rsidR="00520F78" w:rsidRDefault="00520F78" w:rsidP="00520F78">
      <w:r>
        <w:t>SSL is a security protocol for establishing encrypted links between a web server and a browser in online communication.</w:t>
      </w:r>
      <w:r w:rsidR="000672C8">
        <w:t xml:space="preserve"> Unfortunately,</w:t>
      </w:r>
      <w:r>
        <w:t xml:space="preserve"> SSL is old technology</w:t>
      </w:r>
      <w:r w:rsidR="00911E0A">
        <w:t>,</w:t>
      </w:r>
      <w:r>
        <w:t xml:space="preserve"> and companies have moved away from SSL and use TLS instead. There are several versions of TLS out there, but TLS 1.2 is recommended</w:t>
      </w:r>
      <w:r w:rsidR="00911E0A">
        <w:t>,</w:t>
      </w:r>
      <w:r>
        <w:t xml:space="preserve"> and TLS 1.3 is also out. SSL or TLS does not matter, they both require </w:t>
      </w:r>
      <w:r w:rsidR="00911E0A">
        <w:t>c</w:t>
      </w:r>
      <w:r>
        <w:t>ertificate</w:t>
      </w:r>
      <w:r w:rsidR="00911E0A">
        <w:t>s, which we will discuss shortly, but we need to know a bit of encryption and decryption techniques before that</w:t>
      </w:r>
      <w:r>
        <w:t>.</w:t>
      </w:r>
    </w:p>
    <w:p w14:paraId="2B00AFD5" w14:textId="25FD74A4" w:rsidR="00520F78" w:rsidRDefault="00520F78" w:rsidP="00520F78">
      <w:pPr>
        <w:pStyle w:val="Heading2"/>
      </w:pPr>
      <w:r>
        <w:t>Symmetric vs</w:t>
      </w:r>
      <w:r w:rsidR="00911E0A">
        <w:t>.</w:t>
      </w:r>
      <w:r>
        <w:t xml:space="preserve"> Asymmetric Cryptography</w:t>
      </w:r>
    </w:p>
    <w:p w14:paraId="54664868" w14:textId="4B17B8D6" w:rsidR="00520F78" w:rsidRDefault="00520F78" w:rsidP="00520F78">
      <w:r>
        <w:t>Let</w:t>
      </w:r>
      <w:r w:rsidR="006F17C6">
        <w:t>'</w:t>
      </w:r>
      <w:r>
        <w:t xml:space="preserve">s first get our hand around cryptography – a way to encrypt your data to preserve privacy. </w:t>
      </w:r>
      <w:r w:rsidR="00911E0A">
        <w:t>S</w:t>
      </w:r>
      <w:r>
        <w:t xml:space="preserve">ymmetric cryptography is something that we are naturally familiar with. You use a secret key and an algorithm to encrypt your data. </w:t>
      </w:r>
      <w:r w:rsidR="00911E0A">
        <w:t>T</w:t>
      </w:r>
      <w:r>
        <w:t xml:space="preserve">he same key will be needed </w:t>
      </w:r>
      <w:r w:rsidR="00911E0A">
        <w:t>to decrypt the data</w:t>
      </w:r>
      <w:r>
        <w:t xml:space="preserve">. As wonderful as it may be, symmetric cryptography falls apart </w:t>
      </w:r>
      <w:r w:rsidR="00911E0A">
        <w:t>when</w:t>
      </w:r>
      <w:r>
        <w:t xml:space="preserve"> a hacker has access to the secret key. </w:t>
      </w:r>
    </w:p>
    <w:p w14:paraId="72F4A94D" w14:textId="171E1788" w:rsidR="00520F78" w:rsidRDefault="00520F78" w:rsidP="00520F78">
      <w:r>
        <w:t xml:space="preserve">Can we do better? </w:t>
      </w:r>
      <w:r w:rsidR="00911E0A">
        <w:t>It t</w:t>
      </w:r>
      <w:r>
        <w:t xml:space="preserve">urns out we can. We </w:t>
      </w:r>
      <w:r w:rsidR="49571B60">
        <w:t>can</w:t>
      </w:r>
      <w:r>
        <w:t xml:space="preserve"> use asymmetric cryptography.  In asymmetric cryptography, the key </w:t>
      </w:r>
      <w:r w:rsidR="00911E0A">
        <w:t>you use to encrypt the message differs</w:t>
      </w:r>
      <w:r>
        <w:t xml:space="preserve"> from the key you use to decrypt the message. How is that possible? Well, the two keys are mathematically related but not identical. For example, to encrypt a message</w:t>
      </w:r>
      <w:r w:rsidR="00911E0A">
        <w:t>,</w:t>
      </w:r>
      <w:r>
        <w:t xml:space="preserve"> you need a number</w:t>
      </w:r>
      <w:r w:rsidR="00911E0A">
        <w:t>,</w:t>
      </w:r>
      <w:r>
        <w:t xml:space="preserve"> let</w:t>
      </w:r>
      <w:r w:rsidR="006F17C6">
        <w:t>'</w:t>
      </w:r>
      <w:r>
        <w:t xml:space="preserve">s say 2,035,153 (known as </w:t>
      </w:r>
      <w:r w:rsidR="34F2889F">
        <w:t xml:space="preserve">a </w:t>
      </w:r>
      <w:r>
        <w:t>public key)</w:t>
      </w:r>
      <w:r w:rsidR="00911E0A">
        <w:t>,</w:t>
      </w:r>
      <w:r>
        <w:t xml:space="preserve"> but to decrypt</w:t>
      </w:r>
      <w:r w:rsidR="00911E0A">
        <w:t>,</w:t>
      </w:r>
      <w:r>
        <w:t xml:space="preserve"> you need two numbers</w:t>
      </w:r>
      <w:r w:rsidR="00911E0A">
        <w:t>,</w:t>
      </w:r>
      <w:r>
        <w:t xml:space="preserve"> 1,009 and 2,017 (known as private key</w:t>
      </w:r>
      <w:r w:rsidR="70BD89B4">
        <w:t>s</w:t>
      </w:r>
      <w:r>
        <w:t xml:space="preserve">) that are multiplied to get 2,035,153 </w:t>
      </w:r>
      <w:r w:rsidR="74DE3D3C">
        <w:t xml:space="preserve">as the </w:t>
      </w:r>
      <w:r>
        <w:t>public key. Ok, but can</w:t>
      </w:r>
      <w:r w:rsidR="006F17C6">
        <w:t>'</w:t>
      </w:r>
      <w:r>
        <w:t>t I figure out the two p</w:t>
      </w:r>
      <w:r w:rsidR="00911E0A">
        <w:t>rivate</w:t>
      </w:r>
      <w:r>
        <w:t xml:space="preserve"> numbers if I have access to the public number? </w:t>
      </w:r>
      <w:r w:rsidR="00E3142E">
        <w:t>I</w:t>
      </w:r>
      <w:r>
        <w:t xml:space="preserve">t is </w:t>
      </w:r>
      <w:r w:rsidR="00E3142E">
        <w:t>challenging</w:t>
      </w:r>
      <w:r>
        <w:t xml:space="preserve"> and time</w:t>
      </w:r>
      <w:r w:rsidR="00E3142E">
        <w:t>-</w:t>
      </w:r>
      <w:r>
        <w:t xml:space="preserve">consuming to decode a long public key into two private keys since they are prime numbers. </w:t>
      </w:r>
    </w:p>
    <w:p w14:paraId="2F0FE1EA" w14:textId="342B97E6" w:rsidR="00520F78" w:rsidRDefault="00520F78" w:rsidP="00520F78">
      <w:r>
        <w:lastRenderedPageBreak/>
        <w:t>In real life</w:t>
      </w:r>
      <w:r w:rsidR="00E3142E">
        <w:t>,</w:t>
      </w:r>
      <w:r>
        <w:t xml:space="preserve"> public keys are typically thousands of digits (for example</w:t>
      </w:r>
      <w:r w:rsidR="00E3142E">
        <w:t>,</w:t>
      </w:r>
      <w:r>
        <w:t xml:space="preserve"> 2048 bits)</w:t>
      </w:r>
      <w:r w:rsidR="00E3142E">
        <w:t>,</w:t>
      </w:r>
      <w:r>
        <w:t xml:space="preserve"> making it impossible to break down to two private keys in any reasonable amount of time. </w:t>
      </w:r>
    </w:p>
    <w:p w14:paraId="0F5A9A10" w14:textId="77777777" w:rsidR="00520F78" w:rsidRDefault="00520F78" w:rsidP="00520F78">
      <w:pPr>
        <w:pStyle w:val="Heading2"/>
      </w:pPr>
      <w:r>
        <w:t>What is Digital Certification?</w:t>
      </w:r>
    </w:p>
    <w:p w14:paraId="21D5194D" w14:textId="2904B1F4" w:rsidR="00520F78" w:rsidRPr="006D0EC1" w:rsidRDefault="00520F78" w:rsidP="00520F78">
      <w:r>
        <w:t>To rent a car</w:t>
      </w:r>
      <w:r w:rsidR="00E3142E">
        <w:t>,</w:t>
      </w:r>
      <w:r>
        <w:t xml:space="preserve"> you need to present a valid driver</w:t>
      </w:r>
      <w:r w:rsidR="006F17C6">
        <w:t>'</w:t>
      </w:r>
      <w:r>
        <w:t>s license. How does the rent</w:t>
      </w:r>
      <w:r w:rsidR="7979D212">
        <w:t>al</w:t>
      </w:r>
      <w:r>
        <w:t xml:space="preserve"> company know that your driver</w:t>
      </w:r>
      <w:r w:rsidR="006F17C6">
        <w:t>'</w:t>
      </w:r>
      <w:r>
        <w:t>s license is genuine</w:t>
      </w:r>
      <w:r w:rsidR="00E3142E">
        <w:t>,</w:t>
      </w:r>
      <w:r>
        <w:t xml:space="preserve"> not a fake one?</w:t>
      </w:r>
      <w:r w:rsidR="004E0F3D">
        <w:t xml:space="preserve"> Well, they don</w:t>
      </w:r>
      <w:r w:rsidR="006F17C6">
        <w:t>'</w:t>
      </w:r>
      <w:r w:rsidR="004E0F3D">
        <w:t>t. So, they</w:t>
      </w:r>
      <w:r>
        <w:t xml:space="preserve"> validate your driver</w:t>
      </w:r>
      <w:r w:rsidR="006F17C6">
        <w:t>'</w:t>
      </w:r>
      <w:r>
        <w:t>s license with DMV.</w:t>
      </w:r>
    </w:p>
    <w:p w14:paraId="07386F60" w14:textId="597826FD" w:rsidR="00520F78" w:rsidRDefault="00520F78" w:rsidP="00520F78">
      <w:r>
        <w:t>Similarly, let</w:t>
      </w:r>
      <w:r w:rsidR="006F17C6">
        <w:t>'</w:t>
      </w:r>
      <w:r>
        <w:t>s assume that you visited Google</w:t>
      </w:r>
      <w:r w:rsidR="006F17C6">
        <w:t>'</w:t>
      </w:r>
      <w:r>
        <w:t xml:space="preserve">s website for a secured connection and receive a public key. How do you know that </w:t>
      </w:r>
      <w:r w:rsidR="00E3142E">
        <w:t>no "man in the middle" gives you its public key instead and pretends</w:t>
      </w:r>
      <w:r>
        <w:t xml:space="preserve"> to be Google? How do you know that you received a public key from Google? Well, that</w:t>
      </w:r>
      <w:r w:rsidR="006F17C6">
        <w:t>'</w:t>
      </w:r>
      <w:r>
        <w:t>s where digital certificate</w:t>
      </w:r>
      <w:r w:rsidR="44994453">
        <w:t>s</w:t>
      </w:r>
      <w:r>
        <w:t xml:space="preserve"> come </w:t>
      </w:r>
      <w:r w:rsidR="37E5B9AD">
        <w:t>in</w:t>
      </w:r>
      <w:r>
        <w:t>to play. A digital certificate contains a public key</w:t>
      </w:r>
      <w:r w:rsidR="00E3142E">
        <w:t>,</w:t>
      </w:r>
      <w:r>
        <w:t xml:space="preserve"> but your browser can verify a) The public key belongs to the party you expect it from b) </w:t>
      </w:r>
      <w:r w:rsidR="00E3142E">
        <w:t>A trustworthy certificate issuing authority issues the certificate</w:t>
      </w:r>
      <w:r>
        <w:t>.</w:t>
      </w:r>
    </w:p>
    <w:p w14:paraId="1B156588" w14:textId="77777777" w:rsidR="00520F78" w:rsidRDefault="00520F78" w:rsidP="00520F78">
      <w:pPr>
        <w:pStyle w:val="Heading2"/>
      </w:pPr>
      <w:r>
        <w:t>How does SSL/TLS work?</w:t>
      </w:r>
    </w:p>
    <w:p w14:paraId="1EE4D9F7" w14:textId="38E5F550" w:rsidR="00520F78" w:rsidRPr="00780B10" w:rsidRDefault="00520F78" w:rsidP="00520F78">
      <w:r>
        <w:t>In SSL/TLS</w:t>
      </w:r>
      <w:r w:rsidR="00E3142E">
        <w:t>,</w:t>
      </w:r>
      <w:r>
        <w:t xml:space="preserve"> both asymmetric and symmetric encryption is used one after another. Sounds crazy? Why? Because communication with long asymmetric key</w:t>
      </w:r>
      <w:r w:rsidR="6D1571A5">
        <w:t>s</w:t>
      </w:r>
      <w:r>
        <w:t xml:space="preserve"> (let</w:t>
      </w:r>
      <w:r w:rsidR="006F17C6">
        <w:t>'</w:t>
      </w:r>
      <w:r>
        <w:t>s say 2048 bits)</w:t>
      </w:r>
      <w:r w:rsidR="001F3371">
        <w:t xml:space="preserve"> is slow</w:t>
      </w:r>
      <w:r>
        <w:t xml:space="preserve">. So, </w:t>
      </w:r>
      <w:r w:rsidR="00E3142E">
        <w:t xml:space="preserve">it </w:t>
      </w:r>
      <w:r>
        <w:t xml:space="preserve">should be avoided as much as possible. On the other hand, </w:t>
      </w:r>
      <w:r w:rsidR="00E3142E">
        <w:t>a short symmetric</w:t>
      </w:r>
      <w:r>
        <w:t xml:space="preserve"> key (256 bits) is </w:t>
      </w:r>
      <w:r w:rsidR="00E3142E">
        <w:t>speedy</w:t>
      </w:r>
      <w:r>
        <w:t>. That</w:t>
      </w:r>
      <w:r w:rsidR="006F17C6">
        <w:t>'</w:t>
      </w:r>
      <w:r>
        <w:t>s why the initial handshake is done using long asymmetric key</w:t>
      </w:r>
      <w:r w:rsidR="46E309FA">
        <w:t>s</w:t>
      </w:r>
      <w:r w:rsidR="00E3142E">
        <w:t>,</w:t>
      </w:r>
      <w:r>
        <w:t xml:space="preserve"> and then quickly</w:t>
      </w:r>
      <w:r w:rsidR="00E3142E">
        <w:t>,</w:t>
      </w:r>
      <w:r>
        <w:t xml:space="preserve"> the communication turns to a</w:t>
      </w:r>
      <w:r w:rsidR="00E3142E">
        <w:t xml:space="preserve"> </w:t>
      </w:r>
      <w:r>
        <w:t>symmetric encryption/decryption style. How?  Well, let</w:t>
      </w:r>
      <w:r w:rsidR="006F17C6">
        <w:t>'</w:t>
      </w:r>
      <w:r>
        <w:t>s see.</w:t>
      </w:r>
    </w:p>
    <w:p w14:paraId="6563A7BB" w14:textId="559BBC7B" w:rsidR="00520F78" w:rsidRDefault="00836B6A" w:rsidP="00520F78">
      <w:r>
        <w:rPr>
          <w:noProof/>
        </w:rPr>
        <w:lastRenderedPageBreak/>
        <w:drawing>
          <wp:inline distT="0" distB="0" distL="0" distR="0" wp14:anchorId="59CD58ED" wp14:editId="1C14CB7D">
            <wp:extent cx="5276852" cy="49625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276852" cy="4962526"/>
                    </a:xfrm>
                    <a:prstGeom prst="rect">
                      <a:avLst/>
                    </a:prstGeom>
                  </pic:spPr>
                </pic:pic>
              </a:graphicData>
            </a:graphic>
          </wp:inline>
        </w:drawing>
      </w:r>
    </w:p>
    <w:p w14:paraId="4C8A9E1D" w14:textId="78797AF8" w:rsidR="00520F78" w:rsidRDefault="00520F78" w:rsidP="00520F78">
      <w:r>
        <w:t>Your browser sends a hello message to the server. The server returns a hello message with a certificate that contains the long public key. The browser validates that the certificate is genuine and accepts it. It then generates a short random key (</w:t>
      </w:r>
      <w:r w:rsidR="00857417">
        <w:t xml:space="preserve">called </w:t>
      </w:r>
      <w:r w:rsidR="1BD01ED1">
        <w:t xml:space="preserve">a </w:t>
      </w:r>
      <w:r>
        <w:t>session key) used for symmetric cryptography going forward for the rest of the session. It then encrypts the key using</w:t>
      </w:r>
      <w:r w:rsidR="00857417">
        <w:t xml:space="preserve"> the</w:t>
      </w:r>
      <w:r>
        <w:t xml:space="preserve"> server</w:t>
      </w:r>
      <w:r w:rsidR="006F17C6">
        <w:t>'</w:t>
      </w:r>
      <w:r>
        <w:t xml:space="preserve">s public key. </w:t>
      </w:r>
      <w:r w:rsidR="00E07019">
        <w:t>The b</w:t>
      </w:r>
      <w:r>
        <w:t xml:space="preserve">rowser sends this </w:t>
      </w:r>
      <w:r w:rsidR="00857417">
        <w:t xml:space="preserve">encrypted session </w:t>
      </w:r>
      <w:r>
        <w:t>key back to the server. The server decrypts the message using its private key and retrieve</w:t>
      </w:r>
      <w:r w:rsidR="6816AB09">
        <w:t>s</w:t>
      </w:r>
      <w:r>
        <w:t xml:space="preserve"> the client</w:t>
      </w:r>
      <w:r w:rsidR="006F17C6">
        <w:t>'</w:t>
      </w:r>
      <w:r>
        <w:t xml:space="preserve">s random </w:t>
      </w:r>
      <w:r w:rsidR="00857417">
        <w:t xml:space="preserve">session </w:t>
      </w:r>
      <w:r>
        <w:t>key from it. Now they both use symmetric cryptography for exchanging message</w:t>
      </w:r>
      <w:r w:rsidR="246FE90E">
        <w:t>s</w:t>
      </w:r>
      <w:r>
        <w:t xml:space="preserve"> back and forth</w:t>
      </w:r>
      <w:r w:rsidR="00857417">
        <w:t xml:space="preserve"> using the session key</w:t>
      </w:r>
      <w:r>
        <w:t xml:space="preserve">. So, SSL/TLS starts with asymmetric cryptography but ends up in symmetric cryptography. Of course, the symmetric </w:t>
      </w:r>
      <w:r w:rsidR="00A41134">
        <w:t>key</w:t>
      </w:r>
      <w:r>
        <w:t xml:space="preserve"> changes </w:t>
      </w:r>
      <w:r w:rsidR="00A41134">
        <w:t>i</w:t>
      </w:r>
      <w:r w:rsidR="00857417">
        <w:t>n the next session</w:t>
      </w:r>
      <w:r>
        <w:t>.</w:t>
      </w:r>
    </w:p>
    <w:p w14:paraId="7CE0A003" w14:textId="77777777" w:rsidR="00520F78" w:rsidRDefault="00520F78" w:rsidP="00520F78">
      <w:r>
        <w:t xml:space="preserve">Demo: Go to </w:t>
      </w:r>
      <w:hyperlink r:id="rId15" w:history="1">
        <w:r w:rsidRPr="00E264DC">
          <w:rPr>
            <w:rStyle w:val="Hyperlink"/>
          </w:rPr>
          <w:t>https://www.nyu.edu</w:t>
        </w:r>
      </w:hyperlink>
    </w:p>
    <w:p w14:paraId="50679F5B" w14:textId="77777777" w:rsidR="00520F78" w:rsidRDefault="00520F78" w:rsidP="00520F78">
      <w:r>
        <w:lastRenderedPageBreak/>
        <w:t>Click on the lock icon, click on certificate and go to the details page.</w:t>
      </w:r>
    </w:p>
    <w:p w14:paraId="32594119" w14:textId="77777777" w:rsidR="00520F78" w:rsidRDefault="00520F78" w:rsidP="00520F78">
      <w:r>
        <w:t>Who issued the certificate?</w:t>
      </w:r>
    </w:p>
    <w:p w14:paraId="25232A29" w14:textId="77777777" w:rsidR="00520F78" w:rsidRDefault="00520F78" w:rsidP="00520F78">
      <w:r>
        <w:t>When does the certificate expire?</w:t>
      </w:r>
    </w:p>
    <w:p w14:paraId="511524B6" w14:textId="77777777" w:rsidR="00520F78" w:rsidRDefault="00520F78" w:rsidP="00520F78">
      <w:r>
        <w:t>How long is the public key?</w:t>
      </w:r>
    </w:p>
    <w:p w14:paraId="332E2E56" w14:textId="77777777" w:rsidR="00520F78" w:rsidRDefault="00520F78" w:rsidP="00520F78">
      <w:r>
        <w:t>What DNS names are supported by the certificate? (subject and subject alternative names)</w:t>
      </w:r>
    </w:p>
    <w:p w14:paraId="0DB47961" w14:textId="77777777" w:rsidR="00520F78" w:rsidRDefault="00520F78" w:rsidP="00520F78">
      <w:r>
        <w:t xml:space="preserve">Now, go to </w:t>
      </w:r>
      <w:hyperlink r:id="rId16" w:history="1">
        <w:r w:rsidRPr="00E264DC">
          <w:rPr>
            <w:rStyle w:val="Hyperlink"/>
          </w:rPr>
          <w:t>https://www.mscdirect.com</w:t>
        </w:r>
      </w:hyperlink>
    </w:p>
    <w:p w14:paraId="5FA13370" w14:textId="77777777" w:rsidR="00520F78" w:rsidRDefault="00520F78" w:rsidP="00520F78">
      <w:r>
        <w:t>Answer the same questions.</w:t>
      </w:r>
    </w:p>
    <w:p w14:paraId="463F282E" w14:textId="77777777" w:rsidR="00450506" w:rsidRDefault="00450506">
      <w:pPr>
        <w:spacing w:before="160" w:after="320"/>
        <w:rPr>
          <w:rFonts w:asciiTheme="majorHAnsi" w:eastAsiaTheme="majorEastAsia" w:hAnsiTheme="majorHAnsi" w:cstheme="majorBidi"/>
          <w:color w:val="0072C6" w:themeColor="accent1"/>
          <w:spacing w:val="14"/>
          <w:sz w:val="40"/>
          <w:szCs w:val="26"/>
        </w:rPr>
      </w:pPr>
      <w:r>
        <w:br w:type="page"/>
      </w:r>
    </w:p>
    <w:p w14:paraId="7FF5340A" w14:textId="77777777" w:rsidR="00450506" w:rsidRDefault="00450506" w:rsidP="00450506">
      <w:pPr>
        <w:pStyle w:val="Heading1"/>
      </w:pPr>
      <w:r>
        <w:lastRenderedPageBreak/>
        <w:t xml:space="preserve">Introduction to Password Protection </w:t>
      </w:r>
    </w:p>
    <w:p w14:paraId="7CDA60D6" w14:textId="77777777" w:rsidR="000C0F6D" w:rsidRDefault="000C0F6D" w:rsidP="000C0F6D">
      <w:pPr>
        <w:pStyle w:val="Heading2"/>
      </w:pPr>
      <w:r>
        <w:t xml:space="preserve">Password </w:t>
      </w:r>
      <w:r w:rsidR="00450506">
        <w:t>Weaknesses</w:t>
      </w:r>
    </w:p>
    <w:p w14:paraId="60C1DFA9" w14:textId="6927021A" w:rsidR="000C0F6D" w:rsidRDefault="000C0F6D" w:rsidP="000C0F6D">
      <w:r>
        <w:t xml:space="preserve">If you are not careful, your password can be cracked. </w:t>
      </w:r>
      <w:r w:rsidR="00BD3821">
        <w:t>Cybercriminals have stolen more than a billion online usernames and passwords,</w:t>
      </w:r>
      <w:r>
        <w:t xml:space="preserve"> and most are </w:t>
      </w:r>
      <w:r w:rsidR="39724122">
        <w:t>sold</w:t>
      </w:r>
      <w:r>
        <w:t xml:space="preserve"> on </w:t>
      </w:r>
      <w:r w:rsidR="00BD3821">
        <w:t xml:space="preserve">the </w:t>
      </w:r>
      <w:r>
        <w:t>darknet. But it goes beyond hacked password</w:t>
      </w:r>
      <w:r w:rsidR="35BAE322">
        <w:t>s</w:t>
      </w:r>
      <w:r>
        <w:t>. In 2009, a survey show</w:t>
      </w:r>
      <w:r w:rsidR="0C25805D">
        <w:t>ed</w:t>
      </w:r>
      <w:r>
        <w:t xml:space="preserve"> that 18% of people use the same password for multiple sites. 44% uses short password</w:t>
      </w:r>
      <w:r w:rsidR="00BD3821">
        <w:t>s</w:t>
      </w:r>
      <w:r>
        <w:t xml:space="preserve"> (less than </w:t>
      </w:r>
      <w:r w:rsidR="00BD3821">
        <w:t>eight</w:t>
      </w:r>
      <w:r>
        <w:t xml:space="preserve"> characters). 44% </w:t>
      </w:r>
      <w:r w:rsidR="00BD3821">
        <w:t xml:space="preserve">of </w:t>
      </w:r>
      <w:r>
        <w:t>users write their password</w:t>
      </w:r>
      <w:r w:rsidR="00BD3821">
        <w:t>s</w:t>
      </w:r>
      <w:r>
        <w:t xml:space="preserve"> down on a piece of paper or </w:t>
      </w:r>
      <w:r w:rsidR="56E566CA">
        <w:t xml:space="preserve">in a </w:t>
      </w:r>
      <w:r>
        <w:t xml:space="preserve">digital document. Here are some examples of commonly used passwords taken from the real world: 123456, password, 111111, welcome, ninja, freedom, baseball, superman, America, </w:t>
      </w:r>
      <w:proofErr w:type="spellStart"/>
      <w:r>
        <w:t>starwars</w:t>
      </w:r>
      <w:proofErr w:type="spellEnd"/>
      <w:r>
        <w:t xml:space="preserve">, batman, spiderman, </w:t>
      </w:r>
      <w:proofErr w:type="spellStart"/>
      <w:r>
        <w:t>startrek</w:t>
      </w:r>
      <w:proofErr w:type="spellEnd"/>
      <w:r>
        <w:t>.</w:t>
      </w:r>
    </w:p>
    <w:p w14:paraId="08AE4238" w14:textId="77777777" w:rsidR="000C0F6D" w:rsidRDefault="000C0F6D" w:rsidP="00450506">
      <w:pPr>
        <w:pStyle w:val="Heading2"/>
      </w:pPr>
      <w:r>
        <w:t xml:space="preserve">Password </w:t>
      </w:r>
      <w:r w:rsidR="00450506">
        <w:t>Encryption (</w:t>
      </w:r>
      <w:r>
        <w:t>Hashing</w:t>
      </w:r>
      <w:r w:rsidR="00450506">
        <w:t>)</w:t>
      </w:r>
    </w:p>
    <w:p w14:paraId="202F206F" w14:textId="79F1B4F2" w:rsidR="005F5872" w:rsidRDefault="000C0F6D" w:rsidP="00450506">
      <w:r>
        <w:t xml:space="preserve">Even passwords that are not as common as shown above but weak can be </w:t>
      </w:r>
      <w:r w:rsidR="00450506">
        <w:t>cracked</w:t>
      </w:r>
      <w:r>
        <w:t>. So, how do they steal password</w:t>
      </w:r>
      <w:r w:rsidR="7CE163C6">
        <w:t>s</w:t>
      </w:r>
      <w:r w:rsidR="00BD3821">
        <w:t>,</w:t>
      </w:r>
      <w:r>
        <w:t xml:space="preserve"> you may ask. Are they saved in plain text? Probably not. Are they encrypted? They can be</w:t>
      </w:r>
      <w:r w:rsidR="00BD3821">
        <w:t>,</w:t>
      </w:r>
      <w:r>
        <w:t xml:space="preserve"> but as it turns out</w:t>
      </w:r>
      <w:r w:rsidR="00BD3821">
        <w:t>,</w:t>
      </w:r>
      <w:r>
        <w:t xml:space="preserve"> encrypting a password is not the most protective measure since all you need to decrypt all the passwords is the key</w:t>
      </w:r>
      <w:r w:rsidR="00BD3821">
        <w:t>,</w:t>
      </w:r>
      <w:r w:rsidR="00450506">
        <w:t xml:space="preserve"> and h</w:t>
      </w:r>
      <w:r>
        <w:t xml:space="preserve">ackers are good </w:t>
      </w:r>
      <w:r w:rsidR="00450506">
        <w:t>at</w:t>
      </w:r>
      <w:r>
        <w:t xml:space="preserve"> finding the key. That</w:t>
      </w:r>
      <w:r w:rsidR="006F17C6">
        <w:t>'</w:t>
      </w:r>
      <w:r>
        <w:t xml:space="preserve">s why passwords are generally hashed </w:t>
      </w:r>
      <w:r w:rsidR="44BA07E2">
        <w:t xml:space="preserve">and </w:t>
      </w:r>
      <w:r w:rsidR="00450506">
        <w:t>not encrypted</w:t>
      </w:r>
      <w:r>
        <w:t xml:space="preserve">. </w:t>
      </w:r>
      <w:r w:rsidR="006F17C6">
        <w:t>What'</w:t>
      </w:r>
      <w:r w:rsidR="00450506">
        <w:t xml:space="preserve">s the difference? </w:t>
      </w:r>
      <w:r>
        <w:t>The difference between hashing and encryption is that</w:t>
      </w:r>
      <w:r w:rsidR="00450506">
        <w:t xml:space="preserve"> encrypted data can be decrypted</w:t>
      </w:r>
      <w:r w:rsidR="00BD3821">
        <w:t>,</w:t>
      </w:r>
      <w:r w:rsidR="00450506">
        <w:t xml:space="preserve"> but</w:t>
      </w:r>
      <w:r>
        <w:t xml:space="preserve"> hashed value</w:t>
      </w:r>
      <w:r w:rsidR="00BD3821">
        <w:t>s</w:t>
      </w:r>
      <w:r>
        <w:t xml:space="preserve"> can never be reversed. Once hashed, you can never retrieve the original value from the hash. That sounds strange since we need to validate a password. Don</w:t>
      </w:r>
      <w:r w:rsidR="006F17C6">
        <w:t>'</w:t>
      </w:r>
      <w:r>
        <w:t>t worry</w:t>
      </w:r>
      <w:r w:rsidR="00BD3821">
        <w:t>,</w:t>
      </w:r>
      <w:r>
        <w:t xml:space="preserve"> that is no problem. </w:t>
      </w:r>
    </w:p>
    <w:p w14:paraId="4AFBFDBE" w14:textId="06F152DF" w:rsidR="000C0F6D" w:rsidRDefault="000C0F6D" w:rsidP="00450506">
      <w:r>
        <w:t>Let</w:t>
      </w:r>
      <w:r w:rsidR="006F17C6">
        <w:t>'</w:t>
      </w:r>
      <w:r>
        <w:t xml:space="preserve">s assume you entered your password </w:t>
      </w:r>
      <w:r w:rsidR="7CB21155">
        <w:t>i</w:t>
      </w:r>
      <w:r>
        <w:t>n an online site</w:t>
      </w:r>
      <w:r w:rsidR="29F1FC70">
        <w:t xml:space="preserve"> for the</w:t>
      </w:r>
      <w:r>
        <w:t xml:space="preserve"> first time. The password is hashed and saved to the database. </w:t>
      </w:r>
      <w:r w:rsidR="00BD3821">
        <w:t>The n</w:t>
      </w:r>
      <w:r>
        <w:t xml:space="preserve">ext day you went back to the site and entered your password again. Now, it is time to validate your password. </w:t>
      </w:r>
      <w:r w:rsidR="00897493">
        <w:t xml:space="preserve">The site will </w:t>
      </w:r>
      <w:r>
        <w:t>1) hash the password you just entered and 2) compare it with the saved hash</w:t>
      </w:r>
      <w:r w:rsidR="005F5872">
        <w:t>ed</w:t>
      </w:r>
      <w:r>
        <w:t xml:space="preserve"> value. If they are identical, your password is </w:t>
      </w:r>
      <w:r w:rsidR="00B65095">
        <w:t>correct,</w:t>
      </w:r>
      <w:r w:rsidR="005F5872">
        <w:t xml:space="preserve"> and you are in.</w:t>
      </w:r>
    </w:p>
    <w:p w14:paraId="40423D70" w14:textId="7304E57D" w:rsidR="000C0F6D" w:rsidRDefault="000C0F6D" w:rsidP="00450506">
      <w:r>
        <w:t>Let</w:t>
      </w:r>
      <w:r w:rsidR="006F17C6">
        <w:t>'</w:t>
      </w:r>
      <w:r>
        <w:t xml:space="preserve">s do password hashing. Go to: </w:t>
      </w:r>
    </w:p>
    <w:p w14:paraId="483BBC3E" w14:textId="77777777" w:rsidR="000C0F6D" w:rsidRDefault="00571C7E" w:rsidP="005F5872">
      <w:hyperlink r:id="rId17" w:history="1">
        <w:r w:rsidR="000C0F6D" w:rsidRPr="00187288">
          <w:rPr>
            <w:rStyle w:val="Hyperlink"/>
            <w:rFonts w:ascii="Calibri" w:hAnsi="Calibri" w:cs="Calibri"/>
          </w:rPr>
          <w:t>http://www.fileformat.info/tool/hash.htm</w:t>
        </w:r>
      </w:hyperlink>
    </w:p>
    <w:p w14:paraId="36B16619" w14:textId="16939420" w:rsidR="000C0F6D" w:rsidRDefault="000C0F6D" w:rsidP="005F5872">
      <w:r>
        <w:t xml:space="preserve">Type in </w:t>
      </w:r>
      <w:r w:rsidR="006F17C6">
        <w:t>"</w:t>
      </w:r>
      <w:r>
        <w:t>freedom</w:t>
      </w:r>
      <w:r w:rsidR="006F17C6">
        <w:t>"</w:t>
      </w:r>
      <w:r>
        <w:t xml:space="preserve"> for String hash. After all</w:t>
      </w:r>
      <w:r w:rsidR="00327B51">
        <w:t>,</w:t>
      </w:r>
      <w:r>
        <w:t xml:space="preserve"> </w:t>
      </w:r>
      <w:r w:rsidR="006F17C6">
        <w:t>"</w:t>
      </w:r>
      <w:r>
        <w:t>freedom</w:t>
      </w:r>
      <w:r w:rsidR="006F17C6">
        <w:t>"</w:t>
      </w:r>
      <w:r>
        <w:t xml:space="preserve"> is one of the most po</w:t>
      </w:r>
      <w:r w:rsidR="3ED7A3A0">
        <w:t>p</w:t>
      </w:r>
      <w:r>
        <w:t>ular passwords. Let</w:t>
      </w:r>
      <w:r w:rsidR="006F17C6">
        <w:t>'</w:t>
      </w:r>
      <w:r>
        <w:t>s take a strong hash like SHA-256 value:</w:t>
      </w:r>
    </w:p>
    <w:p w14:paraId="4EA6A32D" w14:textId="77777777" w:rsidR="000C0F6D" w:rsidRPr="009A08A5" w:rsidRDefault="000C0F6D" w:rsidP="00327B51">
      <w:r w:rsidRPr="009A08A5">
        <w:t>13b1f7ec5beaefc781e43a3b344371cd49923a8a05edd71844b92f56f6a08d38</w:t>
      </w:r>
    </w:p>
    <w:p w14:paraId="69CEC3DF" w14:textId="27B31CB7" w:rsidR="000C0F6D" w:rsidRDefault="000C0F6D" w:rsidP="005F5872">
      <w:r>
        <w:t xml:space="preserve">Looks </w:t>
      </w:r>
      <w:r w:rsidR="006573ED">
        <w:t>cryptic</w:t>
      </w:r>
      <w:r>
        <w:t>, right? Let</w:t>
      </w:r>
      <w:r w:rsidR="006F17C6">
        <w:t>'</w:t>
      </w:r>
      <w:r>
        <w:t>s now see how hackers crack this password.</w:t>
      </w:r>
    </w:p>
    <w:p w14:paraId="3C3D29A3" w14:textId="77777777" w:rsidR="000C0F6D" w:rsidRDefault="000C0F6D" w:rsidP="006573ED">
      <w:pPr>
        <w:pStyle w:val="Heading2"/>
      </w:pPr>
      <w:r>
        <w:t>Rainbow Table</w:t>
      </w:r>
    </w:p>
    <w:p w14:paraId="11733413" w14:textId="3E268891" w:rsidR="006573ED" w:rsidRDefault="006F17C6" w:rsidP="006573ED">
      <w:r>
        <w:t>"</w:t>
      </w:r>
      <w:r w:rsidR="006573ED">
        <w:t>I</w:t>
      </w:r>
      <w:r w:rsidR="006573ED" w:rsidRPr="006573ED">
        <w:t>f the mountain won't come to Muhammad, then Muhammad must go to the mountain</w:t>
      </w:r>
      <w:r w:rsidR="006573ED">
        <w:t>.</w:t>
      </w:r>
      <w:r w:rsidR="006573ED" w:rsidRPr="006573ED">
        <w:t>"</w:t>
      </w:r>
    </w:p>
    <w:p w14:paraId="0BA178EC" w14:textId="6F95D48A" w:rsidR="006573ED" w:rsidRDefault="006573ED" w:rsidP="006573ED">
      <w:r>
        <w:t>That</w:t>
      </w:r>
      <w:r w:rsidR="006F17C6">
        <w:t>'</w:t>
      </w:r>
      <w:r>
        <w:t xml:space="preserve">s </w:t>
      </w:r>
      <w:r w:rsidR="00897493">
        <w:t>precise</w:t>
      </w:r>
      <w:r>
        <w:t>ly what happens with hashed passwords.</w:t>
      </w:r>
    </w:p>
    <w:p w14:paraId="4CA8BC2B" w14:textId="04E8B267" w:rsidR="000C0F6D" w:rsidRDefault="000C0F6D" w:rsidP="006573ED">
      <w:r>
        <w:t xml:space="preserve">If a hashed password </w:t>
      </w:r>
      <w:proofErr w:type="spellStart"/>
      <w:r>
        <w:t>can not</w:t>
      </w:r>
      <w:proofErr w:type="spellEnd"/>
      <w:r>
        <w:t xml:space="preserve"> be reversed, how does password hacking work? Sure, a hacker can hack your hashed password</w:t>
      </w:r>
      <w:r w:rsidR="00897493">
        <w:t>,</w:t>
      </w:r>
      <w:r>
        <w:t xml:space="preserve"> but what good is </w:t>
      </w:r>
      <w:r w:rsidR="00897493">
        <w:t xml:space="preserve">a </w:t>
      </w:r>
      <w:r>
        <w:t xml:space="preserve">hashed password to the hacker? </w:t>
      </w:r>
      <w:r w:rsidR="00897493">
        <w:t>They</w:t>
      </w:r>
      <w:r>
        <w:t xml:space="preserve"> still can</w:t>
      </w:r>
      <w:r w:rsidR="006F17C6">
        <w:t>'</w:t>
      </w:r>
      <w:r>
        <w:t>t figure out the password</w:t>
      </w:r>
      <w:r w:rsidR="00897493">
        <w:t>.</w:t>
      </w:r>
      <w:r>
        <w:t xml:space="preserve"> Wrong. Hackers use </w:t>
      </w:r>
      <w:r w:rsidR="6EE34F8B">
        <w:t xml:space="preserve">a </w:t>
      </w:r>
      <w:r>
        <w:t xml:space="preserve">Rainbow Table (some call it </w:t>
      </w:r>
      <w:r w:rsidR="162CFB1D">
        <w:t xml:space="preserve">a </w:t>
      </w:r>
      <w:r>
        <w:t>Magic Table) to get around it. A Rainbow Table is a database of hashed passwords. If the hacker can look up your password</w:t>
      </w:r>
      <w:r w:rsidR="006F17C6">
        <w:t>'</w:t>
      </w:r>
      <w:r>
        <w:t>s hash</w:t>
      </w:r>
      <w:r w:rsidR="006573ED">
        <w:t>ed</w:t>
      </w:r>
      <w:r>
        <w:t xml:space="preserve"> value in this table, the hacker has the password i</w:t>
      </w:r>
      <w:r w:rsidR="402197E5">
        <w:t>n</w:t>
      </w:r>
      <w:r>
        <w:t xml:space="preserve"> the next column.</w:t>
      </w:r>
    </w:p>
    <w:p w14:paraId="00478D93" w14:textId="6EFEAB4D" w:rsidR="000C0F6D" w:rsidRDefault="000C0F6D" w:rsidP="006573ED">
      <w:r>
        <w:t>Let</w:t>
      </w:r>
      <w:r w:rsidR="006F17C6">
        <w:t>'</w:t>
      </w:r>
      <w:r>
        <w:t>s now go to the following site to find a rainbow table:</w:t>
      </w:r>
    </w:p>
    <w:p w14:paraId="540EEC9C" w14:textId="77777777" w:rsidR="000C0F6D" w:rsidRDefault="00571C7E" w:rsidP="006573ED">
      <w:hyperlink r:id="rId18" w:history="1">
        <w:r w:rsidR="000C0F6D" w:rsidRPr="00F435EF">
          <w:rPr>
            <w:rStyle w:val="Hyperlink"/>
          </w:rPr>
          <w:t>http://reverse-hash-lookup.online-domain-tools.com/</w:t>
        </w:r>
      </w:hyperlink>
    </w:p>
    <w:p w14:paraId="5B97FCF4" w14:textId="142CCEE7" w:rsidR="000C0F6D" w:rsidRDefault="000C0F6D" w:rsidP="006573ED">
      <w:r>
        <w:t>Copy/paste the hashed value and change the hash</w:t>
      </w:r>
      <w:r w:rsidR="00897493">
        <w:t xml:space="preserve"> </w:t>
      </w:r>
      <w:r>
        <w:t>function to SHA-256 on the dropdown</w:t>
      </w:r>
      <w:r w:rsidR="006573ED">
        <w:t xml:space="preserve"> below it.</w:t>
      </w:r>
    </w:p>
    <w:p w14:paraId="70D01486" w14:textId="160A3363" w:rsidR="000C0F6D" w:rsidRDefault="000C0F6D" w:rsidP="006573ED">
      <w:r>
        <w:t>Click on Reverse</w:t>
      </w:r>
      <w:r w:rsidR="00897493">
        <w:t>,</w:t>
      </w:r>
      <w:r>
        <w:t xml:space="preserve"> and you will see it will reverse the hash show</w:t>
      </w:r>
      <w:r w:rsidR="62D57FE3">
        <w:t>ing</w:t>
      </w:r>
      <w:r>
        <w:t xml:space="preserve"> the following result:</w:t>
      </w:r>
    </w:p>
    <w:p w14:paraId="79B04A7E" w14:textId="77777777" w:rsidR="000C0F6D" w:rsidRDefault="000C0F6D" w:rsidP="006573ED">
      <w:r w:rsidRPr="00725872">
        <w:t>Hash #1: freedom</w:t>
      </w:r>
    </w:p>
    <w:p w14:paraId="7B26C0AD" w14:textId="77777777" w:rsidR="000C0F6D" w:rsidRDefault="006573ED" w:rsidP="006573ED">
      <w:pPr>
        <w:pStyle w:val="Heading2"/>
      </w:pPr>
      <w:r>
        <w:t>Brute Force Cracking</w:t>
      </w:r>
    </w:p>
    <w:p w14:paraId="18BAA543" w14:textId="5C651AAF" w:rsidR="000C0F6D" w:rsidRDefault="000C0F6D" w:rsidP="006573ED">
      <w:r>
        <w:t>Passwords can also be cracked</w:t>
      </w:r>
      <w:r w:rsidR="006573ED">
        <w:t xml:space="preserve"> using </w:t>
      </w:r>
      <w:r w:rsidR="2E1245C1">
        <w:t xml:space="preserve">the </w:t>
      </w:r>
      <w:r w:rsidR="006573ED">
        <w:t>brute force mechanism and</w:t>
      </w:r>
      <w:r>
        <w:t xml:space="preserve"> without a rainbow table. I gave you a password</w:t>
      </w:r>
      <w:r w:rsidR="00897493">
        <w:t>-</w:t>
      </w:r>
      <w:r>
        <w:t>pro</w:t>
      </w:r>
      <w:r w:rsidR="006573ED">
        <w:t>tected</w:t>
      </w:r>
      <w:r>
        <w:t xml:space="preserve"> zip file that you need to </w:t>
      </w:r>
      <w:r w:rsidR="00897493">
        <w:t>brea</w:t>
      </w:r>
      <w:r>
        <w:t xml:space="preserve">k the password for. Install </w:t>
      </w:r>
      <w:r w:rsidR="006F17C6">
        <w:t>"</w:t>
      </w:r>
      <w:r>
        <w:t>John the Ripper on your machine</w:t>
      </w:r>
      <w:r w:rsidR="00EA0499">
        <w:t>."</w:t>
      </w:r>
      <w:r>
        <w:t xml:space="preserve"> Copy </w:t>
      </w:r>
      <w:r w:rsidR="006F17C6">
        <w:t>"</w:t>
      </w:r>
      <w:r>
        <w:t>secret.zip</w:t>
      </w:r>
      <w:r w:rsidR="006F17C6">
        <w:t>"</w:t>
      </w:r>
      <w:r>
        <w:t xml:space="preserve"> from </w:t>
      </w:r>
      <w:r w:rsidR="00EA0499">
        <w:t xml:space="preserve">the </w:t>
      </w:r>
      <w:r w:rsidR="006F17C6">
        <w:t>"</w:t>
      </w:r>
      <w:r>
        <w:t>demo</w:t>
      </w:r>
      <w:r w:rsidR="006573ED">
        <w:t>3</w:t>
      </w:r>
      <w:r w:rsidR="006F17C6">
        <w:t>"</w:t>
      </w:r>
      <w:r>
        <w:t xml:space="preserve"> folder to John</w:t>
      </w:r>
      <w:r w:rsidR="006F17C6">
        <w:t>'</w:t>
      </w:r>
      <w:r>
        <w:t>s Run folder.</w:t>
      </w:r>
    </w:p>
    <w:p w14:paraId="4B62AAEB" w14:textId="77777777" w:rsidR="000C0F6D" w:rsidRDefault="000C0F6D" w:rsidP="006573ED">
      <w:r>
        <w:t>Run the following command:</w:t>
      </w:r>
    </w:p>
    <w:p w14:paraId="2343E053" w14:textId="77777777" w:rsidR="000C0F6D" w:rsidRDefault="000C0F6D" w:rsidP="006573ED">
      <w:r>
        <w:t>zip2john secret.zip &gt;hash.txt</w:t>
      </w:r>
    </w:p>
    <w:p w14:paraId="7E0199A7" w14:textId="77777777" w:rsidR="000C0F6D" w:rsidRDefault="000C0F6D" w:rsidP="006573ED">
      <w:r>
        <w:lastRenderedPageBreak/>
        <w:t>you can open hash.txt now to review</w:t>
      </w:r>
      <w:r w:rsidR="006573ED">
        <w:t xml:space="preserve"> the hashed value of my password that I used to encrypt my file</w:t>
      </w:r>
      <w:r>
        <w:t>.</w:t>
      </w:r>
    </w:p>
    <w:p w14:paraId="1E70A324" w14:textId="77777777" w:rsidR="000C0F6D" w:rsidRDefault="000C0F6D" w:rsidP="006573ED">
      <w:r>
        <w:t>Now, run,</w:t>
      </w:r>
    </w:p>
    <w:p w14:paraId="622F5F23" w14:textId="77777777" w:rsidR="000C0F6D" w:rsidRDefault="000C0F6D" w:rsidP="006573ED">
      <w:r>
        <w:t>John hash.txt</w:t>
      </w:r>
    </w:p>
    <w:p w14:paraId="4E61B15C" w14:textId="2DBD9274" w:rsidR="000C0F6D" w:rsidRDefault="000C0F6D" w:rsidP="006573ED">
      <w:r>
        <w:t>In a minute, you should see the password in cleartext.</w:t>
      </w:r>
    </w:p>
    <w:p w14:paraId="14DDE2A0" w14:textId="77777777" w:rsidR="000C0F6D" w:rsidRDefault="000C0F6D" w:rsidP="006573ED">
      <w:r>
        <w:t>Use the password to open the zip file and read my secret text file inside the zip.</w:t>
      </w:r>
    </w:p>
    <w:p w14:paraId="1F4BE38D" w14:textId="691C25D3" w:rsidR="000C0F6D" w:rsidRDefault="000C0F6D" w:rsidP="006573ED">
      <w:r>
        <w:t>However, I have another zip file with a long password. John</w:t>
      </w:r>
      <w:r w:rsidR="00F200C0">
        <w:t xml:space="preserve"> the ripper,</w:t>
      </w:r>
      <w:r>
        <w:t xml:space="preserve"> tried for a month to crack it and eventually hung. No cracking was possible.</w:t>
      </w:r>
    </w:p>
    <w:p w14:paraId="3D656061" w14:textId="77E3EE0F" w:rsidR="000C0F6D" w:rsidRDefault="000C0F6D" w:rsidP="006573ED">
      <w:r>
        <w:t>What do you learn from here? If you are going to pro</w:t>
      </w:r>
      <w:r w:rsidR="006573ED">
        <w:t>tect</w:t>
      </w:r>
      <w:r>
        <w:t xml:space="preserve"> your zip file or spreadsheet, </w:t>
      </w:r>
      <w:r w:rsidR="006573ED">
        <w:t>use</w:t>
      </w:r>
      <w:r>
        <w:t xml:space="preserve"> a long password so a </w:t>
      </w:r>
      <w:r w:rsidR="006573ED">
        <w:t xml:space="preserve">brute force </w:t>
      </w:r>
      <w:r>
        <w:t>cracking program will take forever to crack it</w:t>
      </w:r>
      <w:r w:rsidR="00F200C0">
        <w:t>,</w:t>
      </w:r>
      <w:r w:rsidR="006573ED">
        <w:t xml:space="preserve"> or the rainbow tables</w:t>
      </w:r>
      <w:r w:rsidR="757F6DB5">
        <w:t xml:space="preserve"> will be </w:t>
      </w:r>
      <w:r w:rsidR="006573ED">
        <w:t>need</w:t>
      </w:r>
      <w:r w:rsidR="20BF2476">
        <w:t>s</w:t>
      </w:r>
      <w:r w:rsidR="006573ED">
        <w:t xml:space="preserve"> to be infinitely long.</w:t>
      </w:r>
      <w:r>
        <w:t xml:space="preserve"> </w:t>
      </w:r>
    </w:p>
    <w:p w14:paraId="752F4001" w14:textId="77777777" w:rsidR="000C0F6D" w:rsidRDefault="000C0F6D" w:rsidP="00F708AC">
      <w:pPr>
        <w:pStyle w:val="Heading2"/>
      </w:pPr>
      <w:r>
        <w:t>Better security options</w:t>
      </w:r>
    </w:p>
    <w:p w14:paraId="30B74D3E" w14:textId="2320269F" w:rsidR="000C0F6D" w:rsidRDefault="000C0F6D" w:rsidP="00F708AC">
      <w:r>
        <w:t xml:space="preserve">So, how does a company </w:t>
      </w:r>
      <w:r w:rsidR="00F200C0">
        <w:t>protect</w:t>
      </w:r>
      <w:r>
        <w:t xml:space="preserve"> its users from rainbow table attack</w:t>
      </w:r>
      <w:r w:rsidR="00F200C0">
        <w:t>s</w:t>
      </w:r>
      <w:r w:rsidR="00F708AC">
        <w:t xml:space="preserve"> or brute force attack</w:t>
      </w:r>
      <w:r w:rsidR="00F200C0">
        <w:t>s</w:t>
      </w:r>
      <w:r>
        <w:t xml:space="preserve">? Well, </w:t>
      </w:r>
      <w:r w:rsidR="00F200C0">
        <w:t>few things</w:t>
      </w:r>
      <w:r>
        <w:t xml:space="preserve"> can be done:</w:t>
      </w:r>
    </w:p>
    <w:p w14:paraId="031B0624" w14:textId="77777777" w:rsidR="00F708AC" w:rsidRDefault="00F708AC" w:rsidP="00F708AC">
      <w:r w:rsidRPr="005512C4">
        <w:rPr>
          <w:b/>
        </w:rPr>
        <w:t>Secure the hashed file</w:t>
      </w:r>
      <w:r>
        <w:t xml:space="preserve">: The hashed file containing all passwords for all users need to </w:t>
      </w:r>
      <w:r w:rsidR="00893A78">
        <w:t xml:space="preserve">be </w:t>
      </w:r>
      <w:r>
        <w:t>protected with utmost security.</w:t>
      </w:r>
    </w:p>
    <w:p w14:paraId="3EC7328C" w14:textId="55DA48FB" w:rsidR="000C0F6D" w:rsidRDefault="00A447F4" w:rsidP="00F708AC">
      <w:r w:rsidRPr="31D604E4">
        <w:rPr>
          <w:b/>
          <w:bCs/>
        </w:rPr>
        <w:t xml:space="preserve">Force </w:t>
      </w:r>
      <w:r w:rsidR="12E5D7B9" w:rsidRPr="31D604E4">
        <w:rPr>
          <w:b/>
          <w:bCs/>
        </w:rPr>
        <w:t>a l</w:t>
      </w:r>
      <w:r w:rsidR="000C0F6D" w:rsidRPr="31D604E4">
        <w:rPr>
          <w:b/>
          <w:bCs/>
        </w:rPr>
        <w:t>ong password</w:t>
      </w:r>
      <w:r w:rsidR="005512C4">
        <w:t>:</w:t>
      </w:r>
      <w:r w:rsidR="000C0F6D">
        <w:t xml:space="preserve"> The longer the password gets</w:t>
      </w:r>
      <w:r w:rsidR="00F708AC">
        <w:t>,</w:t>
      </w:r>
      <w:r w:rsidR="000C0F6D">
        <w:t xml:space="preserve"> the harder it gets to create a rainbow table since the permutation and combination of different letters and symbols grow</w:t>
      </w:r>
      <w:r w:rsidR="00F200C0">
        <w:t xml:space="preserve"> exponentially as the password's length</w:t>
      </w:r>
      <w:r w:rsidR="000C0F6D">
        <w:t xml:space="preserve"> grow</w:t>
      </w:r>
      <w:r w:rsidR="00893A78">
        <w:t>s, s</w:t>
      </w:r>
      <w:r w:rsidR="00F708AC">
        <w:t xml:space="preserve">o </w:t>
      </w:r>
      <w:r w:rsidR="005512C4">
        <w:t xml:space="preserve">the brute force method </w:t>
      </w:r>
      <w:r w:rsidR="00893A78">
        <w:t>takes</w:t>
      </w:r>
      <w:r w:rsidR="005512C4">
        <w:t xml:space="preserve"> longer and longer.</w:t>
      </w:r>
    </w:p>
    <w:p w14:paraId="7AEB09C9" w14:textId="322EA219" w:rsidR="000C0F6D" w:rsidRDefault="000C0F6D" w:rsidP="00F708AC">
      <w:r w:rsidRPr="005512C4">
        <w:rPr>
          <w:b/>
        </w:rPr>
        <w:t>Add</w:t>
      </w:r>
      <w:r w:rsidR="00A447F4">
        <w:rPr>
          <w:b/>
        </w:rPr>
        <w:t xml:space="preserve"> </w:t>
      </w:r>
      <w:r w:rsidRPr="005512C4">
        <w:rPr>
          <w:b/>
        </w:rPr>
        <w:t>salt to password</w:t>
      </w:r>
      <w:r w:rsidR="005512C4">
        <w:t>:</w:t>
      </w:r>
      <w:r>
        <w:t xml:space="preserve"> We will discuss salt next</w:t>
      </w:r>
      <w:r w:rsidR="00F200C0">
        <w:t>,</w:t>
      </w:r>
      <w:r>
        <w:t xml:space="preserve"> but it essentially a) adds length to the password b) provides randomness to the generated hash. Together it makes Rainbow table generation an impossible task.</w:t>
      </w:r>
    </w:p>
    <w:p w14:paraId="25E36E90" w14:textId="2F7E778D" w:rsidR="000C0F6D" w:rsidRDefault="00A447F4" w:rsidP="00F708AC">
      <w:r w:rsidRPr="31D604E4">
        <w:rPr>
          <w:b/>
          <w:bCs/>
        </w:rPr>
        <w:t>Ask for t</w:t>
      </w:r>
      <w:r w:rsidR="005512C4" w:rsidRPr="31D604E4">
        <w:rPr>
          <w:b/>
          <w:bCs/>
        </w:rPr>
        <w:t>wo</w:t>
      </w:r>
      <w:r w:rsidR="00F200C0">
        <w:rPr>
          <w:b/>
          <w:bCs/>
        </w:rPr>
        <w:t>-</w:t>
      </w:r>
      <w:r w:rsidR="005512C4" w:rsidRPr="31D604E4">
        <w:rPr>
          <w:b/>
          <w:bCs/>
        </w:rPr>
        <w:t>factor authentication</w:t>
      </w:r>
      <w:r w:rsidR="005512C4">
        <w:t xml:space="preserve">: </w:t>
      </w:r>
      <w:r w:rsidR="4080E76F">
        <w:t>Like</w:t>
      </w:r>
      <w:r w:rsidR="000C0F6D">
        <w:t xml:space="preserve"> the idea of salt, two</w:t>
      </w:r>
      <w:r w:rsidR="00F200C0">
        <w:t>-</w:t>
      </w:r>
      <w:r w:rsidR="000C0F6D">
        <w:t xml:space="preserve">factor authentication can be used to </w:t>
      </w:r>
      <w:r w:rsidR="00F200C0">
        <w:t>enhance authentication security further</w:t>
      </w:r>
      <w:r w:rsidR="000C0F6D">
        <w:t>. In two</w:t>
      </w:r>
      <w:r w:rsidR="00F200C0">
        <w:t>-</w:t>
      </w:r>
      <w:r w:rsidR="000C0F6D">
        <w:t>factor authentication</w:t>
      </w:r>
      <w:r w:rsidR="00F200C0">
        <w:t>,</w:t>
      </w:r>
      <w:r w:rsidR="000C0F6D">
        <w:t xml:space="preserve"> you need a password and a code. After you enter the correct password, you are challenged with the code. The code is usually texted to your phone or emailed to you. The idea is you have the correct password and access to another device of yours to log in.  </w:t>
      </w:r>
    </w:p>
    <w:p w14:paraId="21155E9C" w14:textId="77777777" w:rsidR="000C0F6D" w:rsidRDefault="000C0F6D" w:rsidP="00607BEF">
      <w:pPr>
        <w:pStyle w:val="Heading2"/>
      </w:pPr>
      <w:r>
        <w:lastRenderedPageBreak/>
        <w:t>Salting Password</w:t>
      </w:r>
    </w:p>
    <w:p w14:paraId="4BDB4769" w14:textId="4EB5B213" w:rsidR="000C0F6D" w:rsidRDefault="000C0F6D" w:rsidP="005D661A">
      <w:pPr>
        <w:rPr>
          <w:shd w:val="clear" w:color="auto" w:fill="FFFFFF"/>
        </w:rPr>
      </w:pPr>
      <w:r>
        <w:rPr>
          <w:shd w:val="clear" w:color="auto" w:fill="FFFFFF"/>
        </w:rPr>
        <w:t xml:space="preserve">Rainbow tables only work because the same password is hashed </w:t>
      </w:r>
      <w:r w:rsidR="00F10531">
        <w:rPr>
          <w:shd w:val="clear" w:color="auto" w:fill="FFFFFF"/>
        </w:rPr>
        <w:t xml:space="preserve">to </w:t>
      </w:r>
      <w:r>
        <w:rPr>
          <w:shd w:val="clear" w:color="auto" w:fill="FFFFFF"/>
        </w:rPr>
        <w:t xml:space="preserve">the same value. If two users have the same password, they'll have </w:t>
      </w:r>
      <w:r w:rsidR="007036B5">
        <w:rPr>
          <w:shd w:val="clear" w:color="auto" w:fill="FFFFFF"/>
        </w:rPr>
        <w:t>identical</w:t>
      </w:r>
      <w:r>
        <w:rPr>
          <w:shd w:val="clear" w:color="auto" w:fill="FFFFFF"/>
        </w:rPr>
        <w:t xml:space="preserve"> hashes. What if we c</w:t>
      </w:r>
      <w:r w:rsidR="6803D3E4">
        <w:rPr>
          <w:shd w:val="clear" w:color="auto" w:fill="FFFFFF"/>
        </w:rPr>
        <w:t>ould</w:t>
      </w:r>
      <w:r>
        <w:rPr>
          <w:shd w:val="clear" w:color="auto" w:fill="FFFFFF"/>
        </w:rPr>
        <w:t xml:space="preserve"> stop this? What if we add a random (and long) string to each password before hashing and save this string called </w:t>
      </w:r>
      <w:r w:rsidR="006F17C6">
        <w:rPr>
          <w:shd w:val="clear" w:color="auto" w:fill="FFFFFF"/>
        </w:rPr>
        <w:t>"</w:t>
      </w:r>
      <w:r>
        <w:rPr>
          <w:shd w:val="clear" w:color="auto" w:fill="FFFFFF"/>
        </w:rPr>
        <w:t>salt</w:t>
      </w:r>
      <w:r w:rsidR="006F17C6">
        <w:rPr>
          <w:shd w:val="clear" w:color="auto" w:fill="FFFFFF"/>
        </w:rPr>
        <w:t>"</w:t>
      </w:r>
      <w:r>
        <w:rPr>
          <w:shd w:val="clear" w:color="auto" w:fill="FFFFFF"/>
        </w:rPr>
        <w:t xml:space="preserve"> with the user id and hashed value? </w:t>
      </w:r>
    </w:p>
    <w:p w14:paraId="364F5E96" w14:textId="77777777" w:rsidR="000C0F6D" w:rsidRPr="00F10531" w:rsidRDefault="000C0F6D" w:rsidP="00F10531">
      <w:pPr>
        <w:rPr>
          <w:shd w:val="clear" w:color="auto" w:fill="FFFFFF"/>
        </w:rPr>
      </w:pPr>
      <w:r>
        <w:rPr>
          <w:shd w:val="clear" w:color="auto" w:fill="FFFFFF"/>
        </w:rPr>
        <w:t>Let’s take our example of an easy password “freedom”. Let’s add a randomly generated salt to the password “Ut45hjs1dds”. Together we get “freedomUt45hjs1dds”. SHA-256 hash value of</w:t>
      </w:r>
      <w:r w:rsidR="00F10531">
        <w:rPr>
          <w:shd w:val="clear" w:color="auto" w:fill="FFFFFF"/>
        </w:rPr>
        <w:t xml:space="preserve"> </w:t>
      </w:r>
      <w:r w:rsidRPr="00F10531">
        <w:rPr>
          <w:shd w:val="clear" w:color="auto" w:fill="FFFFFF"/>
        </w:rPr>
        <w:t>this password is: ab3ea23056f8f3c71c8e43b68d88d4cea83aab75df38a0ff79280799a804ae05</w:t>
      </w:r>
    </w:p>
    <w:p w14:paraId="1DEC795C" w14:textId="67259569" w:rsidR="000C0F6D" w:rsidRDefault="000C0F6D" w:rsidP="00F10531">
      <w:pPr>
        <w:rPr>
          <w:shd w:val="clear" w:color="auto" w:fill="FFFFFF"/>
        </w:rPr>
      </w:pPr>
      <w:r w:rsidRPr="00F10531">
        <w:rPr>
          <w:shd w:val="clear" w:color="auto" w:fill="FFFFFF"/>
        </w:rPr>
        <w:t>If you try to look up this in any rainbow table</w:t>
      </w:r>
      <w:r w:rsidR="00F10531">
        <w:rPr>
          <w:shd w:val="clear" w:color="auto" w:fill="FFFFFF"/>
        </w:rPr>
        <w:t>,</w:t>
      </w:r>
      <w:r w:rsidRPr="00F10531">
        <w:rPr>
          <w:shd w:val="clear" w:color="auto" w:fill="FFFFFF"/>
        </w:rPr>
        <w:t xml:space="preserve"> you will not find the reverse value because it is a hash of a very long string. More importantly, let</w:t>
      </w:r>
      <w:r w:rsidR="006F17C6">
        <w:rPr>
          <w:shd w:val="clear" w:color="auto" w:fill="FFFFFF"/>
        </w:rPr>
        <w:t>'</w:t>
      </w:r>
      <w:r w:rsidRPr="00F10531">
        <w:rPr>
          <w:shd w:val="clear" w:color="auto" w:fill="FFFFFF"/>
        </w:rPr>
        <w:t>s assume that another user uses the same password</w:t>
      </w:r>
      <w:r w:rsidR="007036B5">
        <w:rPr>
          <w:shd w:val="clear" w:color="auto" w:fill="FFFFFF"/>
        </w:rPr>
        <w:t>,</w:t>
      </w:r>
      <w:r w:rsidRPr="00F10531">
        <w:rPr>
          <w:shd w:val="clear" w:color="auto" w:fill="FFFFFF"/>
        </w:rPr>
        <w:t xml:space="preserve"> </w:t>
      </w:r>
      <w:r w:rsidR="006F17C6">
        <w:rPr>
          <w:shd w:val="clear" w:color="auto" w:fill="FFFFFF"/>
        </w:rPr>
        <w:t>"</w:t>
      </w:r>
      <w:r w:rsidRPr="00F10531">
        <w:rPr>
          <w:shd w:val="clear" w:color="auto" w:fill="FFFFFF"/>
        </w:rPr>
        <w:t>freedom</w:t>
      </w:r>
      <w:r w:rsidR="007036B5">
        <w:rPr>
          <w:shd w:val="clear" w:color="auto" w:fill="FFFFFF"/>
        </w:rPr>
        <w:t>."</w:t>
      </w:r>
      <w:r w:rsidRPr="00F10531">
        <w:rPr>
          <w:shd w:val="clear" w:color="auto" w:fill="FFFFFF"/>
        </w:rPr>
        <w:t xml:space="preserve"> This time, the randomly generated salt would be different. Let</w:t>
      </w:r>
      <w:r w:rsidR="006F17C6">
        <w:rPr>
          <w:shd w:val="clear" w:color="auto" w:fill="FFFFFF"/>
        </w:rPr>
        <w:t>'</w:t>
      </w:r>
      <w:r w:rsidRPr="00F10531">
        <w:rPr>
          <w:shd w:val="clear" w:color="auto" w:fill="FFFFFF"/>
        </w:rPr>
        <w:t xml:space="preserve">s say it is </w:t>
      </w:r>
      <w:r w:rsidR="006F17C6">
        <w:rPr>
          <w:shd w:val="clear" w:color="auto" w:fill="FFFFFF"/>
        </w:rPr>
        <w:t>"</w:t>
      </w:r>
      <w:r w:rsidRPr="00F10531">
        <w:rPr>
          <w:shd w:val="clear" w:color="auto" w:fill="FFFFFF"/>
        </w:rPr>
        <w:t>H78yrt2allau</w:t>
      </w:r>
      <w:r w:rsidR="006F17C6">
        <w:rPr>
          <w:shd w:val="clear" w:color="auto" w:fill="FFFFFF"/>
        </w:rPr>
        <w:t>"</w:t>
      </w:r>
      <w:r w:rsidRPr="00F10531">
        <w:rPr>
          <w:shd w:val="clear" w:color="auto" w:fill="FFFFFF"/>
        </w:rPr>
        <w:t xml:space="preserve">. Together we get </w:t>
      </w:r>
      <w:r w:rsidR="006F17C6">
        <w:rPr>
          <w:shd w:val="clear" w:color="auto" w:fill="FFFFFF"/>
        </w:rPr>
        <w:t>"</w:t>
      </w:r>
      <w:r w:rsidRPr="00F10531">
        <w:rPr>
          <w:shd w:val="clear" w:color="auto" w:fill="FFFFFF"/>
        </w:rPr>
        <w:t>freedomH78yrt2allau</w:t>
      </w:r>
      <w:r w:rsidR="006F17C6">
        <w:rPr>
          <w:shd w:val="clear" w:color="auto" w:fill="FFFFFF"/>
        </w:rPr>
        <w:t>"</w:t>
      </w:r>
      <w:r w:rsidRPr="00F10531">
        <w:rPr>
          <w:shd w:val="clear" w:color="auto" w:fill="FFFFFF"/>
        </w:rPr>
        <w:t xml:space="preserve">. SHA-256 hash value of this password is: </w:t>
      </w:r>
      <w:r w:rsidRPr="00F10531">
        <w:rPr>
          <w:shd w:val="clear" w:color="auto" w:fill="FFFFFF"/>
        </w:rPr>
        <w:br/>
        <w:t>db4658237125ec28b78071e1384b9e3d7c982e431ef44e4666814c143262df1e. This hash value is significantly different from the previous hash</w:t>
      </w:r>
      <w:r w:rsidR="007036B5">
        <w:rPr>
          <w:shd w:val="clear" w:color="auto" w:fill="FFFFFF"/>
        </w:rPr>
        <w:t>,</w:t>
      </w:r>
      <w:r w:rsidR="00F10531">
        <w:rPr>
          <w:shd w:val="clear" w:color="auto" w:fill="FFFFFF"/>
        </w:rPr>
        <w:t xml:space="preserve"> although the password is the same</w:t>
      </w:r>
      <w:r w:rsidRPr="00F10531">
        <w:rPr>
          <w:shd w:val="clear" w:color="auto" w:fill="FFFFFF"/>
        </w:rPr>
        <w:t xml:space="preserve">. Anybody who tries to create a rainbow table now must create a table </w:t>
      </w:r>
      <w:r w:rsidR="007036B5">
        <w:rPr>
          <w:shd w:val="clear" w:color="auto" w:fill="FFFFFF"/>
        </w:rPr>
        <w:t>with all possible passwords and</w:t>
      </w:r>
      <w:r w:rsidRPr="00F10531">
        <w:rPr>
          <w:shd w:val="clear" w:color="auto" w:fill="FFFFFF"/>
        </w:rPr>
        <w:t xml:space="preserve"> all possible salt</w:t>
      </w:r>
      <w:r w:rsidR="00F10531">
        <w:rPr>
          <w:shd w:val="clear" w:color="auto" w:fill="FFFFFF"/>
        </w:rPr>
        <w:t>s</w:t>
      </w:r>
      <w:r w:rsidRPr="00F10531">
        <w:rPr>
          <w:shd w:val="clear" w:color="auto" w:fill="FFFFFF"/>
        </w:rPr>
        <w:t>. Together, the task becomes impossible since the possibilities are infinite.</w:t>
      </w:r>
    </w:p>
    <w:p w14:paraId="13F8823C" w14:textId="77777777" w:rsidR="00F10531" w:rsidRPr="00F10531" w:rsidRDefault="00F10531" w:rsidP="00F10531">
      <w:pPr>
        <w:rPr>
          <w:shd w:val="clear" w:color="auto" w:fill="FFFFFF"/>
        </w:rPr>
      </w:pPr>
      <w:r>
        <w:rPr>
          <w:shd w:val="clear" w:color="auto" w:fill="FFFFFF"/>
        </w:rPr>
        <w:t>So, saving the salt and hashed password increases the complexity of the password.</w:t>
      </w:r>
    </w:p>
    <w:p w14:paraId="3FA8FA09" w14:textId="77777777" w:rsidR="000C0F6D" w:rsidRDefault="000C0F6D" w:rsidP="009D6B0A">
      <w:pPr>
        <w:pStyle w:val="Heading2"/>
      </w:pPr>
      <w:r>
        <w:t>Long Password</w:t>
      </w:r>
    </w:p>
    <w:p w14:paraId="508CF4A0" w14:textId="276F36C0" w:rsidR="000C0F6D" w:rsidRDefault="000C0F6D" w:rsidP="009D6B0A">
      <w:r>
        <w:t xml:space="preserve">Almost all sites force you to use special characters and at least </w:t>
      </w:r>
      <w:r w:rsidR="007036B5">
        <w:t>eight</w:t>
      </w:r>
      <w:r>
        <w:t xml:space="preserve"> characters for </w:t>
      </w:r>
      <w:r w:rsidR="0B6EC747">
        <w:t xml:space="preserve">a </w:t>
      </w:r>
      <w:r>
        <w:t>password</w:t>
      </w:r>
      <w:r w:rsidR="007036B5">
        <w:t>,</w:t>
      </w:r>
      <w:r>
        <w:t xml:space="preserve"> but a longer password is much </w:t>
      </w:r>
      <w:r w:rsidR="007036B5">
        <w:t>more complex</w:t>
      </w:r>
      <w:r>
        <w:t xml:space="preserve"> to crack than a short cryptic password. For example, </w:t>
      </w:r>
      <w:r w:rsidR="006F17C6">
        <w:t>"</w:t>
      </w:r>
      <w:r>
        <w:t>!2Hjrdwu</w:t>
      </w:r>
      <w:r w:rsidR="006F17C6">
        <w:t>"</w:t>
      </w:r>
      <w:r>
        <w:t xml:space="preserve"> may take minutes to crack</w:t>
      </w:r>
      <w:r w:rsidR="007036B5">
        <w:t>,</w:t>
      </w:r>
      <w:r>
        <w:t xml:space="preserve"> but </w:t>
      </w:r>
      <w:r w:rsidR="006F17C6">
        <w:t>"</w:t>
      </w:r>
      <w:proofErr w:type="spellStart"/>
      <w:r>
        <w:t>Ilove</w:t>
      </w:r>
      <w:r w:rsidR="007036B5">
        <w:t>a</w:t>
      </w:r>
      <w:r w:rsidR="009D6B0A">
        <w:t>dozenc</w:t>
      </w:r>
      <w:r>
        <w:t>rispy</w:t>
      </w:r>
      <w:r w:rsidR="009D6B0A">
        <w:t>c</w:t>
      </w:r>
      <w:r>
        <w:t>ream</w:t>
      </w:r>
      <w:r w:rsidR="009D6B0A">
        <w:t>D</w:t>
      </w:r>
      <w:r>
        <w:t>onut</w:t>
      </w:r>
      <w:r w:rsidR="009D6B0A">
        <w:t>s</w:t>
      </w:r>
      <w:proofErr w:type="spellEnd"/>
      <w:r w:rsidR="006F17C6">
        <w:t>"</w:t>
      </w:r>
      <w:r>
        <w:t xml:space="preserve"> will take months. Is that harder to remember than the cryptic one? </w:t>
      </w:r>
      <w:r w:rsidR="007036B5">
        <w:t>N</w:t>
      </w:r>
      <w:r>
        <w:t xml:space="preserve">o, yet much </w:t>
      </w:r>
      <w:r w:rsidR="00CD71D9">
        <w:t>more robust</w:t>
      </w:r>
      <w:r>
        <w:t>. If salt is added to this password, the probability of cracking this password reaches zero.</w:t>
      </w:r>
    </w:p>
    <w:p w14:paraId="4A91714C" w14:textId="77777777" w:rsidR="000C0F6D" w:rsidRDefault="000C0F6D" w:rsidP="00B22D68">
      <w:pPr>
        <w:pStyle w:val="Heading2"/>
      </w:pPr>
      <w:r>
        <w:t>Use Different Passwords for Different Sites</w:t>
      </w:r>
    </w:p>
    <w:p w14:paraId="48B43BE9" w14:textId="546FD821" w:rsidR="000C0F6D" w:rsidRDefault="000C0F6D" w:rsidP="00B22D68">
      <w:r>
        <w:t xml:space="preserve">The first problem is that many sites do not use </w:t>
      </w:r>
      <w:r w:rsidR="00CD71D9">
        <w:t xml:space="preserve">a </w:t>
      </w:r>
      <w:r>
        <w:t xml:space="preserve">salted password. The second problem is </w:t>
      </w:r>
      <w:r w:rsidR="00CD71D9">
        <w:t xml:space="preserve">that sites are often </w:t>
      </w:r>
      <w:proofErr w:type="gramStart"/>
      <w:r w:rsidR="00CD71D9">
        <w:t>hacked</w:t>
      </w:r>
      <w:proofErr w:type="gramEnd"/>
      <w:r w:rsidR="00CD71D9">
        <w:t xml:space="preserve"> and hacked user id and hashed password is sold on</w:t>
      </w:r>
      <w:r>
        <w:t xml:space="preserve"> </w:t>
      </w:r>
      <w:r w:rsidR="00CD71D9">
        <w:t xml:space="preserve">the </w:t>
      </w:r>
      <w:r>
        <w:t xml:space="preserve">black market like </w:t>
      </w:r>
      <w:r w:rsidR="00CD71D9">
        <w:lastRenderedPageBreak/>
        <w:t xml:space="preserve">the </w:t>
      </w:r>
      <w:r w:rsidR="00BD3821">
        <w:t>d</w:t>
      </w:r>
      <w:r>
        <w:t xml:space="preserve">arknet. If you use the same password for multiple sites and one of the sites is hacked, your password is now exposed </w:t>
      </w:r>
      <w:r w:rsidR="00CD71D9">
        <w:t>to</w:t>
      </w:r>
      <w:r>
        <w:t xml:space="preserve"> many other sites. Therefore, it is a </w:t>
      </w:r>
      <w:r w:rsidR="00CD71D9">
        <w:t>sag</w:t>
      </w:r>
      <w:r>
        <w:t xml:space="preserve">e idea that your password </w:t>
      </w:r>
      <w:r w:rsidR="00CD71D9">
        <w:t>is</w:t>
      </w:r>
      <w:r>
        <w:t xml:space="preserve"> different for different sites. </w:t>
      </w:r>
    </w:p>
    <w:p w14:paraId="456B488A" w14:textId="77777777" w:rsidR="000C0F6D" w:rsidRDefault="000C0F6D" w:rsidP="008E67EF">
      <w:pPr>
        <w:pStyle w:val="Heading2"/>
      </w:pPr>
      <w:r>
        <w:t>Use Password Manager</w:t>
      </w:r>
    </w:p>
    <w:p w14:paraId="3FCAA961" w14:textId="0D66AF1D" w:rsidR="000C0F6D" w:rsidRDefault="000C0F6D" w:rsidP="008E67EF">
      <w:pPr>
        <w:rPr>
          <w:rFonts w:cs="Calibri"/>
        </w:rPr>
      </w:pPr>
      <w:r>
        <w:t>Using different password</w:t>
      </w:r>
      <w:r w:rsidR="6AC139DF">
        <w:t>s</w:t>
      </w:r>
      <w:r>
        <w:t xml:space="preserve"> for different sites</w:t>
      </w:r>
      <w:r w:rsidR="008E67EF">
        <w:t xml:space="preserve"> and </w:t>
      </w:r>
      <w:r w:rsidR="00CD71D9">
        <w:t xml:space="preserve">long passwords makes </w:t>
      </w:r>
      <w:proofErr w:type="gramStart"/>
      <w:r w:rsidR="00CD71D9">
        <w:t>sense,</w:t>
      </w:r>
      <w:r>
        <w:t xml:space="preserve"> but</w:t>
      </w:r>
      <w:proofErr w:type="gramEnd"/>
      <w:r>
        <w:t xml:space="preserve"> managing all these passwords could </w:t>
      </w:r>
      <w:r w:rsidR="00CD71D9">
        <w:t>quick</w:t>
      </w:r>
      <w:r>
        <w:t xml:space="preserve">ly become </w:t>
      </w:r>
      <w:r w:rsidR="12BA02A2">
        <w:t xml:space="preserve">a </w:t>
      </w:r>
      <w:r>
        <w:t>nightmare. The best option is to use an online vault</w:t>
      </w:r>
      <w:r w:rsidR="00CD71D9">
        <w:t>,</w:t>
      </w:r>
      <w:r>
        <w:t xml:space="preserve"> also known as </w:t>
      </w:r>
      <w:r w:rsidR="5EE707E3">
        <w:t xml:space="preserve">a </w:t>
      </w:r>
      <w:r w:rsidR="006F17C6">
        <w:t>"</w:t>
      </w:r>
      <w:r>
        <w:t>password manager</w:t>
      </w:r>
      <w:r w:rsidR="006F17C6">
        <w:t>"</w:t>
      </w:r>
      <w:r>
        <w:t xml:space="preserve"> like </w:t>
      </w:r>
      <w:r w:rsidRPr="31D604E4">
        <w:rPr>
          <w:rFonts w:cs="Calibri"/>
        </w:rPr>
        <w:t xml:space="preserve">Lastpass.com or </w:t>
      </w:r>
      <w:proofErr w:type="gramStart"/>
      <w:r w:rsidRPr="31D604E4">
        <w:rPr>
          <w:rFonts w:cs="Calibri"/>
        </w:rPr>
        <w:t>onepassword.com</w:t>
      </w:r>
      <w:r w:rsidR="00CD71D9">
        <w:rPr>
          <w:rFonts w:cs="Calibri"/>
        </w:rPr>
        <w:t>,</w:t>
      </w:r>
      <w:r w:rsidRPr="31D604E4">
        <w:rPr>
          <w:rFonts w:cs="Calibri"/>
        </w:rPr>
        <w:t xml:space="preserve"> and</w:t>
      </w:r>
      <w:proofErr w:type="gramEnd"/>
      <w:r w:rsidRPr="31D604E4">
        <w:rPr>
          <w:rFonts w:cs="Calibri"/>
        </w:rPr>
        <w:t xml:space="preserve"> save all your passwords there. </w:t>
      </w:r>
    </w:p>
    <w:p w14:paraId="5CD0C082" w14:textId="2F1B641E" w:rsidR="000C0F6D" w:rsidRDefault="000C0F6D" w:rsidP="008E67EF">
      <w:pPr>
        <w:rPr>
          <w:rFonts w:cs="Calibri"/>
        </w:rPr>
      </w:pPr>
      <w:r>
        <w:rPr>
          <w:rFonts w:cs="Calibri"/>
        </w:rPr>
        <w:t>Now, is saving all your passwords in one site safe? Isn</w:t>
      </w:r>
      <w:r w:rsidR="006F17C6">
        <w:rPr>
          <w:rFonts w:cs="Calibri"/>
        </w:rPr>
        <w:t>'</w:t>
      </w:r>
      <w:r>
        <w:rPr>
          <w:rFonts w:cs="Calibri"/>
        </w:rPr>
        <w:t xml:space="preserve">t that equivalent </w:t>
      </w:r>
      <w:r w:rsidR="00CD71D9">
        <w:rPr>
          <w:rFonts w:cs="Calibri"/>
        </w:rPr>
        <w:t>to</w:t>
      </w:r>
      <w:r>
        <w:rPr>
          <w:rFonts w:cs="Calibri"/>
        </w:rPr>
        <w:t xml:space="preserve"> putting all your eggs in one basket? Yes, you are right. However, the alternative is even more dangerous. </w:t>
      </w:r>
      <w:r w:rsidR="00CD71D9">
        <w:rPr>
          <w:rFonts w:cs="Calibri"/>
        </w:rPr>
        <w:t>So, w</w:t>
      </w:r>
      <w:r>
        <w:rPr>
          <w:rFonts w:cs="Calibri"/>
        </w:rPr>
        <w:t xml:space="preserve">hat are you going to do? Write down all passwords in a file? On a piece of paper? </w:t>
      </w:r>
    </w:p>
    <w:p w14:paraId="4F762600" w14:textId="1504F782" w:rsidR="000C0F6D" w:rsidRDefault="000C0F6D" w:rsidP="008E67EF">
      <w:r w:rsidRPr="31D604E4">
        <w:rPr>
          <w:rFonts w:cs="Calibri"/>
        </w:rPr>
        <w:t>There is some good news about password manager</w:t>
      </w:r>
      <w:r w:rsidR="09AF5261" w:rsidRPr="31D604E4">
        <w:rPr>
          <w:rFonts w:cs="Calibri"/>
        </w:rPr>
        <w:t>s</w:t>
      </w:r>
      <w:r w:rsidRPr="31D604E4">
        <w:rPr>
          <w:rFonts w:cs="Calibri"/>
        </w:rPr>
        <w:t xml:space="preserve">.  </w:t>
      </w:r>
      <w:r>
        <w:t>Password managers like LastPass</w:t>
      </w:r>
      <w:r w:rsidR="5C716BCE">
        <w:t xml:space="preserve"> and</w:t>
      </w:r>
      <w:r>
        <w:t xml:space="preserve"> Sticky Password use zero-knowledge security protocols that encrypt users</w:t>
      </w:r>
      <w:r w:rsidR="006F17C6">
        <w:t>'</w:t>
      </w:r>
      <w:r>
        <w:t xml:space="preserve"> master passwords with an encryption key stored only on users</w:t>
      </w:r>
      <w:r w:rsidR="006F17C6">
        <w:t>'</w:t>
      </w:r>
      <w:r>
        <w:t xml:space="preserve"> devices (so that the companies have </w:t>
      </w:r>
      <w:r w:rsidR="006F17C6">
        <w:t>'</w:t>
      </w:r>
      <w:r>
        <w:t>zero knowledge</w:t>
      </w:r>
      <w:r w:rsidR="006F17C6">
        <w:t>'</w:t>
      </w:r>
      <w:r>
        <w:t xml:space="preserve"> of users</w:t>
      </w:r>
      <w:r w:rsidR="006F17C6">
        <w:t>'</w:t>
      </w:r>
      <w:r>
        <w:t xml:space="preserve"> passwords). This encryption includes thousands of rounds of authentication hashing</w:t>
      </w:r>
      <w:r w:rsidR="00CD71D9">
        <w:t>. A</w:t>
      </w:r>
      <w:r>
        <w:t xml:space="preserve">n algorithm converts a string of text into a longer string, making it more difficult for hackers to crack the hashed text. </w:t>
      </w:r>
    </w:p>
    <w:p w14:paraId="029CA1A0" w14:textId="66761821" w:rsidR="000C0F6D" w:rsidRDefault="000C0F6D" w:rsidP="008E67EF">
      <w:r>
        <w:t xml:space="preserve">Demo: </w:t>
      </w:r>
      <w:proofErr w:type="spellStart"/>
      <w:r>
        <w:t>Las</w:t>
      </w:r>
      <w:r w:rsidR="25F86AC1">
        <w:t>t</w:t>
      </w:r>
      <w:r>
        <w:t>pass</w:t>
      </w:r>
      <w:proofErr w:type="spellEnd"/>
    </w:p>
    <w:p w14:paraId="4DF11F83" w14:textId="77777777" w:rsidR="000C0F6D" w:rsidRDefault="000C0F6D" w:rsidP="008E67EF">
      <w:pPr>
        <w:pStyle w:val="Heading2"/>
      </w:pPr>
      <w:r>
        <w:t>Use Two Factor Authentication for Password Manager</w:t>
      </w:r>
    </w:p>
    <w:p w14:paraId="3652BAC3" w14:textId="4749279E" w:rsidR="000C0F6D" w:rsidRDefault="000C0F6D" w:rsidP="000A029E">
      <w:r>
        <w:t xml:space="preserve">Fortunately, there is a way to secure your password manager </w:t>
      </w:r>
      <w:r w:rsidR="10D429C5">
        <w:t>even more</w:t>
      </w:r>
      <w:r>
        <w:t>. Use two-factor</w:t>
      </w:r>
      <w:r w:rsidR="00CD71D9">
        <w:t xml:space="preserve"> </w:t>
      </w:r>
      <w:r>
        <w:t xml:space="preserve">authentication for the password manager. This way, even if someone cracks your password for the password manager (which is hard to do), </w:t>
      </w:r>
      <w:r w:rsidR="00CD71D9">
        <w:t>they still need</w:t>
      </w:r>
      <w:r>
        <w:t xml:space="preserve"> access to your phone or email to get into your account.</w:t>
      </w:r>
    </w:p>
    <w:p w14:paraId="1ED390FA" w14:textId="77777777" w:rsidR="000C0F6D" w:rsidRDefault="000C0F6D" w:rsidP="000A029E">
      <w:r>
        <w:t xml:space="preserve">Demo: </w:t>
      </w:r>
      <w:proofErr w:type="spellStart"/>
      <w:r>
        <w:t>Lastpass</w:t>
      </w:r>
      <w:proofErr w:type="spellEnd"/>
      <w:r>
        <w:t xml:space="preserve"> demo</w:t>
      </w:r>
    </w:p>
    <w:p w14:paraId="356D7AE5" w14:textId="77777777" w:rsidR="00893A78" w:rsidRDefault="00893A78" w:rsidP="000A029E">
      <w:r>
        <w:t>Watch Kevin Mitnick cracking password:</w:t>
      </w:r>
    </w:p>
    <w:p w14:paraId="4410863F" w14:textId="77777777" w:rsidR="00893A78" w:rsidRDefault="00571C7E" w:rsidP="000A029E">
      <w:hyperlink r:id="rId19" w:history="1">
        <w:r w:rsidR="00893A78" w:rsidRPr="002F6C14">
          <w:rPr>
            <w:rStyle w:val="Hyperlink"/>
          </w:rPr>
          <w:t>https://www.youtube.com/watch?v=K-96JmC2AkE</w:t>
        </w:r>
      </w:hyperlink>
    </w:p>
    <w:p w14:paraId="4903BAE7" w14:textId="77777777" w:rsidR="00166D02" w:rsidRDefault="00166D02" w:rsidP="00166D02">
      <w:pPr>
        <w:pStyle w:val="Heading1"/>
        <w:jc w:val="center"/>
      </w:pPr>
      <w:r>
        <w:lastRenderedPageBreak/>
        <w:t xml:space="preserve">Homework </w:t>
      </w:r>
      <w:r w:rsidR="007435E8">
        <w:t>3</w:t>
      </w:r>
    </w:p>
    <w:p w14:paraId="2F261107" w14:textId="77777777" w:rsidR="00AC539A" w:rsidRDefault="00AC539A" w:rsidP="00AC539A">
      <w:pPr>
        <w:pStyle w:val="ListParagraph"/>
      </w:pPr>
    </w:p>
    <w:p w14:paraId="6267FC9A" w14:textId="35447EDE" w:rsidR="00AC539A" w:rsidRDefault="00AC539A" w:rsidP="00AC539A">
      <w:pPr>
        <w:pStyle w:val="ListParagraph"/>
        <w:numPr>
          <w:ilvl w:val="0"/>
          <w:numId w:val="39"/>
        </w:numPr>
      </w:pPr>
      <w:r>
        <w:t>Like HTTP, there is a protocol to transfer file</w:t>
      </w:r>
      <w:r w:rsidR="46D944B9">
        <w:t>s</w:t>
      </w:r>
      <w:r>
        <w:t xml:space="preserve"> from one computer to another. It is called FTP. FTP is just as </w:t>
      </w:r>
      <w:r w:rsidR="5EE64535">
        <w:t>i</w:t>
      </w:r>
      <w:r>
        <w:t>nsecure as HTTP and should be avoided at all cost</w:t>
      </w:r>
      <w:r w:rsidR="3CF721A0">
        <w:t>s</w:t>
      </w:r>
      <w:r>
        <w:t xml:space="preserve">. What should you use instead? (hint: there are at least </w:t>
      </w:r>
      <w:r w:rsidR="00BB2103">
        <w:t>three</w:t>
      </w:r>
      <w:r>
        <w:t xml:space="preserve"> options,</w:t>
      </w:r>
      <w:r w:rsidR="003A06C3">
        <w:t xml:space="preserve"> FTPS, SFTP</w:t>
      </w:r>
      <w:r w:rsidR="00BB2103">
        <w:t>,</w:t>
      </w:r>
      <w:r w:rsidR="003A06C3">
        <w:t xml:space="preserve"> and AS2.</w:t>
      </w:r>
      <w:r>
        <w:t xml:space="preserve"> </w:t>
      </w:r>
      <w:r w:rsidR="003A06C3">
        <w:t>L</w:t>
      </w:r>
      <w:r>
        <w:t>ook them up and</w:t>
      </w:r>
      <w:r w:rsidR="00A82486">
        <w:t xml:space="preserve"> try to describe them</w:t>
      </w:r>
      <w:r>
        <w:t>).</w:t>
      </w:r>
    </w:p>
    <w:p w14:paraId="4A528F97" w14:textId="77777777" w:rsidR="00AC539A" w:rsidRDefault="00AC539A" w:rsidP="00AC539A">
      <w:pPr>
        <w:pStyle w:val="ListParagraph"/>
        <w:numPr>
          <w:ilvl w:val="0"/>
          <w:numId w:val="39"/>
        </w:numPr>
      </w:pPr>
      <w:r>
        <w:t>What is the difference between hashing and encryption?</w:t>
      </w:r>
    </w:p>
    <w:p w14:paraId="5C5B600E" w14:textId="7F9593E6" w:rsidR="00AC539A" w:rsidRDefault="00AC539A" w:rsidP="00AC539A">
      <w:pPr>
        <w:pStyle w:val="ListParagraph"/>
        <w:numPr>
          <w:ilvl w:val="0"/>
          <w:numId w:val="39"/>
        </w:numPr>
      </w:pPr>
      <w:r>
        <w:t xml:space="preserve">Who is </w:t>
      </w:r>
      <w:proofErr w:type="spellStart"/>
      <w:r>
        <w:t>DigiNotar</w:t>
      </w:r>
      <w:proofErr w:type="spellEnd"/>
      <w:r>
        <w:t xml:space="preserve">? What was the issue with </w:t>
      </w:r>
      <w:proofErr w:type="spellStart"/>
      <w:r>
        <w:t>DigiNotar</w:t>
      </w:r>
      <w:proofErr w:type="spellEnd"/>
      <w:r>
        <w:t xml:space="preserve">? How did the browsers deal with the </w:t>
      </w:r>
      <w:r w:rsidR="00BB2103">
        <w:t>problem</w:t>
      </w:r>
      <w:r>
        <w:t>?</w:t>
      </w:r>
    </w:p>
    <w:p w14:paraId="3880EEE0" w14:textId="1124EF82" w:rsidR="00AC539A" w:rsidRDefault="00AC539A" w:rsidP="00AC539A">
      <w:pPr>
        <w:pStyle w:val="ListParagraph"/>
        <w:numPr>
          <w:ilvl w:val="0"/>
          <w:numId w:val="39"/>
        </w:numPr>
      </w:pPr>
      <w:r>
        <w:t>A company decided to salt password</w:t>
      </w:r>
      <w:r w:rsidR="5C2C7A48">
        <w:t>s</w:t>
      </w:r>
      <w:r>
        <w:t xml:space="preserve"> the following way:</w:t>
      </w:r>
    </w:p>
    <w:p w14:paraId="4558CF88" w14:textId="77777777" w:rsidR="00AC539A" w:rsidRDefault="00AC539A" w:rsidP="00AC539A">
      <w:pPr>
        <w:ind w:firstLine="720"/>
      </w:pPr>
      <w:r>
        <w:t xml:space="preserve">Take the user input and hash it. </w:t>
      </w:r>
    </w:p>
    <w:p w14:paraId="7B1E6B2C" w14:textId="77777777" w:rsidR="00AC539A" w:rsidRDefault="00AC539A" w:rsidP="00AC539A">
      <w:pPr>
        <w:ind w:firstLine="720"/>
      </w:pPr>
      <w:r>
        <w:t>Concatenate the hashed value with the password as salt.</w:t>
      </w:r>
    </w:p>
    <w:p w14:paraId="59025DDC" w14:textId="77777777" w:rsidR="00AC539A" w:rsidRDefault="00AC539A" w:rsidP="00AC539A">
      <w:pPr>
        <w:ind w:firstLine="720"/>
      </w:pPr>
      <w:r>
        <w:t xml:space="preserve">And then hash it again and save the ultimate hashed value. </w:t>
      </w:r>
    </w:p>
    <w:p w14:paraId="4AD7A9E5" w14:textId="0F2CC0A7" w:rsidR="00AC539A" w:rsidRDefault="00AC539A" w:rsidP="00AC539A">
      <w:r>
        <w:t>Although they are salting each password with a different salt, and they never have to save the salt value</w:t>
      </w:r>
      <w:r w:rsidR="17A988D3">
        <w:t>,</w:t>
      </w:r>
      <w:r>
        <w:t xml:space="preserve"> </w:t>
      </w:r>
      <w:r w:rsidR="641B5995">
        <w:t>i</w:t>
      </w:r>
      <w:r>
        <w:t xml:space="preserve">t is still not the best way to do it. </w:t>
      </w:r>
    </w:p>
    <w:p w14:paraId="4E9DA263" w14:textId="696AA5DA" w:rsidR="00AC539A" w:rsidRDefault="00AC539A" w:rsidP="00AC539A">
      <w:r>
        <w:t>What is the problem with salting</w:t>
      </w:r>
      <w:r w:rsidR="6BC8BF94">
        <w:t xml:space="preserve"> this way</w:t>
      </w:r>
      <w:r>
        <w:t>?</w:t>
      </w:r>
    </w:p>
    <w:p w14:paraId="106B94E5" w14:textId="382A2C34" w:rsidR="00AC539A" w:rsidRDefault="00BE38F9" w:rsidP="00AC539A">
      <w:r>
        <w:t xml:space="preserve">(Hint: How many rainbow tables will be needed to crack all the passwords of all users if the salting mechanism is known to the user and </w:t>
      </w:r>
      <w:r w:rsidR="00BB2103">
        <w:t>they gain</w:t>
      </w:r>
      <w:r>
        <w:t xml:space="preserve"> access to the hashed passwords).</w:t>
      </w:r>
    </w:p>
    <w:p w14:paraId="0A3BE25F" w14:textId="77777777" w:rsidR="00BE38F9" w:rsidRDefault="00BE38F9" w:rsidP="00AC539A"/>
    <w:sectPr w:rsidR="00BE38F9">
      <w:footerReference w:type="default" r:id="rId20"/>
      <w:headerReference w:type="first" r:id="rId21"/>
      <w:footerReference w:type="first" r:id="rId22"/>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09AD7" w14:textId="77777777" w:rsidR="005E3A2C" w:rsidRDefault="005E3A2C">
      <w:pPr>
        <w:spacing w:before="0" w:after="0" w:line="240" w:lineRule="auto"/>
      </w:pPr>
      <w:r>
        <w:separator/>
      </w:r>
    </w:p>
    <w:p w14:paraId="01A115B5" w14:textId="77777777" w:rsidR="005E3A2C" w:rsidRDefault="005E3A2C"/>
  </w:endnote>
  <w:endnote w:type="continuationSeparator" w:id="0">
    <w:p w14:paraId="3FE857F8" w14:textId="77777777" w:rsidR="005E3A2C" w:rsidRDefault="005E3A2C">
      <w:pPr>
        <w:spacing w:before="0" w:after="0" w:line="240" w:lineRule="auto"/>
      </w:pPr>
      <w:r>
        <w:continuationSeparator/>
      </w:r>
    </w:p>
    <w:p w14:paraId="4F83AAE2" w14:textId="77777777" w:rsidR="005E3A2C" w:rsidRDefault="005E3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enlo">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305169"/>
      <w:docPartObj>
        <w:docPartGallery w:val="Page Numbers (Bottom of Page)"/>
        <w:docPartUnique/>
      </w:docPartObj>
    </w:sdtPr>
    <w:sdtEndPr/>
    <w:sdtContent>
      <w:sdt>
        <w:sdtPr>
          <w:id w:val="-783890529"/>
          <w:docPartObj>
            <w:docPartGallery w:val="Page Numbers (Top of Page)"/>
            <w:docPartUnique/>
          </w:docPartObj>
        </w:sdtPr>
        <w:sdtEndPr/>
        <w:sdtContent>
          <w:p w14:paraId="50D83AA2" w14:textId="77777777" w:rsidR="00CE68A6" w:rsidRDefault="00CE68A6" w:rsidP="00743CE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24E347E" w14:textId="77777777" w:rsidR="00CE68A6" w:rsidRDefault="00CE6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535121"/>
      <w:docPartObj>
        <w:docPartGallery w:val="Page Numbers (Bottom of Page)"/>
        <w:docPartUnique/>
      </w:docPartObj>
    </w:sdtPr>
    <w:sdtEndPr/>
    <w:sdtContent>
      <w:sdt>
        <w:sdtPr>
          <w:id w:val="-1705238520"/>
          <w:docPartObj>
            <w:docPartGallery w:val="Page Numbers (Top of Page)"/>
            <w:docPartUnique/>
          </w:docPartObj>
        </w:sdtPr>
        <w:sdtEndPr/>
        <w:sdtContent>
          <w:p w14:paraId="7D316FAF" w14:textId="77777777" w:rsidR="00CE68A6" w:rsidRDefault="00CE68A6" w:rsidP="00B65A68">
            <w:pPr>
              <w:pStyle w:val="Footer"/>
              <w:pBdr>
                <w:top w:val="single" w:sz="4" w:space="0" w:color="0072C6" w:themeColor="accent1"/>
              </w:pBdr>
            </w:pPr>
            <w:r>
              <w:t>Mohammed Rahman</w:t>
            </w:r>
          </w:p>
          <w:p w14:paraId="6C967EEA" w14:textId="77777777" w:rsidR="00CE68A6" w:rsidRDefault="00CE68A6" w:rsidP="00B65A68">
            <w:pPr>
              <w:pStyle w:val="Footer"/>
              <w:pBdr>
                <w:top w:val="single" w:sz="4" w:space="0" w:color="0072C6" w:themeColor="accent1"/>
              </w:pBdr>
            </w:pPr>
            <w:r>
              <w:t xml:space="preserve">Mar23@nyu.edu </w:t>
            </w:r>
            <w:r>
              <w:tab/>
            </w:r>
            <w:r>
              <w:tab/>
            </w:r>
            <w:r>
              <w:tab/>
            </w:r>
            <w:r>
              <w:tab/>
            </w:r>
            <w:r>
              <w:tab/>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7</w:t>
            </w:r>
            <w:r>
              <w:rPr>
                <w:b/>
                <w:bCs/>
              </w:rPr>
              <w:fldChar w:fldCharType="end"/>
            </w:r>
          </w:p>
        </w:sdtContent>
      </w:sdt>
    </w:sdtContent>
  </w:sdt>
  <w:p w14:paraId="648FB80A" w14:textId="77777777" w:rsidR="00CE68A6" w:rsidRDefault="00CE68A6" w:rsidP="00B65A68">
    <w:pPr>
      <w:pStyle w:val="Footer"/>
      <w:pBdr>
        <w:top w:val="single" w:sz="4" w:space="0" w:color="0072C6" w:themeColor="accent1"/>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025B9" w14:textId="77777777" w:rsidR="005E3A2C" w:rsidRDefault="005E3A2C">
      <w:pPr>
        <w:spacing w:before="0" w:after="0" w:line="240" w:lineRule="auto"/>
      </w:pPr>
      <w:r>
        <w:separator/>
      </w:r>
    </w:p>
    <w:p w14:paraId="30E4162E" w14:textId="77777777" w:rsidR="005E3A2C" w:rsidRDefault="005E3A2C"/>
  </w:footnote>
  <w:footnote w:type="continuationSeparator" w:id="0">
    <w:p w14:paraId="0F5F8FB6" w14:textId="77777777" w:rsidR="005E3A2C" w:rsidRDefault="005E3A2C">
      <w:pPr>
        <w:spacing w:before="0" w:after="0" w:line="240" w:lineRule="auto"/>
      </w:pPr>
      <w:r>
        <w:continuationSeparator/>
      </w:r>
    </w:p>
    <w:p w14:paraId="6018EACB" w14:textId="77777777" w:rsidR="005E3A2C" w:rsidRDefault="005E3A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FF43A" w14:textId="77777777" w:rsidR="00CE68A6" w:rsidRDefault="00CE68A6">
    <w:pPr>
      <w:pStyle w:val="Header"/>
    </w:pPr>
    <w:r>
      <w:rPr>
        <w:noProof/>
      </w:rPr>
      <w:drawing>
        <wp:anchor distT="0" distB="0" distL="114300" distR="114300" simplePos="0" relativeHeight="251659264" behindDoc="0" locked="0" layoutInCell="1" allowOverlap="1" wp14:anchorId="38CD6E54" wp14:editId="3C0E4CA8">
          <wp:simplePos x="0" y="0"/>
          <wp:positionH relativeFrom="margin">
            <wp:posOffset>1023620</wp:posOffset>
          </wp:positionH>
          <wp:positionV relativeFrom="paragraph">
            <wp:posOffset>76200</wp:posOffset>
          </wp:positionV>
          <wp:extent cx="4445000" cy="583565"/>
          <wp:effectExtent l="0" t="0" r="0" b="6985"/>
          <wp:wrapSquare wrapText="bothSides"/>
          <wp:docPr id="1" name="Picture 1"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5000" cy="583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5905ED" w14:textId="77777777" w:rsidR="00CE68A6" w:rsidRDefault="00CE68A6">
    <w:pPr>
      <w:pStyle w:val="Header"/>
    </w:pPr>
  </w:p>
  <w:p w14:paraId="6E45190E" w14:textId="77777777" w:rsidR="00CE68A6" w:rsidRDefault="00CE68A6">
    <w:pPr>
      <w:pStyle w:val="Header"/>
    </w:pPr>
  </w:p>
  <w:p w14:paraId="6BDF249F" w14:textId="77777777" w:rsidR="00CE68A6" w:rsidRDefault="00CE68A6">
    <w:pPr>
      <w:pStyle w:val="Header"/>
    </w:pPr>
  </w:p>
  <w:p w14:paraId="6A8CCF63" w14:textId="77777777" w:rsidR="00CE68A6" w:rsidRPr="00EE1768" w:rsidRDefault="00CE68A6" w:rsidP="00EE1768">
    <w:pPr>
      <w:pStyle w:val="Header"/>
      <w:jc w:val="center"/>
      <w:rPr>
        <w:sz w:val="48"/>
        <w:szCs w:val="48"/>
      </w:rPr>
    </w:pPr>
    <w:r w:rsidRPr="00EE1768">
      <w:rPr>
        <w:rFonts w:ascii="Helvetica" w:hAnsi="Helvetica" w:cs="Helvetica"/>
        <w:color w:val="000000"/>
        <w:sz w:val="48"/>
        <w:szCs w:val="48"/>
        <w:shd w:val="clear" w:color="auto" w:fill="FFFFFF"/>
      </w:rPr>
      <w:t>Cyber Defense</w:t>
    </w:r>
  </w:p>
  <w:p w14:paraId="36FCEAE6"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HIGH1-CE9074</w:t>
    </w:r>
  </w:p>
  <w:p w14:paraId="1FCC3C8B" w14:textId="77777777" w:rsidR="00CE68A6" w:rsidRDefault="00CE68A6" w:rsidP="00EE1768">
    <w:pPr>
      <w:pStyle w:val="Header"/>
      <w:jc w:val="center"/>
      <w:rPr>
        <w:rFonts w:ascii="Helvetica" w:hAnsi="Helvetica" w:cs="Helvetica"/>
        <w:color w:val="000000"/>
        <w:sz w:val="36"/>
        <w:szCs w:val="36"/>
        <w:shd w:val="clear" w:color="auto" w:fill="FFFFFF"/>
      </w:rPr>
    </w:pPr>
    <w:r w:rsidRPr="00EE1768">
      <w:rPr>
        <w:rFonts w:ascii="Helvetica" w:hAnsi="Helvetica" w:cs="Helvetica"/>
        <w:color w:val="000000"/>
        <w:sz w:val="36"/>
        <w:szCs w:val="36"/>
        <w:shd w:val="clear" w:color="auto" w:fill="FFFFFF"/>
      </w:rPr>
      <w:t xml:space="preserve">Session </w:t>
    </w:r>
    <w:r w:rsidR="001D1BD0">
      <w:rPr>
        <w:rFonts w:ascii="Helvetica" w:hAnsi="Helvetica" w:cs="Helvetica"/>
        <w:color w:val="000000"/>
        <w:sz w:val="36"/>
        <w:szCs w:val="36"/>
        <w:shd w:val="clear" w:color="auto" w:fill="FFFFFF"/>
      </w:rPr>
      <w:t>3</w:t>
    </w:r>
  </w:p>
  <w:p w14:paraId="793B62CE" w14:textId="77777777" w:rsidR="00CE68A6" w:rsidRPr="00EE1768" w:rsidRDefault="00CE68A6" w:rsidP="00EE1768">
    <w:pPr>
      <w:pStyle w:val="Header"/>
      <w:jc w:val="center"/>
      <w:rPr>
        <w:rFonts w:ascii="Helvetica" w:hAnsi="Helvetica" w:cs="Helvetica"/>
        <w:color w:val="000000"/>
        <w:sz w:val="36"/>
        <w:szCs w:val="36"/>
        <w:shd w:val="clear" w:color="auto" w:fill="FFFFFF"/>
      </w:rPr>
    </w:pPr>
    <w:r>
      <w:rPr>
        <w:rFonts w:ascii="Helvetica" w:hAnsi="Helvetica" w:cs="Helvetica"/>
        <w:noProof/>
        <w:color w:val="000000"/>
        <w:sz w:val="36"/>
        <w:szCs w:val="36"/>
      </w:rPr>
      <mc:AlternateContent>
        <mc:Choice Requires="wps">
          <w:drawing>
            <wp:anchor distT="0" distB="0" distL="114300" distR="114300" simplePos="0" relativeHeight="251660288" behindDoc="0" locked="0" layoutInCell="1" allowOverlap="1" wp14:anchorId="71B39C77" wp14:editId="128665F0">
              <wp:simplePos x="0" y="0"/>
              <wp:positionH relativeFrom="page">
                <wp:align>left</wp:align>
              </wp:positionH>
              <wp:positionV relativeFrom="paragraph">
                <wp:posOffset>165735</wp:posOffset>
              </wp:positionV>
              <wp:extent cx="7734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3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00AFBC">
            <v:line id="Straight Connector 2"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0072c6 [3204]" strokeweight=".5pt" from="0,13.05pt" to="609pt,13.05pt" w14:anchorId="130CE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">
              <v:stroke joinstyle="miter"/>
              <w10:wrap anchorx="page"/>
            </v:line>
          </w:pict>
        </mc:Fallback>
      </mc:AlternateContent>
    </w:r>
  </w:p>
  <w:p w14:paraId="764A6F85" w14:textId="77777777" w:rsidR="00CE68A6" w:rsidRDefault="00CE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multilevel"/>
    <w:tmpl w:val="3C20FBD8"/>
    <w:lvl w:ilvl="0">
      <w:start w:val="1"/>
      <w:numFmt w:val="decimal"/>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9E92E06E"/>
    <w:lvl w:ilvl="0" w:tplc="FA0EB274">
      <w:start w:val="1"/>
      <w:numFmt w:val="decimal"/>
      <w:lvlText w:val="%1."/>
      <w:lvlJc w:val="left"/>
      <w:pPr>
        <w:tabs>
          <w:tab w:val="num" w:pos="1080"/>
        </w:tabs>
        <w:ind w:left="1080" w:hanging="360"/>
      </w:pPr>
    </w:lvl>
    <w:lvl w:ilvl="1" w:tplc="B40A84D8">
      <w:numFmt w:val="decimal"/>
      <w:lvlText w:val=""/>
      <w:lvlJc w:val="left"/>
    </w:lvl>
    <w:lvl w:ilvl="2" w:tplc="F08E20FA">
      <w:numFmt w:val="decimal"/>
      <w:lvlText w:val=""/>
      <w:lvlJc w:val="left"/>
    </w:lvl>
    <w:lvl w:ilvl="3" w:tplc="881E74B4">
      <w:numFmt w:val="decimal"/>
      <w:lvlText w:val=""/>
      <w:lvlJc w:val="left"/>
    </w:lvl>
    <w:lvl w:ilvl="4" w:tplc="B52C0378">
      <w:numFmt w:val="decimal"/>
      <w:lvlText w:val=""/>
      <w:lvlJc w:val="left"/>
    </w:lvl>
    <w:lvl w:ilvl="5" w:tplc="524E0650">
      <w:numFmt w:val="decimal"/>
      <w:lvlText w:val=""/>
      <w:lvlJc w:val="left"/>
    </w:lvl>
    <w:lvl w:ilvl="6" w:tplc="97620AEC">
      <w:numFmt w:val="decimal"/>
      <w:lvlText w:val=""/>
      <w:lvlJc w:val="left"/>
    </w:lvl>
    <w:lvl w:ilvl="7" w:tplc="7BB41250">
      <w:numFmt w:val="decimal"/>
      <w:lvlText w:val=""/>
      <w:lvlJc w:val="left"/>
    </w:lvl>
    <w:lvl w:ilvl="8" w:tplc="ECCCEECA">
      <w:numFmt w:val="decimal"/>
      <w:lvlText w:val=""/>
      <w:lvlJc w:val="left"/>
    </w:lvl>
  </w:abstractNum>
  <w:abstractNum w:abstractNumId="3" w15:restartNumberingAfterBreak="0">
    <w:nsid w:val="FFFFFF7F"/>
    <w:multiLevelType w:val="hybridMultilevel"/>
    <w:tmpl w:val="698A4132"/>
    <w:lvl w:ilvl="0" w:tplc="67129F4E">
      <w:start w:val="1"/>
      <w:numFmt w:val="decimal"/>
      <w:lvlText w:val="%1."/>
      <w:lvlJc w:val="left"/>
      <w:pPr>
        <w:tabs>
          <w:tab w:val="num" w:pos="720"/>
        </w:tabs>
        <w:ind w:left="720" w:hanging="360"/>
      </w:pPr>
    </w:lvl>
    <w:lvl w:ilvl="1" w:tplc="D9CE5DC8">
      <w:numFmt w:val="decimal"/>
      <w:lvlText w:val=""/>
      <w:lvlJc w:val="left"/>
    </w:lvl>
    <w:lvl w:ilvl="2" w:tplc="5742D43E">
      <w:numFmt w:val="decimal"/>
      <w:lvlText w:val=""/>
      <w:lvlJc w:val="left"/>
    </w:lvl>
    <w:lvl w:ilvl="3" w:tplc="C5723F0A">
      <w:numFmt w:val="decimal"/>
      <w:lvlText w:val=""/>
      <w:lvlJc w:val="left"/>
    </w:lvl>
    <w:lvl w:ilvl="4" w:tplc="EA4E3ED0">
      <w:numFmt w:val="decimal"/>
      <w:lvlText w:val=""/>
      <w:lvlJc w:val="left"/>
    </w:lvl>
    <w:lvl w:ilvl="5" w:tplc="12105A1C">
      <w:numFmt w:val="decimal"/>
      <w:lvlText w:val=""/>
      <w:lvlJc w:val="left"/>
    </w:lvl>
    <w:lvl w:ilvl="6" w:tplc="6414BF48">
      <w:numFmt w:val="decimal"/>
      <w:lvlText w:val=""/>
      <w:lvlJc w:val="left"/>
    </w:lvl>
    <w:lvl w:ilvl="7" w:tplc="BD2E2D02">
      <w:numFmt w:val="decimal"/>
      <w:lvlText w:val=""/>
      <w:lvlJc w:val="left"/>
    </w:lvl>
    <w:lvl w:ilvl="8" w:tplc="2BA26232">
      <w:numFmt w:val="decimal"/>
      <w:lvlText w:val=""/>
      <w:lvlJc w:val="left"/>
    </w:lvl>
  </w:abstractNum>
  <w:abstractNum w:abstractNumId="4" w15:restartNumberingAfterBreak="0">
    <w:nsid w:val="FFFFFF80"/>
    <w:multiLevelType w:val="hybridMultilevel"/>
    <w:tmpl w:val="BD90ED5C"/>
    <w:lvl w:ilvl="0" w:tplc="325A1C78">
      <w:start w:val="1"/>
      <w:numFmt w:val="bullet"/>
      <w:lvlText w:val=""/>
      <w:lvlJc w:val="left"/>
      <w:pPr>
        <w:tabs>
          <w:tab w:val="num" w:pos="1800"/>
        </w:tabs>
        <w:ind w:left="1800" w:hanging="360"/>
      </w:pPr>
      <w:rPr>
        <w:rFonts w:ascii="Symbol" w:hAnsi="Symbol" w:hint="default"/>
      </w:rPr>
    </w:lvl>
    <w:lvl w:ilvl="1" w:tplc="7EE6B716">
      <w:numFmt w:val="decimal"/>
      <w:lvlText w:val=""/>
      <w:lvlJc w:val="left"/>
    </w:lvl>
    <w:lvl w:ilvl="2" w:tplc="790C619E">
      <w:numFmt w:val="decimal"/>
      <w:lvlText w:val=""/>
      <w:lvlJc w:val="left"/>
    </w:lvl>
    <w:lvl w:ilvl="3" w:tplc="86C48580">
      <w:numFmt w:val="decimal"/>
      <w:lvlText w:val=""/>
      <w:lvlJc w:val="left"/>
    </w:lvl>
    <w:lvl w:ilvl="4" w:tplc="1CC8ABF4">
      <w:numFmt w:val="decimal"/>
      <w:lvlText w:val=""/>
      <w:lvlJc w:val="left"/>
    </w:lvl>
    <w:lvl w:ilvl="5" w:tplc="245A04F2">
      <w:numFmt w:val="decimal"/>
      <w:lvlText w:val=""/>
      <w:lvlJc w:val="left"/>
    </w:lvl>
    <w:lvl w:ilvl="6" w:tplc="F4C85C4C">
      <w:numFmt w:val="decimal"/>
      <w:lvlText w:val=""/>
      <w:lvlJc w:val="left"/>
    </w:lvl>
    <w:lvl w:ilvl="7" w:tplc="306E6C6E">
      <w:numFmt w:val="decimal"/>
      <w:lvlText w:val=""/>
      <w:lvlJc w:val="left"/>
    </w:lvl>
    <w:lvl w:ilvl="8" w:tplc="49EE85EC">
      <w:numFmt w:val="decimal"/>
      <w:lvlText w:val=""/>
      <w:lvlJc w:val="left"/>
    </w:lvl>
  </w:abstractNum>
  <w:abstractNum w:abstractNumId="5" w15:restartNumberingAfterBreak="0">
    <w:nsid w:val="FFFFFF81"/>
    <w:multiLevelType w:val="hybridMultilevel"/>
    <w:tmpl w:val="14D69344"/>
    <w:lvl w:ilvl="0" w:tplc="B7EA1108">
      <w:start w:val="1"/>
      <w:numFmt w:val="bullet"/>
      <w:lvlText w:val=""/>
      <w:lvlJc w:val="left"/>
      <w:pPr>
        <w:tabs>
          <w:tab w:val="num" w:pos="1440"/>
        </w:tabs>
        <w:ind w:left="1440" w:hanging="360"/>
      </w:pPr>
      <w:rPr>
        <w:rFonts w:ascii="Symbol" w:hAnsi="Symbol" w:hint="default"/>
      </w:rPr>
    </w:lvl>
    <w:lvl w:ilvl="1" w:tplc="BA88A8F8">
      <w:numFmt w:val="decimal"/>
      <w:lvlText w:val=""/>
      <w:lvlJc w:val="left"/>
    </w:lvl>
    <w:lvl w:ilvl="2" w:tplc="9F3A1484">
      <w:numFmt w:val="decimal"/>
      <w:lvlText w:val=""/>
      <w:lvlJc w:val="left"/>
    </w:lvl>
    <w:lvl w:ilvl="3" w:tplc="9356C63C">
      <w:numFmt w:val="decimal"/>
      <w:lvlText w:val=""/>
      <w:lvlJc w:val="left"/>
    </w:lvl>
    <w:lvl w:ilvl="4" w:tplc="84809356">
      <w:numFmt w:val="decimal"/>
      <w:lvlText w:val=""/>
      <w:lvlJc w:val="left"/>
    </w:lvl>
    <w:lvl w:ilvl="5" w:tplc="BA3C1E54">
      <w:numFmt w:val="decimal"/>
      <w:lvlText w:val=""/>
      <w:lvlJc w:val="left"/>
    </w:lvl>
    <w:lvl w:ilvl="6" w:tplc="FF30A1FE">
      <w:numFmt w:val="decimal"/>
      <w:lvlText w:val=""/>
      <w:lvlJc w:val="left"/>
    </w:lvl>
    <w:lvl w:ilvl="7" w:tplc="3496AB4A">
      <w:numFmt w:val="decimal"/>
      <w:lvlText w:val=""/>
      <w:lvlJc w:val="left"/>
    </w:lvl>
    <w:lvl w:ilvl="8" w:tplc="C85AD8E0">
      <w:numFmt w:val="decimal"/>
      <w:lvlText w:val=""/>
      <w:lvlJc w:val="left"/>
    </w:lvl>
  </w:abstractNum>
  <w:abstractNum w:abstractNumId="6" w15:restartNumberingAfterBreak="0">
    <w:nsid w:val="FFFFFF82"/>
    <w:multiLevelType w:val="hybridMultilevel"/>
    <w:tmpl w:val="BEF2E5BC"/>
    <w:lvl w:ilvl="0" w:tplc="B3347C7E">
      <w:start w:val="1"/>
      <w:numFmt w:val="bullet"/>
      <w:lvlText w:val=""/>
      <w:lvlJc w:val="left"/>
      <w:pPr>
        <w:tabs>
          <w:tab w:val="num" w:pos="1080"/>
        </w:tabs>
        <w:ind w:left="1080" w:hanging="360"/>
      </w:pPr>
      <w:rPr>
        <w:rFonts w:ascii="Symbol" w:hAnsi="Symbol" w:hint="default"/>
      </w:rPr>
    </w:lvl>
    <w:lvl w:ilvl="1" w:tplc="620A7020">
      <w:numFmt w:val="decimal"/>
      <w:lvlText w:val=""/>
      <w:lvlJc w:val="left"/>
    </w:lvl>
    <w:lvl w:ilvl="2" w:tplc="FF8A17E6">
      <w:numFmt w:val="decimal"/>
      <w:lvlText w:val=""/>
      <w:lvlJc w:val="left"/>
    </w:lvl>
    <w:lvl w:ilvl="3" w:tplc="5AC00E98">
      <w:numFmt w:val="decimal"/>
      <w:lvlText w:val=""/>
      <w:lvlJc w:val="left"/>
    </w:lvl>
    <w:lvl w:ilvl="4" w:tplc="5A7E0DE8">
      <w:numFmt w:val="decimal"/>
      <w:lvlText w:val=""/>
      <w:lvlJc w:val="left"/>
    </w:lvl>
    <w:lvl w:ilvl="5" w:tplc="C7B85252">
      <w:numFmt w:val="decimal"/>
      <w:lvlText w:val=""/>
      <w:lvlJc w:val="left"/>
    </w:lvl>
    <w:lvl w:ilvl="6" w:tplc="A5789BFC">
      <w:numFmt w:val="decimal"/>
      <w:lvlText w:val=""/>
      <w:lvlJc w:val="left"/>
    </w:lvl>
    <w:lvl w:ilvl="7" w:tplc="A9DC0414">
      <w:numFmt w:val="decimal"/>
      <w:lvlText w:val=""/>
      <w:lvlJc w:val="left"/>
    </w:lvl>
    <w:lvl w:ilvl="8" w:tplc="E3A83DBC">
      <w:numFmt w:val="decimal"/>
      <w:lvlText w:val=""/>
      <w:lvlJc w:val="left"/>
    </w:lvl>
  </w:abstractNum>
  <w:abstractNum w:abstractNumId="7" w15:restartNumberingAfterBreak="0">
    <w:nsid w:val="FFFFFF83"/>
    <w:multiLevelType w:val="hybridMultilevel"/>
    <w:tmpl w:val="97FABF14"/>
    <w:lvl w:ilvl="0" w:tplc="506CD364">
      <w:start w:val="1"/>
      <w:numFmt w:val="bullet"/>
      <w:lvlText w:val=""/>
      <w:lvlJc w:val="left"/>
      <w:pPr>
        <w:tabs>
          <w:tab w:val="num" w:pos="720"/>
        </w:tabs>
        <w:ind w:left="720" w:hanging="360"/>
      </w:pPr>
      <w:rPr>
        <w:rFonts w:ascii="Symbol" w:hAnsi="Symbol" w:hint="default"/>
      </w:rPr>
    </w:lvl>
    <w:lvl w:ilvl="1" w:tplc="556EEE68">
      <w:numFmt w:val="decimal"/>
      <w:lvlText w:val=""/>
      <w:lvlJc w:val="left"/>
    </w:lvl>
    <w:lvl w:ilvl="2" w:tplc="A66637BE">
      <w:numFmt w:val="decimal"/>
      <w:lvlText w:val=""/>
      <w:lvlJc w:val="left"/>
    </w:lvl>
    <w:lvl w:ilvl="3" w:tplc="FB6A96A0">
      <w:numFmt w:val="decimal"/>
      <w:lvlText w:val=""/>
      <w:lvlJc w:val="left"/>
    </w:lvl>
    <w:lvl w:ilvl="4" w:tplc="1FB02CFA">
      <w:numFmt w:val="decimal"/>
      <w:lvlText w:val=""/>
      <w:lvlJc w:val="left"/>
    </w:lvl>
    <w:lvl w:ilvl="5" w:tplc="C35C13DA">
      <w:numFmt w:val="decimal"/>
      <w:lvlText w:val=""/>
      <w:lvlJc w:val="left"/>
    </w:lvl>
    <w:lvl w:ilvl="6" w:tplc="EBF82874">
      <w:numFmt w:val="decimal"/>
      <w:lvlText w:val=""/>
      <w:lvlJc w:val="left"/>
    </w:lvl>
    <w:lvl w:ilvl="7" w:tplc="74A8C0F8">
      <w:numFmt w:val="decimal"/>
      <w:lvlText w:val=""/>
      <w:lvlJc w:val="left"/>
    </w:lvl>
    <w:lvl w:ilvl="8" w:tplc="8E1402CE">
      <w:numFmt w:val="decimal"/>
      <w:lvlText w:val=""/>
      <w:lvlJc w:val="left"/>
    </w:lvl>
  </w:abstractNum>
  <w:abstractNum w:abstractNumId="8" w15:restartNumberingAfterBreak="0">
    <w:nsid w:val="FFFFFF88"/>
    <w:multiLevelType w:val="hybridMultilevel"/>
    <w:tmpl w:val="B590CC1C"/>
    <w:lvl w:ilvl="0" w:tplc="1460F53C">
      <w:start w:val="1"/>
      <w:numFmt w:val="decimal"/>
      <w:lvlText w:val="%1."/>
      <w:lvlJc w:val="left"/>
      <w:pPr>
        <w:tabs>
          <w:tab w:val="num" w:pos="605"/>
        </w:tabs>
        <w:ind w:left="864" w:hanging="259"/>
      </w:pPr>
      <w:rPr>
        <w:rFonts w:hint="default"/>
      </w:rPr>
    </w:lvl>
    <w:lvl w:ilvl="1" w:tplc="B840247E">
      <w:numFmt w:val="decimal"/>
      <w:lvlText w:val=""/>
      <w:lvlJc w:val="left"/>
    </w:lvl>
    <w:lvl w:ilvl="2" w:tplc="80FE1AC8">
      <w:numFmt w:val="decimal"/>
      <w:lvlText w:val=""/>
      <w:lvlJc w:val="left"/>
    </w:lvl>
    <w:lvl w:ilvl="3" w:tplc="E3804B74">
      <w:numFmt w:val="decimal"/>
      <w:lvlText w:val=""/>
      <w:lvlJc w:val="left"/>
    </w:lvl>
    <w:lvl w:ilvl="4" w:tplc="00F4E194">
      <w:numFmt w:val="decimal"/>
      <w:lvlText w:val=""/>
      <w:lvlJc w:val="left"/>
    </w:lvl>
    <w:lvl w:ilvl="5" w:tplc="7AA202B4">
      <w:numFmt w:val="decimal"/>
      <w:lvlText w:val=""/>
      <w:lvlJc w:val="left"/>
    </w:lvl>
    <w:lvl w:ilvl="6" w:tplc="2778812E">
      <w:numFmt w:val="decimal"/>
      <w:lvlText w:val=""/>
      <w:lvlJc w:val="left"/>
    </w:lvl>
    <w:lvl w:ilvl="7" w:tplc="5F164CEE">
      <w:numFmt w:val="decimal"/>
      <w:lvlText w:val=""/>
      <w:lvlJc w:val="left"/>
    </w:lvl>
    <w:lvl w:ilvl="8" w:tplc="C96E3BE8">
      <w:numFmt w:val="decimal"/>
      <w:lvlText w:val=""/>
      <w:lvlJc w:val="left"/>
    </w:lvl>
  </w:abstractNum>
  <w:abstractNum w:abstractNumId="9" w15:restartNumberingAfterBreak="0">
    <w:nsid w:val="FFFFFF89"/>
    <w:multiLevelType w:val="multilevel"/>
    <w:tmpl w:val="81DAE794"/>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44B674F"/>
    <w:multiLevelType w:val="hybridMultilevel"/>
    <w:tmpl w:val="BC7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D29ED"/>
    <w:multiLevelType w:val="hybridMultilevel"/>
    <w:tmpl w:val="8F5A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74EA6"/>
    <w:multiLevelType w:val="hybridMultilevel"/>
    <w:tmpl w:val="75DC1890"/>
    <w:lvl w:ilvl="0" w:tplc="1826D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B141B"/>
    <w:multiLevelType w:val="hybridMultilevel"/>
    <w:tmpl w:val="69208C36"/>
    <w:lvl w:ilvl="0" w:tplc="8D543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20456A2"/>
    <w:multiLevelType w:val="multilevel"/>
    <w:tmpl w:val="C01807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376BD2"/>
    <w:multiLevelType w:val="hybridMultilevel"/>
    <w:tmpl w:val="E9B42B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8361AF"/>
    <w:multiLevelType w:val="hybridMultilevel"/>
    <w:tmpl w:val="A06A7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776B22"/>
    <w:multiLevelType w:val="hybridMultilevel"/>
    <w:tmpl w:val="F1C46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1F111726"/>
    <w:multiLevelType w:val="hybridMultilevel"/>
    <w:tmpl w:val="0409001D"/>
    <w:lvl w:ilvl="0" w:tplc="84F8C47A">
      <w:start w:val="1"/>
      <w:numFmt w:val="decimal"/>
      <w:lvlText w:val="%1)"/>
      <w:lvlJc w:val="left"/>
      <w:pPr>
        <w:ind w:left="360" w:hanging="360"/>
      </w:pPr>
    </w:lvl>
    <w:lvl w:ilvl="1" w:tplc="263C586C">
      <w:start w:val="1"/>
      <w:numFmt w:val="lowerLetter"/>
      <w:lvlText w:val="%2)"/>
      <w:lvlJc w:val="left"/>
      <w:pPr>
        <w:ind w:left="720" w:hanging="360"/>
      </w:pPr>
    </w:lvl>
    <w:lvl w:ilvl="2" w:tplc="97C84534">
      <w:start w:val="1"/>
      <w:numFmt w:val="lowerRoman"/>
      <w:lvlText w:val="%3)"/>
      <w:lvlJc w:val="left"/>
      <w:pPr>
        <w:ind w:left="1080" w:hanging="360"/>
      </w:pPr>
    </w:lvl>
    <w:lvl w:ilvl="3" w:tplc="66BA8248">
      <w:start w:val="1"/>
      <w:numFmt w:val="decimal"/>
      <w:lvlText w:val="(%4)"/>
      <w:lvlJc w:val="left"/>
      <w:pPr>
        <w:ind w:left="1440" w:hanging="360"/>
      </w:pPr>
    </w:lvl>
    <w:lvl w:ilvl="4" w:tplc="8DD24B7C">
      <w:start w:val="1"/>
      <w:numFmt w:val="lowerLetter"/>
      <w:lvlText w:val="(%5)"/>
      <w:lvlJc w:val="left"/>
      <w:pPr>
        <w:ind w:left="1800" w:hanging="360"/>
      </w:pPr>
    </w:lvl>
    <w:lvl w:ilvl="5" w:tplc="395878FA">
      <w:start w:val="1"/>
      <w:numFmt w:val="lowerRoman"/>
      <w:lvlText w:val="(%6)"/>
      <w:lvlJc w:val="left"/>
      <w:pPr>
        <w:ind w:left="2160" w:hanging="360"/>
      </w:pPr>
    </w:lvl>
    <w:lvl w:ilvl="6" w:tplc="929AB5FC">
      <w:start w:val="1"/>
      <w:numFmt w:val="decimal"/>
      <w:lvlText w:val="%7."/>
      <w:lvlJc w:val="left"/>
      <w:pPr>
        <w:ind w:left="2520" w:hanging="360"/>
      </w:pPr>
    </w:lvl>
    <w:lvl w:ilvl="7" w:tplc="FAF2CF82">
      <w:start w:val="1"/>
      <w:numFmt w:val="lowerLetter"/>
      <w:lvlText w:val="%8."/>
      <w:lvlJc w:val="left"/>
      <w:pPr>
        <w:ind w:left="2880" w:hanging="360"/>
      </w:pPr>
    </w:lvl>
    <w:lvl w:ilvl="8" w:tplc="5496935C">
      <w:start w:val="1"/>
      <w:numFmt w:val="lowerRoman"/>
      <w:lvlText w:val="%9."/>
      <w:lvlJc w:val="left"/>
      <w:pPr>
        <w:ind w:left="3240" w:hanging="360"/>
      </w:pPr>
    </w:lvl>
  </w:abstractNum>
  <w:abstractNum w:abstractNumId="2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0014EC"/>
    <w:multiLevelType w:val="hybridMultilevel"/>
    <w:tmpl w:val="C7F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137DD3"/>
    <w:multiLevelType w:val="hybridMultilevel"/>
    <w:tmpl w:val="367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BA2866"/>
    <w:multiLevelType w:val="hybridMultilevel"/>
    <w:tmpl w:val="51988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5573E"/>
    <w:multiLevelType w:val="hybridMultilevel"/>
    <w:tmpl w:val="CEDEC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01E2E"/>
    <w:multiLevelType w:val="hybridMultilevel"/>
    <w:tmpl w:val="556A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F57A14"/>
    <w:multiLevelType w:val="hybridMultilevel"/>
    <w:tmpl w:val="5994F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E3754"/>
    <w:multiLevelType w:val="hybridMultilevel"/>
    <w:tmpl w:val="78828D3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9A33F39"/>
    <w:multiLevelType w:val="hybridMultilevel"/>
    <w:tmpl w:val="FF0E8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487130"/>
    <w:multiLevelType w:val="hybridMultilevel"/>
    <w:tmpl w:val="1382A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0C3082"/>
    <w:multiLevelType w:val="hybridMultilevel"/>
    <w:tmpl w:val="A63E1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F14124"/>
    <w:multiLevelType w:val="hybridMultilevel"/>
    <w:tmpl w:val="B0DA0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DE57B08"/>
    <w:multiLevelType w:val="hybridMultilevel"/>
    <w:tmpl w:val="A8926F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8"/>
  </w:num>
  <w:num w:numId="4">
    <w:abstractNumId w:val="25"/>
  </w:num>
  <w:num w:numId="5">
    <w:abstractNumId w:val="22"/>
  </w:num>
  <w:num w:numId="6">
    <w:abstractNumId w:val="29"/>
  </w:num>
  <w:num w:numId="7">
    <w:abstractNumId w:val="13"/>
  </w:num>
  <w:num w:numId="8">
    <w:abstractNumId w:val="36"/>
  </w:num>
  <w:num w:numId="9">
    <w:abstractNumId w:val="15"/>
  </w:num>
  <w:num w:numId="10">
    <w:abstractNumId w:val="20"/>
  </w:num>
  <w:num w:numId="11">
    <w:abstractNumId w:val="1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36"/>
  </w:num>
  <w:num w:numId="21">
    <w:abstractNumId w:val="10"/>
  </w:num>
  <w:num w:numId="22">
    <w:abstractNumId w:val="11"/>
  </w:num>
  <w:num w:numId="23">
    <w:abstractNumId w:val="37"/>
  </w:num>
  <w:num w:numId="24">
    <w:abstractNumId w:val="24"/>
  </w:num>
  <w:num w:numId="25">
    <w:abstractNumId w:val="28"/>
  </w:num>
  <w:num w:numId="26">
    <w:abstractNumId w:val="16"/>
  </w:num>
  <w:num w:numId="27">
    <w:abstractNumId w:val="31"/>
  </w:num>
  <w:num w:numId="28">
    <w:abstractNumId w:val="33"/>
  </w:num>
  <w:num w:numId="29">
    <w:abstractNumId w:val="26"/>
  </w:num>
  <w:num w:numId="30">
    <w:abstractNumId w:val="30"/>
  </w:num>
  <w:num w:numId="31">
    <w:abstractNumId w:val="34"/>
  </w:num>
  <w:num w:numId="32">
    <w:abstractNumId w:val="32"/>
  </w:num>
  <w:num w:numId="33">
    <w:abstractNumId w:val="18"/>
  </w:num>
  <w:num w:numId="34">
    <w:abstractNumId w:val="14"/>
  </w:num>
  <w:num w:numId="35">
    <w:abstractNumId w:val="12"/>
  </w:num>
  <w:num w:numId="36">
    <w:abstractNumId w:val="17"/>
  </w:num>
  <w:num w:numId="37">
    <w:abstractNumId w:val="27"/>
  </w:num>
  <w:num w:numId="38">
    <w:abstractNumId w:val="35"/>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hideSpellingErrors/>
  <w:hideGrammaticalErrors/>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ysLA0NrQwMDM3MDZX0lEKTi0uzszPAykwqgUAbQH/5iwAAAA="/>
  </w:docVars>
  <w:rsids>
    <w:rsidRoot w:val="00EE1768"/>
    <w:rsid w:val="00005075"/>
    <w:rsid w:val="0000795A"/>
    <w:rsid w:val="00017447"/>
    <w:rsid w:val="00017EC9"/>
    <w:rsid w:val="0002099F"/>
    <w:rsid w:val="00027D4D"/>
    <w:rsid w:val="000323AD"/>
    <w:rsid w:val="0004208C"/>
    <w:rsid w:val="00055411"/>
    <w:rsid w:val="00064152"/>
    <w:rsid w:val="000672C8"/>
    <w:rsid w:val="00070812"/>
    <w:rsid w:val="00081C28"/>
    <w:rsid w:val="000A029E"/>
    <w:rsid w:val="000B1B85"/>
    <w:rsid w:val="000B3EA3"/>
    <w:rsid w:val="000C0F6D"/>
    <w:rsid w:val="000C6441"/>
    <w:rsid w:val="000D53EF"/>
    <w:rsid w:val="000E295D"/>
    <w:rsid w:val="000F054D"/>
    <w:rsid w:val="00113CA0"/>
    <w:rsid w:val="001148C6"/>
    <w:rsid w:val="00130094"/>
    <w:rsid w:val="001353D4"/>
    <w:rsid w:val="0014062B"/>
    <w:rsid w:val="00151D65"/>
    <w:rsid w:val="001627F1"/>
    <w:rsid w:val="00165178"/>
    <w:rsid w:val="00165989"/>
    <w:rsid w:val="00166D02"/>
    <w:rsid w:val="00167466"/>
    <w:rsid w:val="00170C1B"/>
    <w:rsid w:val="00180ECB"/>
    <w:rsid w:val="001A50EF"/>
    <w:rsid w:val="001B48D8"/>
    <w:rsid w:val="001D1A3B"/>
    <w:rsid w:val="001D1BD0"/>
    <w:rsid w:val="001D7B71"/>
    <w:rsid w:val="001E2D74"/>
    <w:rsid w:val="001F206E"/>
    <w:rsid w:val="001F3371"/>
    <w:rsid w:val="002133FC"/>
    <w:rsid w:val="0021718F"/>
    <w:rsid w:val="00224B43"/>
    <w:rsid w:val="00227DF5"/>
    <w:rsid w:val="00232588"/>
    <w:rsid w:val="0023523C"/>
    <w:rsid w:val="002434EB"/>
    <w:rsid w:val="00255594"/>
    <w:rsid w:val="00256592"/>
    <w:rsid w:val="00266C03"/>
    <w:rsid w:val="002701D5"/>
    <w:rsid w:val="00273678"/>
    <w:rsid w:val="0029604A"/>
    <w:rsid w:val="002A0D22"/>
    <w:rsid w:val="002C1124"/>
    <w:rsid w:val="002D01FC"/>
    <w:rsid w:val="002D22E0"/>
    <w:rsid w:val="002E4221"/>
    <w:rsid w:val="002F221A"/>
    <w:rsid w:val="002F638E"/>
    <w:rsid w:val="002F65B7"/>
    <w:rsid w:val="003008EC"/>
    <w:rsid w:val="00301A71"/>
    <w:rsid w:val="003059B9"/>
    <w:rsid w:val="00307A99"/>
    <w:rsid w:val="0031099C"/>
    <w:rsid w:val="003112E5"/>
    <w:rsid w:val="00311B63"/>
    <w:rsid w:val="00316AFD"/>
    <w:rsid w:val="00327B51"/>
    <w:rsid w:val="003321DC"/>
    <w:rsid w:val="0033348D"/>
    <w:rsid w:val="00345032"/>
    <w:rsid w:val="00352773"/>
    <w:rsid w:val="00361215"/>
    <w:rsid w:val="00363F4B"/>
    <w:rsid w:val="003678C7"/>
    <w:rsid w:val="00384BCE"/>
    <w:rsid w:val="0038517D"/>
    <w:rsid w:val="0039435D"/>
    <w:rsid w:val="00394EAA"/>
    <w:rsid w:val="00395A75"/>
    <w:rsid w:val="003A06C3"/>
    <w:rsid w:val="003A0990"/>
    <w:rsid w:val="003B0341"/>
    <w:rsid w:val="003B09EB"/>
    <w:rsid w:val="003C4547"/>
    <w:rsid w:val="003D023E"/>
    <w:rsid w:val="003D0D00"/>
    <w:rsid w:val="003E7508"/>
    <w:rsid w:val="003E7523"/>
    <w:rsid w:val="003F11D6"/>
    <w:rsid w:val="00412566"/>
    <w:rsid w:val="00414089"/>
    <w:rsid w:val="00420042"/>
    <w:rsid w:val="00443B39"/>
    <w:rsid w:val="00450506"/>
    <w:rsid w:val="00454A1C"/>
    <w:rsid w:val="004675B7"/>
    <w:rsid w:val="0047591D"/>
    <w:rsid w:val="00476C33"/>
    <w:rsid w:val="00486F4D"/>
    <w:rsid w:val="004A28B3"/>
    <w:rsid w:val="004B671B"/>
    <w:rsid w:val="004C6140"/>
    <w:rsid w:val="004D2573"/>
    <w:rsid w:val="004E0F3D"/>
    <w:rsid w:val="004E2A96"/>
    <w:rsid w:val="004F3718"/>
    <w:rsid w:val="00501648"/>
    <w:rsid w:val="00511AD1"/>
    <w:rsid w:val="00515FE5"/>
    <w:rsid w:val="00520F78"/>
    <w:rsid w:val="00546768"/>
    <w:rsid w:val="005512C4"/>
    <w:rsid w:val="0055172A"/>
    <w:rsid w:val="00562D57"/>
    <w:rsid w:val="0057175E"/>
    <w:rsid w:val="00571AE1"/>
    <w:rsid w:val="00571C7E"/>
    <w:rsid w:val="00576949"/>
    <w:rsid w:val="00582ECE"/>
    <w:rsid w:val="00590E09"/>
    <w:rsid w:val="00593030"/>
    <w:rsid w:val="005979EC"/>
    <w:rsid w:val="005B08FF"/>
    <w:rsid w:val="005B5AC3"/>
    <w:rsid w:val="005D661A"/>
    <w:rsid w:val="005E3A2C"/>
    <w:rsid w:val="005F3D5C"/>
    <w:rsid w:val="005F5872"/>
    <w:rsid w:val="00607BEF"/>
    <w:rsid w:val="00607CC5"/>
    <w:rsid w:val="0061548B"/>
    <w:rsid w:val="00623FAF"/>
    <w:rsid w:val="00626A16"/>
    <w:rsid w:val="00626DF2"/>
    <w:rsid w:val="00632F81"/>
    <w:rsid w:val="00635A19"/>
    <w:rsid w:val="006573ED"/>
    <w:rsid w:val="0067239D"/>
    <w:rsid w:val="006C5B6C"/>
    <w:rsid w:val="006C65CB"/>
    <w:rsid w:val="006D15BC"/>
    <w:rsid w:val="006E1CB7"/>
    <w:rsid w:val="006F17C6"/>
    <w:rsid w:val="006F4549"/>
    <w:rsid w:val="006F4DC8"/>
    <w:rsid w:val="007036B5"/>
    <w:rsid w:val="00711172"/>
    <w:rsid w:val="00726262"/>
    <w:rsid w:val="00727F3A"/>
    <w:rsid w:val="00735212"/>
    <w:rsid w:val="007368B6"/>
    <w:rsid w:val="007435E8"/>
    <w:rsid w:val="00743CE9"/>
    <w:rsid w:val="00747263"/>
    <w:rsid w:val="0075279C"/>
    <w:rsid w:val="00763039"/>
    <w:rsid w:val="007711E7"/>
    <w:rsid w:val="00775833"/>
    <w:rsid w:val="00780B77"/>
    <w:rsid w:val="00797E35"/>
    <w:rsid w:val="007A2072"/>
    <w:rsid w:val="007B2DE8"/>
    <w:rsid w:val="007B42CE"/>
    <w:rsid w:val="007D66CC"/>
    <w:rsid w:val="007E6BFA"/>
    <w:rsid w:val="00800C9C"/>
    <w:rsid w:val="00800EB4"/>
    <w:rsid w:val="00804042"/>
    <w:rsid w:val="00815531"/>
    <w:rsid w:val="00824958"/>
    <w:rsid w:val="00835563"/>
    <w:rsid w:val="00836B6A"/>
    <w:rsid w:val="00844B33"/>
    <w:rsid w:val="008510C4"/>
    <w:rsid w:val="008536A1"/>
    <w:rsid w:val="00857417"/>
    <w:rsid w:val="00871ED3"/>
    <w:rsid w:val="00871F9F"/>
    <w:rsid w:val="00875AE6"/>
    <w:rsid w:val="008900CB"/>
    <w:rsid w:val="00892A1A"/>
    <w:rsid w:val="00893A78"/>
    <w:rsid w:val="00895D73"/>
    <w:rsid w:val="00896BC0"/>
    <w:rsid w:val="00897493"/>
    <w:rsid w:val="008A5C9E"/>
    <w:rsid w:val="008D75A8"/>
    <w:rsid w:val="008E0BE0"/>
    <w:rsid w:val="008E418C"/>
    <w:rsid w:val="008E67EF"/>
    <w:rsid w:val="008F09CD"/>
    <w:rsid w:val="008F5CC9"/>
    <w:rsid w:val="0090090F"/>
    <w:rsid w:val="009013E7"/>
    <w:rsid w:val="009033A2"/>
    <w:rsid w:val="00911AA6"/>
    <w:rsid w:val="00911E0A"/>
    <w:rsid w:val="009219AE"/>
    <w:rsid w:val="00924496"/>
    <w:rsid w:val="00932353"/>
    <w:rsid w:val="00943B2F"/>
    <w:rsid w:val="0094508E"/>
    <w:rsid w:val="0096044C"/>
    <w:rsid w:val="009739C4"/>
    <w:rsid w:val="00974A7C"/>
    <w:rsid w:val="00980CCF"/>
    <w:rsid w:val="009842D2"/>
    <w:rsid w:val="009871F5"/>
    <w:rsid w:val="009A46FA"/>
    <w:rsid w:val="009A519E"/>
    <w:rsid w:val="009B20B1"/>
    <w:rsid w:val="009C1F0E"/>
    <w:rsid w:val="009C63F6"/>
    <w:rsid w:val="009D6B0A"/>
    <w:rsid w:val="009E2D7B"/>
    <w:rsid w:val="009E3203"/>
    <w:rsid w:val="009E6C0E"/>
    <w:rsid w:val="009F5E2B"/>
    <w:rsid w:val="00A023BE"/>
    <w:rsid w:val="00A15D54"/>
    <w:rsid w:val="00A36000"/>
    <w:rsid w:val="00A41134"/>
    <w:rsid w:val="00A447F4"/>
    <w:rsid w:val="00A5311B"/>
    <w:rsid w:val="00A57042"/>
    <w:rsid w:val="00A60B80"/>
    <w:rsid w:val="00A63361"/>
    <w:rsid w:val="00A67554"/>
    <w:rsid w:val="00A75F5B"/>
    <w:rsid w:val="00A809C4"/>
    <w:rsid w:val="00A81887"/>
    <w:rsid w:val="00A82486"/>
    <w:rsid w:val="00A870C7"/>
    <w:rsid w:val="00AA62A8"/>
    <w:rsid w:val="00AB1BE7"/>
    <w:rsid w:val="00AC3670"/>
    <w:rsid w:val="00AC539A"/>
    <w:rsid w:val="00AC7447"/>
    <w:rsid w:val="00AE344D"/>
    <w:rsid w:val="00B22D68"/>
    <w:rsid w:val="00B252B1"/>
    <w:rsid w:val="00B2580F"/>
    <w:rsid w:val="00B337EE"/>
    <w:rsid w:val="00B3421C"/>
    <w:rsid w:val="00B65095"/>
    <w:rsid w:val="00B65A68"/>
    <w:rsid w:val="00B71C13"/>
    <w:rsid w:val="00B75E01"/>
    <w:rsid w:val="00BB2103"/>
    <w:rsid w:val="00BC36BC"/>
    <w:rsid w:val="00BC63B8"/>
    <w:rsid w:val="00BD3821"/>
    <w:rsid w:val="00BD3E44"/>
    <w:rsid w:val="00BE38F9"/>
    <w:rsid w:val="00BE749D"/>
    <w:rsid w:val="00BF51E2"/>
    <w:rsid w:val="00BF5570"/>
    <w:rsid w:val="00BF58B9"/>
    <w:rsid w:val="00C0444D"/>
    <w:rsid w:val="00C17DEC"/>
    <w:rsid w:val="00C2495B"/>
    <w:rsid w:val="00C275D8"/>
    <w:rsid w:val="00C35182"/>
    <w:rsid w:val="00C45662"/>
    <w:rsid w:val="00C52FC2"/>
    <w:rsid w:val="00C60A6B"/>
    <w:rsid w:val="00C610FF"/>
    <w:rsid w:val="00C6182C"/>
    <w:rsid w:val="00C662F9"/>
    <w:rsid w:val="00C66C7B"/>
    <w:rsid w:val="00C7040B"/>
    <w:rsid w:val="00C71031"/>
    <w:rsid w:val="00C7374D"/>
    <w:rsid w:val="00C76DF5"/>
    <w:rsid w:val="00C849CC"/>
    <w:rsid w:val="00C9720B"/>
    <w:rsid w:val="00C976C4"/>
    <w:rsid w:val="00CB09B7"/>
    <w:rsid w:val="00CB4DA0"/>
    <w:rsid w:val="00CB50CC"/>
    <w:rsid w:val="00CB5847"/>
    <w:rsid w:val="00CB61CA"/>
    <w:rsid w:val="00CC6301"/>
    <w:rsid w:val="00CC6461"/>
    <w:rsid w:val="00CD4425"/>
    <w:rsid w:val="00CD71D9"/>
    <w:rsid w:val="00CE3B51"/>
    <w:rsid w:val="00CE68A6"/>
    <w:rsid w:val="00D00DA1"/>
    <w:rsid w:val="00D203F7"/>
    <w:rsid w:val="00D215A7"/>
    <w:rsid w:val="00D24EE8"/>
    <w:rsid w:val="00D35D25"/>
    <w:rsid w:val="00D37945"/>
    <w:rsid w:val="00D4304F"/>
    <w:rsid w:val="00D6025F"/>
    <w:rsid w:val="00D61C9F"/>
    <w:rsid w:val="00D651B9"/>
    <w:rsid w:val="00D7176A"/>
    <w:rsid w:val="00D82731"/>
    <w:rsid w:val="00D97EF9"/>
    <w:rsid w:val="00DA5646"/>
    <w:rsid w:val="00DA6836"/>
    <w:rsid w:val="00DC4EBF"/>
    <w:rsid w:val="00DC58DB"/>
    <w:rsid w:val="00DD2D26"/>
    <w:rsid w:val="00DE0754"/>
    <w:rsid w:val="00DE16A0"/>
    <w:rsid w:val="00DE56DA"/>
    <w:rsid w:val="00DE7EF8"/>
    <w:rsid w:val="00DF1811"/>
    <w:rsid w:val="00E06F1B"/>
    <w:rsid w:val="00E07019"/>
    <w:rsid w:val="00E1036A"/>
    <w:rsid w:val="00E3142E"/>
    <w:rsid w:val="00E40B8F"/>
    <w:rsid w:val="00E42E05"/>
    <w:rsid w:val="00E479DF"/>
    <w:rsid w:val="00E47D3F"/>
    <w:rsid w:val="00E53907"/>
    <w:rsid w:val="00E74646"/>
    <w:rsid w:val="00E82CAF"/>
    <w:rsid w:val="00E845EC"/>
    <w:rsid w:val="00EA0499"/>
    <w:rsid w:val="00EC0F68"/>
    <w:rsid w:val="00EC5313"/>
    <w:rsid w:val="00ED05C7"/>
    <w:rsid w:val="00ED244E"/>
    <w:rsid w:val="00ED3106"/>
    <w:rsid w:val="00EE1768"/>
    <w:rsid w:val="00EF7847"/>
    <w:rsid w:val="00F10531"/>
    <w:rsid w:val="00F13D26"/>
    <w:rsid w:val="00F15E0C"/>
    <w:rsid w:val="00F16B9C"/>
    <w:rsid w:val="00F200C0"/>
    <w:rsid w:val="00F2646A"/>
    <w:rsid w:val="00F32FE9"/>
    <w:rsid w:val="00F3717F"/>
    <w:rsid w:val="00F43AF4"/>
    <w:rsid w:val="00F44245"/>
    <w:rsid w:val="00F45911"/>
    <w:rsid w:val="00F514BB"/>
    <w:rsid w:val="00F52765"/>
    <w:rsid w:val="00F53232"/>
    <w:rsid w:val="00F56411"/>
    <w:rsid w:val="00F708AC"/>
    <w:rsid w:val="00F82C37"/>
    <w:rsid w:val="00F83FF4"/>
    <w:rsid w:val="00F873B0"/>
    <w:rsid w:val="00F95793"/>
    <w:rsid w:val="00FB0F4B"/>
    <w:rsid w:val="00FB431B"/>
    <w:rsid w:val="00FB75F6"/>
    <w:rsid w:val="00FC66B9"/>
    <w:rsid w:val="00FD25D5"/>
    <w:rsid w:val="00FE17B7"/>
    <w:rsid w:val="00FE1CDF"/>
    <w:rsid w:val="00FE657E"/>
    <w:rsid w:val="00FE69FA"/>
    <w:rsid w:val="00FF1BB5"/>
    <w:rsid w:val="03829024"/>
    <w:rsid w:val="05689686"/>
    <w:rsid w:val="0638C5C1"/>
    <w:rsid w:val="067C300A"/>
    <w:rsid w:val="069A157A"/>
    <w:rsid w:val="069E0DF8"/>
    <w:rsid w:val="08A03748"/>
    <w:rsid w:val="08EAE147"/>
    <w:rsid w:val="09297E47"/>
    <w:rsid w:val="09AF5261"/>
    <w:rsid w:val="0B205371"/>
    <w:rsid w:val="0B34818D"/>
    <w:rsid w:val="0B6EC747"/>
    <w:rsid w:val="0C25805D"/>
    <w:rsid w:val="0C78CE73"/>
    <w:rsid w:val="0C90D2D3"/>
    <w:rsid w:val="0D00ABDE"/>
    <w:rsid w:val="0D68442A"/>
    <w:rsid w:val="0DDE1124"/>
    <w:rsid w:val="0DEA20FC"/>
    <w:rsid w:val="0E23A35F"/>
    <w:rsid w:val="10A991D6"/>
    <w:rsid w:val="10C39A61"/>
    <w:rsid w:val="10D429C5"/>
    <w:rsid w:val="12BA02A2"/>
    <w:rsid w:val="12E5D7B9"/>
    <w:rsid w:val="13ADBDAA"/>
    <w:rsid w:val="13B7D64A"/>
    <w:rsid w:val="143113B7"/>
    <w:rsid w:val="153ED461"/>
    <w:rsid w:val="15B1AE3D"/>
    <w:rsid w:val="15E13583"/>
    <w:rsid w:val="1624FD82"/>
    <w:rsid w:val="162CFB1D"/>
    <w:rsid w:val="16436437"/>
    <w:rsid w:val="17783299"/>
    <w:rsid w:val="17A988D3"/>
    <w:rsid w:val="19407B18"/>
    <w:rsid w:val="19F44E90"/>
    <w:rsid w:val="1ACA8F65"/>
    <w:rsid w:val="1BD01ED1"/>
    <w:rsid w:val="1BE4E059"/>
    <w:rsid w:val="1ECC8E4A"/>
    <w:rsid w:val="1F0E5C84"/>
    <w:rsid w:val="1F9C5882"/>
    <w:rsid w:val="20BF2476"/>
    <w:rsid w:val="20FCBE88"/>
    <w:rsid w:val="2101428E"/>
    <w:rsid w:val="23188E99"/>
    <w:rsid w:val="239696A4"/>
    <w:rsid w:val="23AA0159"/>
    <w:rsid w:val="246FE90E"/>
    <w:rsid w:val="247C7016"/>
    <w:rsid w:val="25F86AC1"/>
    <w:rsid w:val="25FF46D3"/>
    <w:rsid w:val="26C2851E"/>
    <w:rsid w:val="27EB5A9F"/>
    <w:rsid w:val="27F22ACC"/>
    <w:rsid w:val="29900E50"/>
    <w:rsid w:val="29F1FC70"/>
    <w:rsid w:val="2B05451E"/>
    <w:rsid w:val="2BAA8B5F"/>
    <w:rsid w:val="2BAD528C"/>
    <w:rsid w:val="2CA1157F"/>
    <w:rsid w:val="2D0D286F"/>
    <w:rsid w:val="2D839E63"/>
    <w:rsid w:val="2E1245C1"/>
    <w:rsid w:val="2E4E20B7"/>
    <w:rsid w:val="31D604E4"/>
    <w:rsid w:val="34A3608B"/>
    <w:rsid w:val="34BD623B"/>
    <w:rsid w:val="34F2889F"/>
    <w:rsid w:val="3519A322"/>
    <w:rsid w:val="353B0C75"/>
    <w:rsid w:val="35BAE322"/>
    <w:rsid w:val="36C03A92"/>
    <w:rsid w:val="36F5B17F"/>
    <w:rsid w:val="37712E0F"/>
    <w:rsid w:val="37E5B9AD"/>
    <w:rsid w:val="37EDC723"/>
    <w:rsid w:val="38295A61"/>
    <w:rsid w:val="38DC18FF"/>
    <w:rsid w:val="39347F49"/>
    <w:rsid w:val="39724122"/>
    <w:rsid w:val="3987AB18"/>
    <w:rsid w:val="3A641CB5"/>
    <w:rsid w:val="3AB1D7DD"/>
    <w:rsid w:val="3B02408B"/>
    <w:rsid w:val="3B5F3921"/>
    <w:rsid w:val="3CF721A0"/>
    <w:rsid w:val="3D22DB83"/>
    <w:rsid w:val="3E7E1D4A"/>
    <w:rsid w:val="3EAEE469"/>
    <w:rsid w:val="3ED7A3A0"/>
    <w:rsid w:val="3EF41652"/>
    <w:rsid w:val="402197E5"/>
    <w:rsid w:val="406C8445"/>
    <w:rsid w:val="4080E76F"/>
    <w:rsid w:val="412AF2E3"/>
    <w:rsid w:val="425348FE"/>
    <w:rsid w:val="42937880"/>
    <w:rsid w:val="42EC9797"/>
    <w:rsid w:val="42F78DB8"/>
    <w:rsid w:val="430DEFDA"/>
    <w:rsid w:val="43267ACD"/>
    <w:rsid w:val="433E733F"/>
    <w:rsid w:val="437BBFDA"/>
    <w:rsid w:val="4408E7B7"/>
    <w:rsid w:val="442CC706"/>
    <w:rsid w:val="44994453"/>
    <w:rsid w:val="44A9C03B"/>
    <w:rsid w:val="44BA07E2"/>
    <w:rsid w:val="46D944B9"/>
    <w:rsid w:val="46E309FA"/>
    <w:rsid w:val="48E12258"/>
    <w:rsid w:val="490EA9A6"/>
    <w:rsid w:val="491E50F0"/>
    <w:rsid w:val="49571B60"/>
    <w:rsid w:val="49762354"/>
    <w:rsid w:val="4B7554B1"/>
    <w:rsid w:val="4BF2FEEB"/>
    <w:rsid w:val="4D5C4224"/>
    <w:rsid w:val="5048C5D4"/>
    <w:rsid w:val="50554140"/>
    <w:rsid w:val="514E71E3"/>
    <w:rsid w:val="517EC9E5"/>
    <w:rsid w:val="518F935F"/>
    <w:rsid w:val="51CE13C1"/>
    <w:rsid w:val="5262406F"/>
    <w:rsid w:val="550F8A06"/>
    <w:rsid w:val="55AE4F20"/>
    <w:rsid w:val="56980AA6"/>
    <w:rsid w:val="56AB5A67"/>
    <w:rsid w:val="56E566CA"/>
    <w:rsid w:val="58D96F79"/>
    <w:rsid w:val="5A0F98D5"/>
    <w:rsid w:val="5A9B95E6"/>
    <w:rsid w:val="5AB907D9"/>
    <w:rsid w:val="5C0020D5"/>
    <w:rsid w:val="5C2C7A48"/>
    <w:rsid w:val="5C716BCE"/>
    <w:rsid w:val="5CF29E7A"/>
    <w:rsid w:val="5D2748DC"/>
    <w:rsid w:val="5E38CA48"/>
    <w:rsid w:val="5E7E7C5D"/>
    <w:rsid w:val="5EB5D94B"/>
    <w:rsid w:val="5EE64535"/>
    <w:rsid w:val="5EE707E3"/>
    <w:rsid w:val="5F247A53"/>
    <w:rsid w:val="5FBB36EA"/>
    <w:rsid w:val="6009E6C8"/>
    <w:rsid w:val="609176C6"/>
    <w:rsid w:val="61956E80"/>
    <w:rsid w:val="61CE7AE9"/>
    <w:rsid w:val="62D57FE3"/>
    <w:rsid w:val="62EE2809"/>
    <w:rsid w:val="63259800"/>
    <w:rsid w:val="63A51B1F"/>
    <w:rsid w:val="63A59EF7"/>
    <w:rsid w:val="641B5995"/>
    <w:rsid w:val="665FFFEF"/>
    <w:rsid w:val="67FBD050"/>
    <w:rsid w:val="6803D3E4"/>
    <w:rsid w:val="6816AB09"/>
    <w:rsid w:val="683F984F"/>
    <w:rsid w:val="6AA21883"/>
    <w:rsid w:val="6AC139DF"/>
    <w:rsid w:val="6B830613"/>
    <w:rsid w:val="6B9AD37E"/>
    <w:rsid w:val="6BC8BF94"/>
    <w:rsid w:val="6CBE069C"/>
    <w:rsid w:val="6D1571A5"/>
    <w:rsid w:val="6D3F1086"/>
    <w:rsid w:val="6E7B77CA"/>
    <w:rsid w:val="6EE34F8B"/>
    <w:rsid w:val="6F711401"/>
    <w:rsid w:val="6FEC0888"/>
    <w:rsid w:val="707247E7"/>
    <w:rsid w:val="709526B8"/>
    <w:rsid w:val="70BD89B4"/>
    <w:rsid w:val="710BDFFF"/>
    <w:rsid w:val="71A85EE2"/>
    <w:rsid w:val="71C97E62"/>
    <w:rsid w:val="728B15D3"/>
    <w:rsid w:val="732174C8"/>
    <w:rsid w:val="73287D84"/>
    <w:rsid w:val="73EBB6BE"/>
    <w:rsid w:val="74DE3D3C"/>
    <w:rsid w:val="757F6DB5"/>
    <w:rsid w:val="7580D6C8"/>
    <w:rsid w:val="7762956D"/>
    <w:rsid w:val="792A0731"/>
    <w:rsid w:val="7979D212"/>
    <w:rsid w:val="7A7BD277"/>
    <w:rsid w:val="7AA1876E"/>
    <w:rsid w:val="7B954E35"/>
    <w:rsid w:val="7CB21155"/>
    <w:rsid w:val="7CE163C6"/>
    <w:rsid w:val="7D20022B"/>
    <w:rsid w:val="7D34B8D4"/>
    <w:rsid w:val="7D96DB16"/>
    <w:rsid w:val="7E1CF02F"/>
    <w:rsid w:val="7F2D6DCF"/>
    <w:rsid w:val="7F9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108EBE4"/>
  <w15:chartTrackingRefBased/>
  <w15:docId w15:val="{0BEDD886-2E10-4653-8828-2ADA059E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61"/>
    <w:pPr>
      <w:spacing w:before="80" w:after="80"/>
    </w:pPr>
    <w:rPr>
      <w:color w:val="auto"/>
    </w:rPr>
  </w:style>
  <w:style w:type="paragraph" w:styleId="Heading1">
    <w:name w:val="heading 1"/>
    <w:basedOn w:val="Normal"/>
    <w:link w:val="Heading1Char"/>
    <w:uiPriority w:val="9"/>
    <w:qFormat/>
    <w:rsid w:val="002F221A"/>
    <w:pPr>
      <w:keepNext/>
      <w:keepLines/>
      <w:spacing w:before="240" w:line="240" w:lineRule="auto"/>
      <w:contextualSpacing/>
      <w:outlineLvl w:val="0"/>
    </w:pPr>
    <w:rPr>
      <w:rFonts w:asciiTheme="majorHAnsi" w:eastAsiaTheme="majorEastAsia" w:hAnsiTheme="majorHAnsi" w:cstheme="majorBidi"/>
      <w:color w:val="0072C6" w:themeColor="accent1"/>
      <w:spacing w:val="14"/>
      <w:sz w:val="64"/>
      <w:szCs w:val="32"/>
    </w:rPr>
  </w:style>
  <w:style w:type="paragraph" w:styleId="Heading2">
    <w:name w:val="heading 2"/>
    <w:basedOn w:val="Normal"/>
    <w:link w:val="Heading2Char"/>
    <w:uiPriority w:val="9"/>
    <w:unhideWhenUsed/>
    <w:qFormat/>
    <w:rsid w:val="002F221A"/>
    <w:pPr>
      <w:keepNext/>
      <w:keepLines/>
      <w:spacing w:after="200" w:line="240" w:lineRule="auto"/>
      <w:contextualSpacing/>
      <w:outlineLvl w:val="1"/>
    </w:pPr>
    <w:rPr>
      <w:rFonts w:asciiTheme="majorHAnsi" w:eastAsiaTheme="majorEastAsia" w:hAnsiTheme="majorHAnsi" w:cstheme="majorBidi"/>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2F221A"/>
    <w:rPr>
      <w:rFonts w:asciiTheme="majorHAnsi" w:eastAsiaTheme="majorEastAsia" w:hAnsiTheme="majorHAnsi" w:cstheme="majorBidi"/>
      <w:color w:val="0072C6" w:themeColor="accent1"/>
      <w:spacing w:val="14"/>
      <w:sz w:val="64"/>
      <w:szCs w:val="32"/>
    </w:rPr>
  </w:style>
  <w:style w:type="character" w:customStyle="1" w:styleId="Heading2Char">
    <w:name w:val="Heading 2 Char"/>
    <w:basedOn w:val="DefaultParagraphFont"/>
    <w:link w:val="Heading2"/>
    <w:uiPriority w:val="9"/>
    <w:rsid w:val="002F221A"/>
    <w:rPr>
      <w:rFonts w:asciiTheme="majorHAnsi" w:eastAsiaTheme="majorEastAsia" w:hAnsiTheme="majorHAnsi" w:cstheme="majorBidi"/>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711E7"/>
    <w:pPr>
      <w:ind w:left="720"/>
      <w:contextualSpacing/>
    </w:pPr>
  </w:style>
  <w:style w:type="character" w:styleId="Hyperlink">
    <w:name w:val="Hyperlink"/>
    <w:basedOn w:val="DefaultParagraphFont"/>
    <w:uiPriority w:val="99"/>
    <w:unhideWhenUsed/>
    <w:rsid w:val="00C9720B"/>
    <w:rPr>
      <w:color w:val="0072C6" w:themeColor="hyperlink"/>
      <w:u w:val="single"/>
    </w:rPr>
  </w:style>
  <w:style w:type="character" w:styleId="UnresolvedMention">
    <w:name w:val="Unresolved Mention"/>
    <w:basedOn w:val="DefaultParagraphFont"/>
    <w:uiPriority w:val="99"/>
    <w:semiHidden/>
    <w:unhideWhenUsed/>
    <w:rsid w:val="00C9720B"/>
    <w:rPr>
      <w:color w:val="605E5C"/>
      <w:shd w:val="clear" w:color="auto" w:fill="E1DFDD"/>
    </w:rPr>
  </w:style>
  <w:style w:type="paragraph" w:customStyle="1" w:styleId="CSBody">
    <w:name w:val="CS_Body"/>
    <w:basedOn w:val="Normal"/>
    <w:link w:val="CSBodyChar"/>
    <w:qFormat/>
    <w:rsid w:val="00A81887"/>
    <w:pPr>
      <w:spacing w:before="0" w:after="160" w:line="259" w:lineRule="auto"/>
    </w:pPr>
    <w:rPr>
      <w:rFonts w:ascii="Calibri" w:hAnsi="Calibri"/>
      <w:szCs w:val="22"/>
      <w:lang w:eastAsia="en-US"/>
    </w:rPr>
  </w:style>
  <w:style w:type="character" w:customStyle="1" w:styleId="CSBodyChar">
    <w:name w:val="CS_Body Char"/>
    <w:basedOn w:val="DefaultParagraphFont"/>
    <w:link w:val="CSBody"/>
    <w:rsid w:val="00A81887"/>
    <w:rPr>
      <w:rFonts w:ascii="Calibri" w:hAnsi="Calibri"/>
      <w:color w:val="auto"/>
      <w:szCs w:val="22"/>
      <w:lang w:eastAsia="en-US"/>
    </w:rPr>
  </w:style>
  <w:style w:type="paragraph" w:customStyle="1" w:styleId="CSHeading1">
    <w:name w:val="CS_Heading1"/>
    <w:basedOn w:val="Heading1"/>
    <w:next w:val="CSBody"/>
    <w:link w:val="CSHeading1Char"/>
    <w:qFormat/>
    <w:rsid w:val="00D6025F"/>
    <w:pPr>
      <w:spacing w:before="20" w:after="20" w:line="360" w:lineRule="auto"/>
      <w:contextualSpacing w:val="0"/>
    </w:pPr>
    <w:rPr>
      <w:rFonts w:ascii="Calibri" w:hAnsi="Calibri" w:cs="Calibri"/>
      <w:b/>
      <w:color w:val="005494" w:themeColor="accent1" w:themeShade="BF"/>
      <w:sz w:val="28"/>
      <w:lang w:eastAsia="en-US"/>
    </w:rPr>
  </w:style>
  <w:style w:type="character" w:customStyle="1" w:styleId="CSHeading1Char">
    <w:name w:val="CS_Heading1 Char"/>
    <w:basedOn w:val="Heading1Char"/>
    <w:link w:val="CSHeading1"/>
    <w:rsid w:val="00D6025F"/>
    <w:rPr>
      <w:rFonts w:ascii="Calibri" w:eastAsiaTheme="majorEastAsia" w:hAnsi="Calibri" w:cs="Calibri"/>
      <w:b/>
      <w:color w:val="005494" w:themeColor="accent1" w:themeShade="BF"/>
      <w:spacing w:val="14"/>
      <w:sz w:val="28"/>
      <w:szCs w:val="32"/>
      <w:lang w:eastAsia="en-US"/>
    </w:rPr>
  </w:style>
  <w:style w:type="paragraph" w:customStyle="1" w:styleId="JavaBody">
    <w:name w:val="JavaBody"/>
    <w:rsid w:val="000C0F6D"/>
    <w:pPr>
      <w:widowControl w:val="0"/>
      <w:spacing w:before="0" w:after="0" w:line="240" w:lineRule="auto"/>
    </w:pPr>
    <w:rPr>
      <w:rFonts w:ascii="Arial" w:eastAsia="Times New Roman" w:hAnsi="Arial" w:cs="Times New Roman"/>
      <w:noProof/>
      <w:color w:val="auto"/>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8139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xample.com" TargetMode="External"/><Relationship Id="rId18" Type="http://schemas.openxmlformats.org/officeDocument/2006/relationships/hyperlink" Target="http://reverse-hash-lookup.online-domain-tools.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youtube.com/watch?v=bCaARKQ3-cg" TargetMode="External"/><Relationship Id="rId12" Type="http://schemas.openxmlformats.org/officeDocument/2006/relationships/package" Target="embeddings/Microsoft_Visio_Drawing.vsdx"/><Relationship Id="rId17" Type="http://schemas.openxmlformats.org/officeDocument/2006/relationships/hyperlink" Target="http://www.fileformat.info/tool/hash.htm" TargetMode="External"/><Relationship Id="rId2" Type="http://schemas.openxmlformats.org/officeDocument/2006/relationships/styles" Target="styles.xml"/><Relationship Id="rId16" Type="http://schemas.openxmlformats.org/officeDocument/2006/relationships/hyperlink" Target="https://www.mscdirect.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yu.edu" TargetMode="External"/><Relationship Id="rId23" Type="http://schemas.openxmlformats.org/officeDocument/2006/relationships/fontTable" Target="fontTable.xml"/><Relationship Id="rId10" Type="http://schemas.openxmlformats.org/officeDocument/2006/relationships/hyperlink" Target="http://csis.pace.edu/~wolf/HTML/htmlnotepad.htm" TargetMode="External"/><Relationship Id="rId19" Type="http://schemas.openxmlformats.org/officeDocument/2006/relationships/hyperlink" Target="https://www.youtube.com/watch?v=K-96JmC2AkE" TargetMode="External"/><Relationship Id="rId4" Type="http://schemas.openxmlformats.org/officeDocument/2006/relationships/webSettings" Target="webSettings.xml"/><Relationship Id="rId9" Type="http://schemas.openxmlformats.org/officeDocument/2006/relationships/hyperlink" Target="https://www.youtube.com/watch?v=KcJWXpABpVo" TargetMode="Externa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manm\Downloads\tf16392933.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tf16392933.dotx</Template>
  <TotalTime>482</TotalTime>
  <Pages>20</Pages>
  <Words>4143</Words>
  <Characters>23616</Characters>
  <Application>Microsoft Office Word</Application>
  <DocSecurity>0</DocSecurity>
  <Lines>196</Lines>
  <Paragraphs>55</Paragraphs>
  <ScaleCrop>false</ScaleCrop>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dc:creator>
  <cp:keywords/>
  <dc:description/>
  <cp:lastModifiedBy>Mohammed Rahman</cp:lastModifiedBy>
  <cp:revision>295</cp:revision>
  <cp:lastPrinted>2021-08-24T03:11:00Z</cp:lastPrinted>
  <dcterms:created xsi:type="dcterms:W3CDTF">2019-10-15T18:06:00Z</dcterms:created>
  <dcterms:modified xsi:type="dcterms:W3CDTF">2021-08-24T03:11:00Z</dcterms:modified>
</cp:coreProperties>
</file>